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87D228" w14:textId="77777777" w:rsidR="00F577F9" w:rsidRDefault="00F577F9" w:rsidP="00F577F9">
      <w:pPr>
        <w:pStyle w:val="1"/>
        <w:jc w:val="both"/>
      </w:pPr>
      <w:r>
        <w:rPr>
          <w:rFonts w:hint="eastAsia"/>
        </w:rPr>
        <w:t>第</w:t>
      </w:r>
      <w:r>
        <w:rPr>
          <w:rFonts w:hint="eastAsia"/>
        </w:rPr>
        <w:t>1</w:t>
      </w:r>
      <w:r>
        <w:rPr>
          <w:rFonts w:hint="eastAsia"/>
        </w:rPr>
        <w:t>章</w:t>
      </w:r>
      <w:r w:rsidR="00F769BB">
        <w:rPr>
          <w:rFonts w:hint="eastAsia"/>
        </w:rPr>
        <w:t xml:space="preserve"> </w:t>
      </w:r>
      <w:r>
        <w:rPr>
          <w:rFonts w:hint="eastAsia"/>
        </w:rPr>
        <w:t>垃圾邮件识别</w:t>
      </w:r>
    </w:p>
    <w:p w14:paraId="7596078B" w14:textId="77777777" w:rsidR="00832F03" w:rsidRDefault="00832F03" w:rsidP="009C438A">
      <w:pPr>
        <w:pStyle w:val="1b"/>
        <w:ind w:firstLine="420"/>
      </w:pPr>
      <w:r w:rsidRPr="009C438A">
        <w:t>垃圾邮件作为</w:t>
      </w:r>
      <w:r w:rsidR="0031562F">
        <w:fldChar w:fldCharType="begin"/>
      </w:r>
      <w:r w:rsidR="0031562F">
        <w:instrText xml:space="preserve"> HYPERLINK "http://baike.baidu.com/item/%E5%9B%A0%E7%89%B9%E7%BD%91" \t "_blank" </w:instrText>
      </w:r>
      <w:r w:rsidR="0031562F">
        <w:fldChar w:fldCharType="separate"/>
      </w:r>
      <w:r w:rsidRPr="009C438A">
        <w:t>因特网</w:t>
      </w:r>
      <w:r w:rsidR="0031562F">
        <w:fldChar w:fldCharType="end"/>
      </w:r>
      <w:r w:rsidRPr="009C438A">
        <w:t>中最具有争议的副产品，对于企业邮箱用户的影响首先就在于给日常办公和邮箱管理者带来额外负担。根据不完全统计，在高效的反垃圾环境下仍然有</w:t>
      </w:r>
      <w:r w:rsidRPr="009C438A">
        <w:t>80%</w:t>
      </w:r>
      <w:r w:rsidRPr="009C438A">
        <w:t>的用户每周需要耗费</w:t>
      </w:r>
      <w:r w:rsidRPr="009C438A">
        <w:t>10</w:t>
      </w:r>
      <w:r w:rsidRPr="009C438A">
        <w:t>分钟左右的时间处理垃圾邮件，而对于中国多数企业邮件应用仍处于低效率反垃圾环境的情况下，这个比例更是呈现数十倍的增长</w:t>
      </w:r>
      <w:r w:rsidR="00E01275">
        <w:rPr>
          <w:rFonts w:hint="eastAsia"/>
        </w:rPr>
        <w:t>，如</w:t>
      </w:r>
      <w:r w:rsidR="00E01275">
        <w:fldChar w:fldCharType="begin"/>
      </w:r>
      <w:r w:rsidR="00E01275">
        <w:instrText xml:space="preserve"> REF </w:instrText>
      </w:r>
      <w:r w:rsidR="00E01275">
        <w:rPr>
          <w:rFonts w:hint="eastAsia"/>
        </w:rPr>
        <w:instrText>_Ref355723508 \r \h</w:instrText>
      </w:r>
      <w:r w:rsidR="00E01275">
        <w:instrText xml:space="preserve"> </w:instrText>
      </w:r>
      <w:r w:rsidR="00E01275">
        <w:fldChar w:fldCharType="separate"/>
      </w:r>
      <w:r w:rsidR="00857054">
        <w:rPr>
          <w:rFonts w:hint="eastAsia"/>
        </w:rPr>
        <w:t>图</w:t>
      </w:r>
      <w:r w:rsidR="00857054">
        <w:rPr>
          <w:rFonts w:hint="eastAsia"/>
        </w:rPr>
        <w:t xml:space="preserve">1-1 </w:t>
      </w:r>
      <w:r w:rsidR="00E01275">
        <w:fldChar w:fldCharType="end"/>
      </w:r>
      <w:r w:rsidR="00E01275">
        <w:rPr>
          <w:rFonts w:hint="eastAsia"/>
        </w:rPr>
        <w:t>所示，中国垃圾邮件的总量已经达到全球第三</w:t>
      </w:r>
      <w:r w:rsidRPr="009C438A">
        <w:t>。对于企业邮件服务商而言，垃圾邮件的恶意投送，还会大量占用网络资源，使得</w:t>
      </w:r>
      <w:r w:rsidR="0031562F">
        <w:fldChar w:fldCharType="begin"/>
      </w:r>
      <w:r w:rsidR="0031562F">
        <w:instrText xml:space="preserve"> HYPERLINK "http://baike.baidu.com/item/%E</w:instrText>
      </w:r>
      <w:r w:rsidR="0031562F">
        <w:instrText xml:space="preserve">9%82%AE%E4%BB%B6%E6%9C%8D%E5%8A%A1%E5%99%A8" \t "_blank" </w:instrText>
      </w:r>
      <w:r w:rsidR="0031562F">
        <w:fldChar w:fldCharType="separate"/>
      </w:r>
      <w:r w:rsidRPr="009C438A">
        <w:t>邮件服务器</w:t>
      </w:r>
      <w:r w:rsidR="0031562F">
        <w:fldChar w:fldCharType="end"/>
      </w:r>
      <w:r w:rsidRPr="009C438A">
        <w:t>85%</w:t>
      </w:r>
      <w:r w:rsidRPr="009C438A">
        <w:t>的系统资源在用于处理垃圾邮件的识别，不仅资源浪费极其严重，甚至可能导致网络阻塞瘫痪，影响企业正常业务邮件的沟通。</w:t>
      </w:r>
    </w:p>
    <w:p w14:paraId="17AC567C" w14:textId="33F92869" w:rsidR="00047FBB" w:rsidRDefault="00957248" w:rsidP="009C438A">
      <w:pPr>
        <w:pStyle w:val="1b"/>
        <w:ind w:firstLine="420"/>
      </w:pPr>
      <w:r>
        <w:rPr>
          <w:rFonts w:hint="eastAsia"/>
          <w:noProof/>
        </w:rPr>
        <w:drawing>
          <wp:inline distT="0" distB="0" distL="0" distR="0" wp14:anchorId="7949C9BB" wp14:editId="6415D0D3">
            <wp:extent cx="5114925" cy="3766185"/>
            <wp:effectExtent l="0" t="0" r="0" b="0"/>
            <wp:docPr id="1" name="图片 1" descr="世界垃圾邮件最多国家排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世界垃圾邮件最多国家排行"/>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4925" cy="3766185"/>
                    </a:xfrm>
                    <a:prstGeom prst="rect">
                      <a:avLst/>
                    </a:prstGeom>
                    <a:noFill/>
                    <a:ln>
                      <a:noFill/>
                    </a:ln>
                  </pic:spPr>
                </pic:pic>
              </a:graphicData>
            </a:graphic>
          </wp:inline>
        </w:drawing>
      </w:r>
    </w:p>
    <w:p w14:paraId="497EA325" w14:textId="77777777" w:rsidR="00047FBB" w:rsidRPr="00047FBB" w:rsidRDefault="00047FBB" w:rsidP="00047FBB">
      <w:pPr>
        <w:pStyle w:val="afd"/>
        <w:numPr>
          <w:ilvl w:val="0"/>
          <w:numId w:val="9"/>
        </w:numPr>
      </w:pPr>
      <w:bookmarkStart w:id="0" w:name="_Ref355723508"/>
      <w:r w:rsidRPr="00047FBB">
        <w:rPr>
          <w:rFonts w:hint="eastAsia"/>
        </w:rPr>
        <w:t>世界垃圾邮件最多国家排行</w:t>
      </w:r>
      <w:bookmarkEnd w:id="0"/>
    </w:p>
    <w:p w14:paraId="1A45A2F4" w14:textId="77777777" w:rsidR="00832F03" w:rsidRPr="009C438A" w:rsidRDefault="00832F03" w:rsidP="009C438A">
      <w:pPr>
        <w:pStyle w:val="1b"/>
        <w:ind w:firstLine="420"/>
      </w:pPr>
      <w:r w:rsidRPr="009C438A">
        <w:t>更严重的垃圾邮件问题甚至不仅只是影响企业工作效率，甚至会祸及整个服务器。由于企业邮箱平台往往通信质量更好，更容易为国际反垃圾邮件平台白名单所接纳，因此成为垃圾邮件投送者甚至网络黑客的重点攻击目标。通过劫持这些企业邮箱，垃圾邮件投送者就可以大大提高垃圾邮件投送率。这不仅将为企业邮箱用户造成无法预知的影响，同时还可能遭遇反垃圾邮件组织和邮件接收方的壮士断腕。对于这些大量垃圾邮件的投放地址，国际反垃圾组织和接收方服务商</w:t>
      </w:r>
      <w:r w:rsidRPr="009C438A">
        <w:lastRenderedPageBreak/>
        <w:t>将会将其加入国际垃圾邮件数据库中，从而导致该主机不能与其他国家正常通信，严重影响企业海外业务的扩展。</w:t>
      </w:r>
    </w:p>
    <w:p w14:paraId="7C891C51" w14:textId="77777777" w:rsidR="00974793" w:rsidRDefault="00832F03" w:rsidP="009C438A">
      <w:pPr>
        <w:pStyle w:val="1b"/>
        <w:ind w:firstLine="420"/>
      </w:pPr>
      <w:r w:rsidRPr="009C438A">
        <w:t>正因为垃圾邮件具备如此严重的危害。如今，在国内外众多企业都在从过去的自主建设服务、借助价格低廉的小型服务商建立邮件系统，转而将</w:t>
      </w:r>
      <w:r w:rsidRPr="009C438A">
        <w:t>263</w:t>
      </w:r>
      <w:r w:rsidRPr="009C438A">
        <w:t>企业邮箱这类大型专业邮件服务商作为唯一选择。显而易见，</w:t>
      </w:r>
      <w:r w:rsidRPr="009C438A">
        <w:t>263</w:t>
      </w:r>
      <w:r w:rsidRPr="009C438A">
        <w:t>企业邮箱这类更大型更专业的邮件服务提供商，不仅在反垃圾邮件技术上更加成熟，同时也更有利于与国内外众多的反垃圾组织与邮件服务商联合起来，组建综合的反垃圾平台，通过共享实时拒收列表来阻挡垃圾邮件的传播。</w:t>
      </w:r>
    </w:p>
    <w:p w14:paraId="331039AD" w14:textId="77777777" w:rsidR="00C51F28" w:rsidRDefault="00C51F28" w:rsidP="009C438A">
      <w:pPr>
        <w:pStyle w:val="1b"/>
        <w:ind w:firstLine="420"/>
      </w:pPr>
      <w:r>
        <w:rPr>
          <w:rFonts w:hint="eastAsia"/>
        </w:rPr>
        <w:t>本章</w:t>
      </w:r>
      <w:r>
        <w:fldChar w:fldCharType="begin"/>
      </w:r>
      <w:r>
        <w:instrText xml:space="preserve"> REF </w:instrText>
      </w:r>
      <w:r>
        <w:rPr>
          <w:rFonts w:hint="eastAsia"/>
        </w:rPr>
        <w:instrText>_Ref355900977 \r \h</w:instrText>
      </w:r>
      <w:r>
        <w:instrText xml:space="preserve"> </w:instrText>
      </w:r>
      <w:r>
        <w:fldChar w:fldCharType="separate"/>
      </w:r>
      <w:r>
        <w:t>1.1</w:t>
      </w:r>
      <w:r>
        <w:fldChar w:fldCharType="end"/>
      </w:r>
      <w:r>
        <w:rPr>
          <w:rFonts w:hint="eastAsia"/>
        </w:rPr>
        <w:t>介绍垃圾邮件识别使用的数据集。</w:t>
      </w:r>
    </w:p>
    <w:p w14:paraId="10816B35" w14:textId="77777777" w:rsidR="00C51F28" w:rsidRDefault="00C51F28" w:rsidP="00C51F28">
      <w:pPr>
        <w:pStyle w:val="1b"/>
        <w:ind w:firstLine="420"/>
      </w:pPr>
      <w:r>
        <w:rPr>
          <w:rFonts w:hint="eastAsia"/>
        </w:rPr>
        <w:t>本章</w:t>
      </w:r>
      <w:r>
        <w:fldChar w:fldCharType="begin"/>
      </w:r>
      <w:r>
        <w:instrText xml:space="preserve"> REF </w:instrText>
      </w:r>
      <w:r>
        <w:rPr>
          <w:rFonts w:hint="eastAsia"/>
        </w:rPr>
        <w:instrText>_Ref355901008 \r \h</w:instrText>
      </w:r>
      <w:r>
        <w:instrText xml:space="preserve"> </w:instrText>
      </w:r>
      <w:r>
        <w:fldChar w:fldCharType="separate"/>
      </w:r>
      <w:r>
        <w:t>1.2</w:t>
      </w:r>
      <w:r>
        <w:fldChar w:fldCharType="end"/>
      </w:r>
      <w:r>
        <w:rPr>
          <w:rFonts w:hint="eastAsia"/>
        </w:rPr>
        <w:t>介绍使用的特征提取方法，包括词袋模型和</w:t>
      </w:r>
      <w:r>
        <w:rPr>
          <w:rFonts w:hint="eastAsia"/>
        </w:rPr>
        <w:t>TF-IDF</w:t>
      </w:r>
      <w:r>
        <w:rPr>
          <w:rFonts w:hint="eastAsia"/>
        </w:rPr>
        <w:t>模型。</w:t>
      </w:r>
    </w:p>
    <w:p w14:paraId="4FFA7D0F" w14:textId="77777777" w:rsidR="00C51F28" w:rsidRPr="00974793" w:rsidRDefault="00C51F28" w:rsidP="00C51F28">
      <w:pPr>
        <w:pStyle w:val="1b"/>
        <w:ind w:firstLine="420"/>
      </w:pPr>
      <w:r>
        <w:rPr>
          <w:rFonts w:hint="eastAsia"/>
        </w:rPr>
        <w:t>本章</w:t>
      </w:r>
      <w:r>
        <w:fldChar w:fldCharType="begin"/>
      </w:r>
      <w:r>
        <w:instrText xml:space="preserve"> REF </w:instrText>
      </w:r>
      <w:r>
        <w:rPr>
          <w:rFonts w:hint="eastAsia"/>
        </w:rPr>
        <w:instrText>_Ref355901053 \r \h</w:instrText>
      </w:r>
      <w:r>
        <w:instrText xml:space="preserve"> </w:instrText>
      </w:r>
      <w:r>
        <w:fldChar w:fldCharType="separate"/>
      </w:r>
      <w:r>
        <w:t>1.3</w:t>
      </w:r>
      <w:r>
        <w:fldChar w:fldCharType="end"/>
      </w:r>
      <w:r>
        <w:rPr>
          <w:rFonts w:hint="eastAsia"/>
        </w:rPr>
        <w:t>介绍使用的模型以及对应的验证结果，包括朴素贝叶斯、支持向量基和深度学习。</w:t>
      </w:r>
    </w:p>
    <w:p w14:paraId="579C9A1D" w14:textId="77777777" w:rsidR="00A855C1" w:rsidRDefault="00B8227E" w:rsidP="00093D90">
      <w:pPr>
        <w:pStyle w:val="2"/>
        <w:numPr>
          <w:ilvl w:val="1"/>
          <w:numId w:val="25"/>
        </w:numPr>
      </w:pPr>
      <w:bookmarkStart w:id="1" w:name="_Ref355900977"/>
      <w:r>
        <w:rPr>
          <w:rFonts w:hint="eastAsia"/>
        </w:rPr>
        <w:t>数据集</w:t>
      </w:r>
      <w:bookmarkEnd w:id="1"/>
    </w:p>
    <w:p w14:paraId="2DD1396E" w14:textId="77777777" w:rsidR="00310B36" w:rsidRPr="0084306C" w:rsidRDefault="00D71BEA" w:rsidP="00435548">
      <w:pPr>
        <w:pStyle w:val="1b"/>
        <w:ind w:firstLine="420"/>
      </w:pPr>
      <w:r>
        <w:rPr>
          <w:rFonts w:hint="eastAsia"/>
        </w:rPr>
        <w:t>垃圾邮件识别使用的数据集为</w:t>
      </w:r>
      <w:r w:rsidR="00310B36">
        <w:rPr>
          <w:rFonts w:hint="eastAsia"/>
        </w:rPr>
        <w:t>E</w:t>
      </w:r>
      <w:r w:rsidR="00310B36">
        <w:t>nron-</w:t>
      </w:r>
      <w:r w:rsidR="00310B36">
        <w:rPr>
          <w:rFonts w:hint="eastAsia"/>
        </w:rPr>
        <w:t>S</w:t>
      </w:r>
      <w:r w:rsidR="00310B36" w:rsidRPr="00310B36">
        <w:t>pam</w:t>
      </w:r>
      <w:r w:rsidR="00310B36">
        <w:rPr>
          <w:rFonts w:hint="eastAsia"/>
        </w:rPr>
        <w:t>数据集，</w:t>
      </w:r>
      <w:r w:rsidR="00310B36">
        <w:rPr>
          <w:rFonts w:hint="eastAsia"/>
        </w:rPr>
        <w:t>E</w:t>
      </w:r>
      <w:r w:rsidR="00310B36">
        <w:t>nron-</w:t>
      </w:r>
      <w:r w:rsidR="00310B36">
        <w:rPr>
          <w:rFonts w:hint="eastAsia"/>
        </w:rPr>
        <w:t>S</w:t>
      </w:r>
      <w:r w:rsidR="00310B36" w:rsidRPr="00310B36">
        <w:t>pam</w:t>
      </w:r>
      <w:r w:rsidR="00310B36">
        <w:rPr>
          <w:rFonts w:hint="eastAsia"/>
        </w:rPr>
        <w:t>数据集</w:t>
      </w:r>
      <w:r w:rsidR="00310B36" w:rsidRPr="00310B36">
        <w:rPr>
          <w:rFonts w:hint="eastAsia"/>
        </w:rPr>
        <w:t>是目前在电子邮件相关研究中使用最多的公开数据集，其邮件数据是安然公司（</w:t>
      </w:r>
      <w:r w:rsidR="00310B36" w:rsidRPr="00310B36">
        <w:rPr>
          <w:rFonts w:hint="eastAsia"/>
        </w:rPr>
        <w:t xml:space="preserve">Enron Corporation, </w:t>
      </w:r>
      <w:r w:rsidR="00310B36" w:rsidRPr="00310B36">
        <w:rPr>
          <w:rFonts w:hint="eastAsia"/>
        </w:rPr>
        <w:t>原是世界上最大的综合性天然气和电力公司之一，在北美地区是头号天然气和电力批发销售商）</w:t>
      </w:r>
      <w:r w:rsidR="00310B36" w:rsidRPr="00310B36">
        <w:rPr>
          <w:rFonts w:hint="eastAsia"/>
        </w:rPr>
        <w:t>150</w:t>
      </w:r>
      <w:r w:rsidR="00310B36" w:rsidRPr="00310B36">
        <w:rPr>
          <w:rFonts w:hint="eastAsia"/>
        </w:rPr>
        <w:t>位高级管理人员的往来邮件。这些邮件在安然公司接受美国联邦能源监管委员会调查时被其公布到网上。</w:t>
      </w:r>
    </w:p>
    <w:p w14:paraId="4E950435" w14:textId="77777777" w:rsidR="005F017B" w:rsidRDefault="005F017B" w:rsidP="00435548">
      <w:pPr>
        <w:pStyle w:val="1b"/>
        <w:ind w:firstLine="420"/>
        <w:rPr>
          <w:noProof/>
        </w:rPr>
      </w:pPr>
      <w:r>
        <w:rPr>
          <w:rFonts w:hint="eastAsia"/>
        </w:rPr>
        <w:t>机器学习领域使用</w:t>
      </w:r>
      <w:r>
        <w:rPr>
          <w:rFonts w:hint="eastAsia"/>
        </w:rPr>
        <w:t>E</w:t>
      </w:r>
      <w:r>
        <w:t>nron-</w:t>
      </w:r>
      <w:r>
        <w:rPr>
          <w:rFonts w:hint="eastAsia"/>
        </w:rPr>
        <w:t>S</w:t>
      </w:r>
      <w:r w:rsidRPr="00310B36">
        <w:t>pam</w:t>
      </w:r>
      <w:r>
        <w:rPr>
          <w:rFonts w:hint="eastAsia"/>
        </w:rPr>
        <w:t>数据集来研究文档分类、词性标注、垃圾邮件识别等，由于</w:t>
      </w:r>
      <w:r w:rsidR="0040378F">
        <w:rPr>
          <w:rFonts w:hint="eastAsia"/>
        </w:rPr>
        <w:t>E</w:t>
      </w:r>
      <w:r w:rsidR="0040378F">
        <w:t>nron-</w:t>
      </w:r>
      <w:r w:rsidR="0040378F">
        <w:rPr>
          <w:rFonts w:hint="eastAsia"/>
        </w:rPr>
        <w:t>S</w:t>
      </w:r>
      <w:r w:rsidR="0040378F" w:rsidRPr="00310B36">
        <w:t>pam</w:t>
      </w:r>
      <w:r w:rsidR="0040378F">
        <w:rPr>
          <w:rFonts w:hint="eastAsia"/>
        </w:rPr>
        <w:t>数据集</w:t>
      </w:r>
      <w:r>
        <w:rPr>
          <w:rFonts w:hint="eastAsia"/>
        </w:rPr>
        <w:t>都是真实环境下的真实邮件，非常具有实际意义。</w:t>
      </w:r>
    </w:p>
    <w:p w14:paraId="45CF3786" w14:textId="36E7F00E" w:rsidR="00435548" w:rsidRDefault="00957248" w:rsidP="00435548">
      <w:pPr>
        <w:pStyle w:val="1b"/>
        <w:ind w:firstLine="420"/>
      </w:pPr>
      <w:r>
        <w:rPr>
          <w:rFonts w:hint="eastAsia"/>
          <w:noProof/>
        </w:rPr>
        <w:lastRenderedPageBreak/>
        <w:drawing>
          <wp:inline distT="0" distB="0" distL="0" distR="0" wp14:anchorId="1ECD0871" wp14:editId="3E3CA08C">
            <wp:extent cx="4771390" cy="4852670"/>
            <wp:effectExtent l="0" t="0" r="3810" b="0"/>
            <wp:docPr id="2" name="图片 2" descr="Enron数据集主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ron数据集主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1390" cy="4852670"/>
                    </a:xfrm>
                    <a:prstGeom prst="rect">
                      <a:avLst/>
                    </a:prstGeom>
                    <a:noFill/>
                    <a:ln>
                      <a:noFill/>
                    </a:ln>
                  </pic:spPr>
                </pic:pic>
              </a:graphicData>
            </a:graphic>
          </wp:inline>
        </w:drawing>
      </w:r>
    </w:p>
    <w:p w14:paraId="3991FA74" w14:textId="77777777" w:rsidR="005F017B" w:rsidRPr="007B3F26" w:rsidRDefault="002F3D20" w:rsidP="00166D61">
      <w:pPr>
        <w:pStyle w:val="a0"/>
      </w:pPr>
      <w:r>
        <w:t>Enron-Spam</w:t>
      </w:r>
      <w:r>
        <w:t>数据集</w:t>
      </w:r>
      <w:r w:rsidR="005F017B">
        <w:rPr>
          <w:rFonts w:hint="eastAsia"/>
        </w:rPr>
        <w:t>主页</w:t>
      </w:r>
    </w:p>
    <w:p w14:paraId="304207C3" w14:textId="77777777" w:rsidR="005F017B" w:rsidRDefault="002F3D20" w:rsidP="005F017B">
      <w:pPr>
        <w:pStyle w:val="1b"/>
        <w:ind w:firstLine="420"/>
      </w:pPr>
      <w:r>
        <w:t>Enron-Spam</w:t>
      </w:r>
      <w:r>
        <w:t>数据集</w:t>
      </w:r>
      <w:r w:rsidR="005F017B">
        <w:rPr>
          <w:rFonts w:hint="eastAsia"/>
        </w:rPr>
        <w:t>合</w:t>
      </w:r>
      <w:r w:rsidR="00E01275">
        <w:rPr>
          <w:rFonts w:hint="eastAsia"/>
        </w:rPr>
        <w:t>如</w:t>
      </w:r>
      <w:r w:rsidR="00E01275">
        <w:fldChar w:fldCharType="begin"/>
      </w:r>
      <w:r w:rsidR="00E01275">
        <w:instrText xml:space="preserve"> REF </w:instrText>
      </w:r>
      <w:r w:rsidR="00E01275">
        <w:rPr>
          <w:rFonts w:hint="eastAsia"/>
        </w:rPr>
        <w:instrText>_Ref355723426 \r \h</w:instrText>
      </w:r>
      <w:r w:rsidR="00E01275">
        <w:instrText xml:space="preserve"> </w:instrText>
      </w:r>
      <w:r w:rsidR="00E01275">
        <w:fldChar w:fldCharType="separate"/>
      </w:r>
      <w:r w:rsidR="00166D61">
        <w:rPr>
          <w:rFonts w:hint="eastAsia"/>
        </w:rPr>
        <w:t>图</w:t>
      </w:r>
      <w:r w:rsidR="00166D61">
        <w:rPr>
          <w:rFonts w:hint="eastAsia"/>
        </w:rPr>
        <w:t xml:space="preserve">1-3 </w:t>
      </w:r>
      <w:r w:rsidR="00E01275">
        <w:fldChar w:fldCharType="end"/>
      </w:r>
      <w:r w:rsidR="00E01275">
        <w:rPr>
          <w:rFonts w:hint="eastAsia"/>
        </w:rPr>
        <w:t>所示</w:t>
      </w:r>
      <w:r w:rsidR="005F017B">
        <w:rPr>
          <w:rFonts w:hint="eastAsia"/>
        </w:rPr>
        <w:t>使用不同文件夹区分正常邮件和垃圾邮件。</w:t>
      </w:r>
    </w:p>
    <w:p w14:paraId="70309296" w14:textId="2BA69F8A" w:rsidR="005F017B" w:rsidRDefault="00957248" w:rsidP="005F017B">
      <w:pPr>
        <w:pStyle w:val="1b"/>
        <w:ind w:firstLine="420"/>
      </w:pPr>
      <w:r w:rsidRPr="001C5A30">
        <w:rPr>
          <w:noProof/>
        </w:rPr>
        <w:drawing>
          <wp:inline distT="0" distB="0" distL="0" distR="0" wp14:anchorId="3AC9941E" wp14:editId="05EE8D12">
            <wp:extent cx="4879975" cy="1783715"/>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9975" cy="1783715"/>
                    </a:xfrm>
                    <a:prstGeom prst="rect">
                      <a:avLst/>
                    </a:prstGeom>
                    <a:noFill/>
                    <a:ln>
                      <a:noFill/>
                    </a:ln>
                  </pic:spPr>
                </pic:pic>
              </a:graphicData>
            </a:graphic>
          </wp:inline>
        </w:drawing>
      </w:r>
    </w:p>
    <w:p w14:paraId="12748107" w14:textId="77777777" w:rsidR="005F017B" w:rsidRPr="007B3F26" w:rsidRDefault="002F3D20" w:rsidP="00166D61">
      <w:pPr>
        <w:pStyle w:val="a0"/>
        <w:ind w:firstLine="420"/>
      </w:pPr>
      <w:bookmarkStart w:id="2" w:name="_Ref355723426"/>
      <w:r>
        <w:t>Enron-Spam</w:t>
      </w:r>
      <w:r>
        <w:t>数据集</w:t>
      </w:r>
      <w:r w:rsidR="005F017B">
        <w:rPr>
          <w:rFonts w:hint="eastAsia"/>
        </w:rPr>
        <w:t>文件夹结构</w:t>
      </w:r>
      <w:bookmarkEnd w:id="2"/>
    </w:p>
    <w:p w14:paraId="1A8698D3" w14:textId="77777777" w:rsidR="005F017B" w:rsidRDefault="005F017B" w:rsidP="005F017B">
      <w:pPr>
        <w:pStyle w:val="1b"/>
        <w:ind w:firstLine="420"/>
      </w:pPr>
      <w:r>
        <w:rPr>
          <w:rFonts w:hint="eastAsia"/>
        </w:rPr>
        <w:t>正常邮件内容举例如下：</w:t>
      </w:r>
    </w:p>
    <w:p w14:paraId="38A1A1BB" w14:textId="77777777" w:rsidR="005F017B" w:rsidRDefault="005F017B" w:rsidP="005F017B">
      <w:pPr>
        <w:pStyle w:val="af0"/>
        <w:ind w:firstLineChars="0" w:firstLine="0"/>
      </w:pPr>
      <w:r>
        <w:t xml:space="preserve">Subject: </w:t>
      </w:r>
      <w:proofErr w:type="spellStart"/>
      <w:r>
        <w:t>christmas</w:t>
      </w:r>
      <w:proofErr w:type="spellEnd"/>
      <w:r>
        <w:t xml:space="preserve"> baskets</w:t>
      </w:r>
    </w:p>
    <w:p w14:paraId="2BC65CED" w14:textId="77777777" w:rsidR="005F017B" w:rsidRDefault="005F017B" w:rsidP="005F017B">
      <w:pPr>
        <w:pStyle w:val="af0"/>
        <w:ind w:firstLineChars="0" w:firstLine="0"/>
      </w:pPr>
      <w:r>
        <w:t xml:space="preserve">the </w:t>
      </w:r>
      <w:proofErr w:type="spellStart"/>
      <w:r>
        <w:t>christmas</w:t>
      </w:r>
      <w:proofErr w:type="spellEnd"/>
      <w:r>
        <w:t xml:space="preserve"> baskets have been </w:t>
      </w:r>
      <w:proofErr w:type="gramStart"/>
      <w:r>
        <w:t>ordered .</w:t>
      </w:r>
      <w:proofErr w:type="gramEnd"/>
    </w:p>
    <w:p w14:paraId="73E7A957" w14:textId="77777777" w:rsidR="005F017B" w:rsidRDefault="005F017B" w:rsidP="005F017B">
      <w:pPr>
        <w:pStyle w:val="af0"/>
        <w:ind w:firstLineChars="0" w:firstLine="0"/>
      </w:pPr>
      <w:r>
        <w:t xml:space="preserve">we have ordered several </w:t>
      </w:r>
      <w:proofErr w:type="gramStart"/>
      <w:r>
        <w:t>baskets .</w:t>
      </w:r>
      <w:proofErr w:type="gramEnd"/>
    </w:p>
    <w:p w14:paraId="1958661E" w14:textId="77777777" w:rsidR="005F017B" w:rsidRDefault="005F017B" w:rsidP="005F017B">
      <w:pPr>
        <w:pStyle w:val="af0"/>
        <w:ind w:firstLineChars="0" w:firstLine="0"/>
      </w:pPr>
      <w:r>
        <w:t xml:space="preserve">individual earth - sat freeze - </w:t>
      </w:r>
      <w:proofErr w:type="spellStart"/>
      <w:r>
        <w:t>notis</w:t>
      </w:r>
      <w:proofErr w:type="spellEnd"/>
    </w:p>
    <w:p w14:paraId="6F525BF2" w14:textId="77777777" w:rsidR="005F017B" w:rsidRDefault="005F017B" w:rsidP="005F017B">
      <w:pPr>
        <w:pStyle w:val="af0"/>
        <w:ind w:firstLineChars="0" w:firstLine="0"/>
      </w:pPr>
      <w:r>
        <w:lastRenderedPageBreak/>
        <w:t>smith barney group baskets</w:t>
      </w:r>
    </w:p>
    <w:p w14:paraId="459E44F4" w14:textId="77777777" w:rsidR="005F017B" w:rsidRDefault="005F017B" w:rsidP="005F017B">
      <w:pPr>
        <w:pStyle w:val="af0"/>
        <w:ind w:firstLineChars="0" w:firstLine="0"/>
      </w:pPr>
      <w:proofErr w:type="spellStart"/>
      <w:r>
        <w:t>rodney</w:t>
      </w:r>
      <w:proofErr w:type="spellEnd"/>
      <w:r>
        <w:t xml:space="preserve"> keys matt </w:t>
      </w:r>
      <w:proofErr w:type="spellStart"/>
      <w:r>
        <w:t>rodgers</w:t>
      </w:r>
      <w:proofErr w:type="spellEnd"/>
      <w:r>
        <w:t xml:space="preserve"> </w:t>
      </w:r>
      <w:proofErr w:type="spellStart"/>
      <w:r>
        <w:t>charlie</w:t>
      </w:r>
      <w:proofErr w:type="spellEnd"/>
    </w:p>
    <w:p w14:paraId="63C83029" w14:textId="77777777" w:rsidR="005F017B" w:rsidRDefault="005F017B" w:rsidP="005F017B">
      <w:pPr>
        <w:pStyle w:val="af0"/>
        <w:ind w:firstLineChars="0" w:firstLine="0"/>
      </w:pPr>
      <w:proofErr w:type="spellStart"/>
      <w:r>
        <w:t>notis</w:t>
      </w:r>
      <w:proofErr w:type="spellEnd"/>
      <w:r>
        <w:t xml:space="preserve"> </w:t>
      </w:r>
      <w:proofErr w:type="spellStart"/>
      <w:r>
        <w:t>jon</w:t>
      </w:r>
      <w:proofErr w:type="spellEnd"/>
      <w:r>
        <w:t xml:space="preserve"> </w:t>
      </w:r>
      <w:proofErr w:type="spellStart"/>
      <w:r>
        <w:t>davis</w:t>
      </w:r>
      <w:proofErr w:type="spellEnd"/>
      <w:r>
        <w:t xml:space="preserve"> move</w:t>
      </w:r>
    </w:p>
    <w:p w14:paraId="11EC87D6" w14:textId="77777777" w:rsidR="005F017B" w:rsidRDefault="005F017B" w:rsidP="005F017B">
      <w:pPr>
        <w:pStyle w:val="af0"/>
        <w:ind w:firstLineChars="0" w:firstLine="0"/>
      </w:pPr>
      <w:r>
        <w:t>team</w:t>
      </w:r>
    </w:p>
    <w:p w14:paraId="3A23E8A5" w14:textId="77777777" w:rsidR="005F017B" w:rsidRDefault="005F017B" w:rsidP="005F017B">
      <w:pPr>
        <w:pStyle w:val="af0"/>
        <w:ind w:firstLineChars="0" w:firstLine="0"/>
      </w:pPr>
      <w:proofErr w:type="spellStart"/>
      <w:r>
        <w:t>phillip</w:t>
      </w:r>
      <w:proofErr w:type="spellEnd"/>
      <w:r>
        <w:t xml:space="preserve"> </w:t>
      </w:r>
      <w:proofErr w:type="spellStart"/>
      <w:r>
        <w:t>randle</w:t>
      </w:r>
      <w:proofErr w:type="spellEnd"/>
      <w:r>
        <w:t xml:space="preserve"> </w:t>
      </w:r>
      <w:proofErr w:type="spellStart"/>
      <w:r>
        <w:t>chris</w:t>
      </w:r>
      <w:proofErr w:type="spellEnd"/>
      <w:r>
        <w:t xml:space="preserve"> </w:t>
      </w:r>
      <w:proofErr w:type="spellStart"/>
      <w:r>
        <w:t>hyde</w:t>
      </w:r>
      <w:proofErr w:type="spellEnd"/>
    </w:p>
    <w:p w14:paraId="0EA0DBDC" w14:textId="77777777" w:rsidR="005F017B" w:rsidRDefault="005F017B" w:rsidP="005F017B">
      <w:pPr>
        <w:pStyle w:val="af0"/>
        <w:ind w:firstLineChars="0" w:firstLine="0"/>
      </w:pPr>
      <w:proofErr w:type="spellStart"/>
      <w:r>
        <w:t>harvey</w:t>
      </w:r>
      <w:proofErr w:type="spellEnd"/>
    </w:p>
    <w:p w14:paraId="4C1F3933" w14:textId="77777777" w:rsidR="005F017B" w:rsidRDefault="005F017B" w:rsidP="005F017B">
      <w:pPr>
        <w:pStyle w:val="af0"/>
        <w:ind w:firstLineChars="0" w:firstLine="0"/>
      </w:pPr>
      <w:proofErr w:type="spellStart"/>
      <w:r>
        <w:t>freese</w:t>
      </w:r>
      <w:proofErr w:type="spellEnd"/>
    </w:p>
    <w:p w14:paraId="64E22ECB" w14:textId="77777777" w:rsidR="005F017B" w:rsidRDefault="005F017B" w:rsidP="005F017B">
      <w:pPr>
        <w:pStyle w:val="af0"/>
        <w:ind w:firstLineChars="0" w:firstLine="0"/>
      </w:pPr>
      <w:proofErr w:type="spellStart"/>
      <w:r>
        <w:t>faclities</w:t>
      </w:r>
      <w:proofErr w:type="spellEnd"/>
    </w:p>
    <w:p w14:paraId="542A16B5" w14:textId="77777777" w:rsidR="005F017B" w:rsidRDefault="005F017B" w:rsidP="005F017B">
      <w:pPr>
        <w:pStyle w:val="1b"/>
        <w:ind w:firstLine="420"/>
      </w:pPr>
      <w:r>
        <w:rPr>
          <w:rFonts w:hint="eastAsia"/>
        </w:rPr>
        <w:t>垃圾邮件内容举例如下：</w:t>
      </w:r>
    </w:p>
    <w:p w14:paraId="6DB60C58" w14:textId="77777777" w:rsidR="005F017B" w:rsidRDefault="005F017B" w:rsidP="005F017B">
      <w:pPr>
        <w:pStyle w:val="af0"/>
        <w:ind w:firstLineChars="0" w:firstLine="0"/>
      </w:pPr>
      <w:r>
        <w:t xml:space="preserve">Subject: </w:t>
      </w:r>
      <w:proofErr w:type="spellStart"/>
      <w:proofErr w:type="gramStart"/>
      <w:r>
        <w:t>fw</w:t>
      </w:r>
      <w:proofErr w:type="spellEnd"/>
      <w:r>
        <w:t xml:space="preserve"> :</w:t>
      </w:r>
      <w:proofErr w:type="gramEnd"/>
      <w:r>
        <w:t xml:space="preserve"> this is the solution </w:t>
      </w:r>
      <w:proofErr w:type="spellStart"/>
      <w:r>
        <w:t>i</w:t>
      </w:r>
      <w:proofErr w:type="spellEnd"/>
      <w:r>
        <w:t xml:space="preserve"> mentioned </w:t>
      </w:r>
      <w:proofErr w:type="spellStart"/>
      <w:r>
        <w:t>lsc</w:t>
      </w:r>
      <w:proofErr w:type="spellEnd"/>
    </w:p>
    <w:p w14:paraId="7C049010" w14:textId="77777777" w:rsidR="005F017B" w:rsidRDefault="005F017B" w:rsidP="005F017B">
      <w:pPr>
        <w:pStyle w:val="af0"/>
        <w:ind w:firstLineChars="0" w:firstLine="0"/>
      </w:pPr>
      <w:proofErr w:type="spellStart"/>
      <w:r>
        <w:t>oo</w:t>
      </w:r>
      <w:proofErr w:type="spellEnd"/>
    </w:p>
    <w:p w14:paraId="5617BF01" w14:textId="77777777" w:rsidR="005F017B" w:rsidRDefault="005F017B" w:rsidP="005F017B">
      <w:pPr>
        <w:pStyle w:val="af0"/>
        <w:ind w:firstLineChars="0" w:firstLine="0"/>
      </w:pPr>
      <w:r>
        <w:t xml:space="preserve">thank </w:t>
      </w:r>
      <w:proofErr w:type="gramStart"/>
      <w:r>
        <w:t>you ,</w:t>
      </w:r>
      <w:proofErr w:type="gramEnd"/>
    </w:p>
    <w:p w14:paraId="680779AE" w14:textId="77777777" w:rsidR="005F017B" w:rsidRDefault="005F017B" w:rsidP="005F017B">
      <w:pPr>
        <w:pStyle w:val="af0"/>
        <w:ind w:firstLineChars="0" w:firstLine="0"/>
      </w:pPr>
      <w:r>
        <w:t xml:space="preserve">your email address was obtained from a purchased </w:t>
      </w:r>
      <w:proofErr w:type="gramStart"/>
      <w:r>
        <w:t>list ,</w:t>
      </w:r>
      <w:proofErr w:type="gramEnd"/>
    </w:p>
    <w:p w14:paraId="01D3ECC5" w14:textId="77777777" w:rsidR="005F017B" w:rsidRDefault="005F017B" w:rsidP="005F017B">
      <w:pPr>
        <w:pStyle w:val="af0"/>
        <w:ind w:firstLineChars="0" w:firstLine="0"/>
      </w:pPr>
      <w:r>
        <w:t xml:space="preserve">reference # 2020 mid = </w:t>
      </w:r>
      <w:proofErr w:type="gramStart"/>
      <w:r>
        <w:t>3300 .</w:t>
      </w:r>
      <w:proofErr w:type="gramEnd"/>
      <w:r>
        <w:t xml:space="preserve"> if you wish to unsubscribe</w:t>
      </w:r>
    </w:p>
    <w:p w14:paraId="3A2EEBE7" w14:textId="77777777" w:rsidR="005F017B" w:rsidRDefault="005F017B" w:rsidP="005F017B">
      <w:pPr>
        <w:pStyle w:val="af0"/>
        <w:ind w:firstLineChars="0" w:firstLine="0"/>
      </w:pPr>
      <w:r>
        <w:t xml:space="preserve">from this </w:t>
      </w:r>
      <w:proofErr w:type="gramStart"/>
      <w:r>
        <w:t>list ,</w:t>
      </w:r>
      <w:proofErr w:type="gramEnd"/>
      <w:r>
        <w:t xml:space="preserve"> please click here and enter</w:t>
      </w:r>
    </w:p>
    <w:p w14:paraId="351CC873" w14:textId="77777777" w:rsidR="005F017B" w:rsidRDefault="005F017B" w:rsidP="005F017B">
      <w:pPr>
        <w:pStyle w:val="af0"/>
        <w:ind w:firstLineChars="0" w:firstLine="0"/>
      </w:pPr>
      <w:r>
        <w:t xml:space="preserve">your name into the remove </w:t>
      </w:r>
      <w:proofErr w:type="gramStart"/>
      <w:r>
        <w:t>box .</w:t>
      </w:r>
      <w:proofErr w:type="gramEnd"/>
      <w:r>
        <w:t xml:space="preserve"> if you have previously unsubscribed</w:t>
      </w:r>
    </w:p>
    <w:p w14:paraId="2C42B1DB" w14:textId="77777777" w:rsidR="005F017B" w:rsidRDefault="005F017B" w:rsidP="005F017B">
      <w:pPr>
        <w:pStyle w:val="af0"/>
        <w:ind w:firstLineChars="0" w:firstLine="0"/>
      </w:pPr>
      <w:r>
        <w:t xml:space="preserve">and are still receiving this </w:t>
      </w:r>
      <w:proofErr w:type="gramStart"/>
      <w:r>
        <w:t>message ,</w:t>
      </w:r>
      <w:proofErr w:type="gramEnd"/>
      <w:r>
        <w:t xml:space="preserve"> you may email our abuse</w:t>
      </w:r>
    </w:p>
    <w:p w14:paraId="15ADDC61" w14:textId="77777777" w:rsidR="005F017B" w:rsidRDefault="005F017B" w:rsidP="005F017B">
      <w:pPr>
        <w:pStyle w:val="af0"/>
        <w:ind w:firstLineChars="0" w:firstLine="0"/>
      </w:pPr>
      <w:r>
        <w:t xml:space="preserve">control </w:t>
      </w:r>
      <w:proofErr w:type="gramStart"/>
      <w:r>
        <w:t>center ,</w:t>
      </w:r>
      <w:proofErr w:type="gramEnd"/>
      <w:r>
        <w:t xml:space="preserve"> or call 1 - 888 - 763 - 2497 , or write us at : </w:t>
      </w:r>
      <w:proofErr w:type="spellStart"/>
      <w:r>
        <w:t>nospam</w:t>
      </w:r>
      <w:proofErr w:type="spellEnd"/>
      <w:r>
        <w:t xml:space="preserve"> ,</w:t>
      </w:r>
    </w:p>
    <w:p w14:paraId="49EC2318" w14:textId="77777777" w:rsidR="005F017B" w:rsidRDefault="005F017B" w:rsidP="005F017B">
      <w:pPr>
        <w:pStyle w:val="af0"/>
        <w:ind w:firstLineChars="0" w:firstLine="0"/>
      </w:pPr>
      <w:r>
        <w:t xml:space="preserve">6484 coral </w:t>
      </w:r>
      <w:proofErr w:type="gramStart"/>
      <w:r>
        <w:t>way ,</w:t>
      </w:r>
      <w:proofErr w:type="gramEnd"/>
      <w:r>
        <w:t xml:space="preserve"> </w:t>
      </w:r>
      <w:proofErr w:type="spellStart"/>
      <w:r>
        <w:t>miami</w:t>
      </w:r>
      <w:proofErr w:type="spellEnd"/>
      <w:r>
        <w:t xml:space="preserve"> , </w:t>
      </w:r>
      <w:proofErr w:type="spellStart"/>
      <w:r>
        <w:t>fl</w:t>
      </w:r>
      <w:proofErr w:type="spellEnd"/>
      <w:r>
        <w:t xml:space="preserve"> , 33155 " . 2002</w:t>
      </w:r>
    </w:p>
    <w:p w14:paraId="030B2FDB" w14:textId="77777777" w:rsidR="005F017B" w:rsidRDefault="005F017B" w:rsidP="005F017B">
      <w:pPr>
        <w:pStyle w:val="af0"/>
        <w:ind w:firstLineChars="0" w:firstLine="0"/>
      </w:pPr>
      <w:r>
        <w:t xml:space="preserve">web credit </w:t>
      </w:r>
      <w:proofErr w:type="spellStart"/>
      <w:proofErr w:type="gramStart"/>
      <w:r>
        <w:t>inc</w:t>
      </w:r>
      <w:proofErr w:type="spellEnd"/>
      <w:r>
        <w:t xml:space="preserve"> .</w:t>
      </w:r>
      <w:proofErr w:type="gramEnd"/>
      <w:r>
        <w:t xml:space="preserve"> all rights </w:t>
      </w:r>
      <w:proofErr w:type="gramStart"/>
      <w:r>
        <w:t>reserved .</w:t>
      </w:r>
      <w:proofErr w:type="gramEnd"/>
    </w:p>
    <w:p w14:paraId="5F3799C2" w14:textId="77777777" w:rsidR="00F577F9" w:rsidRDefault="002F3D20" w:rsidP="005F017B">
      <w:pPr>
        <w:pStyle w:val="a4"/>
      </w:pPr>
      <w:r>
        <w:t>Enron-Spam</w:t>
      </w:r>
      <w:r>
        <w:t>数据集</w:t>
      </w:r>
      <w:r w:rsidR="005F017B">
        <w:rPr>
          <w:rFonts w:hint="eastAsia"/>
        </w:rPr>
        <w:t>对应的网址为：</w:t>
      </w:r>
      <w:r w:rsidR="0031562F">
        <w:fldChar w:fldCharType="begin"/>
      </w:r>
      <w:r w:rsidR="0031562F">
        <w:instrText xml:space="preserve"> HYPERLINK "http://www2.aueb.gr/users/ion/data/enron-spam/" </w:instrText>
      </w:r>
      <w:r w:rsidR="0031562F">
        <w:fldChar w:fldCharType="separate"/>
      </w:r>
      <w:r w:rsidR="00BD4109" w:rsidRPr="00D53D7F">
        <w:rPr>
          <w:rStyle w:val="a9"/>
        </w:rPr>
        <w:t>http://www2.aueb.gr/users/ion/data/enron-spam/</w:t>
      </w:r>
      <w:r w:rsidR="0031562F">
        <w:rPr>
          <w:rStyle w:val="a9"/>
        </w:rPr>
        <w:fldChar w:fldCharType="end"/>
      </w:r>
    </w:p>
    <w:p w14:paraId="73127FF7" w14:textId="77777777" w:rsidR="00BD4109" w:rsidRDefault="00BD4109" w:rsidP="00EF6A35">
      <w:pPr>
        <w:pStyle w:val="2"/>
        <w:numPr>
          <w:ilvl w:val="1"/>
          <w:numId w:val="25"/>
        </w:numPr>
      </w:pPr>
      <w:bookmarkStart w:id="3" w:name="_Ref355901008"/>
      <w:r>
        <w:rPr>
          <w:rFonts w:hint="eastAsia"/>
        </w:rPr>
        <w:t>特征提取</w:t>
      </w:r>
      <w:bookmarkEnd w:id="3"/>
    </w:p>
    <w:p w14:paraId="27C42B6E" w14:textId="77777777" w:rsidR="00D63D9D" w:rsidRDefault="00C75792" w:rsidP="007C5C86">
      <w:pPr>
        <w:pStyle w:val="3"/>
        <w:ind w:firstLine="420"/>
      </w:pPr>
      <w:r>
        <w:rPr>
          <w:rFonts w:hint="eastAsia"/>
        </w:rPr>
        <w:t>方法一</w:t>
      </w:r>
      <w:r w:rsidR="007C5C86">
        <w:rPr>
          <w:rFonts w:hint="eastAsia"/>
        </w:rPr>
        <w:t>：词袋模型</w:t>
      </w:r>
    </w:p>
    <w:p w14:paraId="2BC2E8D0" w14:textId="77777777" w:rsidR="003E43BB" w:rsidRDefault="003E43BB" w:rsidP="003E43BB">
      <w:pPr>
        <w:pStyle w:val="1b"/>
        <w:ind w:firstLine="420"/>
      </w:pPr>
      <w:r>
        <w:rPr>
          <w:rFonts w:hint="eastAsia"/>
        </w:rPr>
        <w:t>文本特征提取有两个非常重要的模型：</w:t>
      </w:r>
    </w:p>
    <w:p w14:paraId="6F6A42D6" w14:textId="77777777" w:rsidR="003E43BB" w:rsidRPr="00B45D3A" w:rsidRDefault="003E43BB" w:rsidP="003E43BB">
      <w:pPr>
        <w:pStyle w:val="1b"/>
        <w:numPr>
          <w:ilvl w:val="0"/>
          <w:numId w:val="14"/>
        </w:numPr>
        <w:ind w:firstLineChars="0"/>
      </w:pPr>
      <w:r w:rsidRPr="00B45D3A">
        <w:rPr>
          <w:rFonts w:hint="eastAsia"/>
        </w:rPr>
        <w:t>词集模型：单词构成的集合，集合自然每个元素都只有一个，也即词集中的每个单词都只有一个</w:t>
      </w:r>
    </w:p>
    <w:p w14:paraId="5A92EC53" w14:textId="77777777" w:rsidR="003E43BB" w:rsidRPr="00B45D3A" w:rsidRDefault="003E43BB" w:rsidP="003E43BB">
      <w:pPr>
        <w:pStyle w:val="1b"/>
        <w:numPr>
          <w:ilvl w:val="0"/>
          <w:numId w:val="14"/>
        </w:numPr>
        <w:ind w:firstLineChars="0"/>
      </w:pPr>
      <w:r w:rsidRPr="00B45D3A">
        <w:rPr>
          <w:rFonts w:hint="eastAsia"/>
        </w:rPr>
        <w:t>词袋模型：如果一个单词在文档中出现不止一次，并统计其出现的次数（频数）</w:t>
      </w:r>
    </w:p>
    <w:p w14:paraId="51810B3C" w14:textId="77777777" w:rsidR="003E43BB" w:rsidRDefault="003E43BB" w:rsidP="003E43BB">
      <w:pPr>
        <w:pStyle w:val="1b"/>
        <w:ind w:firstLine="420"/>
      </w:pPr>
      <w:r>
        <w:rPr>
          <w:rFonts w:hint="eastAsia"/>
        </w:rPr>
        <w:t>两者本质上的区别，词袋是在词集的基础上增加了频率的纬度，词集只关注有和没有，词袋还要关注有几个。</w:t>
      </w:r>
    </w:p>
    <w:p w14:paraId="5E98E9E4" w14:textId="77777777" w:rsidR="003E43BB" w:rsidRDefault="003E43BB" w:rsidP="003E43BB">
      <w:pPr>
        <w:pStyle w:val="1b"/>
        <w:ind w:firstLine="420"/>
      </w:pPr>
      <w:r>
        <w:rPr>
          <w:rFonts w:hint="eastAsia"/>
        </w:rPr>
        <w:t>假设我们要对一篇文章进行特征化，最常见的方式就是词袋。</w:t>
      </w:r>
    </w:p>
    <w:p w14:paraId="2B51BBA7" w14:textId="77777777" w:rsidR="003E43BB" w:rsidRDefault="003E43BB" w:rsidP="003E43BB">
      <w:pPr>
        <w:pStyle w:val="1b"/>
        <w:ind w:firstLine="420"/>
      </w:pPr>
      <w:r>
        <w:rPr>
          <w:rFonts w:hint="eastAsia"/>
        </w:rPr>
        <w:t>导入相关的函数库</w:t>
      </w:r>
    </w:p>
    <w:p w14:paraId="7998B7C0" w14:textId="77777777" w:rsidR="003E43BB" w:rsidRDefault="003E43BB" w:rsidP="003E43BB">
      <w:pPr>
        <w:pStyle w:val="af0"/>
        <w:ind w:firstLine="315"/>
        <w:rPr>
          <w:color w:val="222222"/>
          <w:sz w:val="20"/>
          <w:szCs w:val="20"/>
        </w:rPr>
      </w:pPr>
      <w:r>
        <w:rPr>
          <w:rStyle w:val="gp"/>
          <w:rFonts w:ascii="Monaco" w:hAnsi="Monaco"/>
          <w:b/>
          <w:bCs/>
          <w:color w:val="C65D09"/>
        </w:rPr>
        <w:t xml:space="preserve">&gt;&gt;&gt; </w:t>
      </w:r>
      <w:r>
        <w:rPr>
          <w:rStyle w:val="kn"/>
          <w:rFonts w:ascii="Monaco" w:hAnsi="Monaco"/>
          <w:b/>
          <w:bCs/>
          <w:color w:val="007020"/>
        </w:rPr>
        <w:t>from</w:t>
      </w:r>
      <w:r>
        <w:rPr>
          <w:color w:val="222222"/>
        </w:rPr>
        <w:t xml:space="preserve"> </w:t>
      </w:r>
      <w:proofErr w:type="spellStart"/>
      <w:proofErr w:type="gramStart"/>
      <w:r>
        <w:rPr>
          <w:rStyle w:val="nn"/>
          <w:rFonts w:ascii="Monaco" w:hAnsi="Monaco"/>
          <w:b/>
          <w:bCs/>
          <w:color w:val="0E84B5"/>
        </w:rPr>
        <w:t>sklearn.feature</w:t>
      </w:r>
      <w:proofErr w:type="gramEnd"/>
      <w:r>
        <w:rPr>
          <w:rStyle w:val="nn"/>
          <w:rFonts w:ascii="Monaco" w:hAnsi="Monaco"/>
          <w:b/>
          <w:bCs/>
          <w:color w:val="0E84B5"/>
        </w:rPr>
        <w:t>_extraction.text</w:t>
      </w:r>
      <w:proofErr w:type="spellEnd"/>
      <w:r>
        <w:rPr>
          <w:color w:val="222222"/>
        </w:rPr>
        <w:t xml:space="preserve"> </w:t>
      </w:r>
      <w:r>
        <w:rPr>
          <w:rStyle w:val="k"/>
          <w:rFonts w:ascii="Monaco" w:hAnsi="Monaco"/>
          <w:b/>
          <w:bCs/>
          <w:color w:val="007020"/>
        </w:rPr>
        <w:t>import</w:t>
      </w:r>
      <w:r>
        <w:rPr>
          <w:color w:val="222222"/>
        </w:rPr>
        <w:t xml:space="preserve"> </w:t>
      </w:r>
      <w:proofErr w:type="spellStart"/>
      <w:r>
        <w:rPr>
          <w:rStyle w:val="n"/>
          <w:rFonts w:ascii="Monaco" w:hAnsi="Monaco"/>
          <w:color w:val="222222"/>
        </w:rPr>
        <w:t>CountVectorizer</w:t>
      </w:r>
      <w:proofErr w:type="spellEnd"/>
    </w:p>
    <w:p w14:paraId="72CE48E4" w14:textId="77777777" w:rsidR="003E43BB" w:rsidRDefault="003E43BB" w:rsidP="003E43BB">
      <w:pPr>
        <w:pStyle w:val="1b"/>
        <w:ind w:firstLine="420"/>
      </w:pPr>
      <w:r>
        <w:rPr>
          <w:rFonts w:hint="eastAsia"/>
        </w:rPr>
        <w:t>实例化分词对象</w:t>
      </w:r>
    </w:p>
    <w:p w14:paraId="6ECF54AD" w14:textId="77777777" w:rsidR="003E43BB" w:rsidRDefault="003E43BB" w:rsidP="003E43BB">
      <w:pPr>
        <w:pStyle w:val="af0"/>
        <w:ind w:firstLine="315"/>
      </w:pPr>
      <w:r>
        <w:rPr>
          <w:rStyle w:val="gp"/>
          <w:rFonts w:ascii="Monaco" w:hAnsi="Monaco"/>
          <w:b/>
          <w:bCs/>
          <w:color w:val="C65D09"/>
        </w:rPr>
        <w:lastRenderedPageBreak/>
        <w:t xml:space="preserve">&gt;&gt;&gt; </w:t>
      </w:r>
      <w:proofErr w:type="spellStart"/>
      <w:r>
        <w:rPr>
          <w:rStyle w:val="n"/>
          <w:rFonts w:ascii="Monaco" w:hAnsi="Monaco"/>
          <w:color w:val="222222"/>
        </w:rPr>
        <w:t>vectorizer</w:t>
      </w:r>
      <w:proofErr w:type="spellEnd"/>
      <w:r>
        <w:t xml:space="preserve"> </w:t>
      </w:r>
      <w:r>
        <w:rPr>
          <w:rStyle w:val="o"/>
          <w:rFonts w:ascii="Monaco" w:hAnsi="Monaco"/>
          <w:color w:val="666666"/>
        </w:rPr>
        <w:t>=</w:t>
      </w:r>
      <w:r>
        <w:t xml:space="preserve"> </w:t>
      </w:r>
      <w:proofErr w:type="spellStart"/>
      <w:r>
        <w:rPr>
          <w:rStyle w:val="n"/>
          <w:rFonts w:ascii="Monaco" w:hAnsi="Monaco"/>
          <w:color w:val="222222"/>
        </w:rPr>
        <w:t>CountVectorizer</w:t>
      </w:r>
      <w:proofErr w:type="spellEnd"/>
      <w:r>
        <w:rPr>
          <w:rStyle w:val="p"/>
          <w:rFonts w:ascii="Monaco" w:hAnsi="Monaco"/>
          <w:color w:val="222222"/>
        </w:rPr>
        <w:t>(</w:t>
      </w:r>
      <w:proofErr w:type="spellStart"/>
      <w:r>
        <w:rPr>
          <w:rStyle w:val="n"/>
          <w:rFonts w:ascii="Monaco" w:hAnsi="Monaco"/>
          <w:color w:val="222222"/>
        </w:rPr>
        <w:t>min_df</w:t>
      </w:r>
      <w:proofErr w:type="spellEnd"/>
      <w:r>
        <w:rPr>
          <w:rStyle w:val="o"/>
          <w:rFonts w:ascii="Monaco" w:hAnsi="Monaco"/>
          <w:color w:val="666666"/>
        </w:rPr>
        <w:t>=</w:t>
      </w:r>
      <w:r>
        <w:rPr>
          <w:rStyle w:val="mi"/>
          <w:rFonts w:ascii="Monaco" w:hAnsi="Monaco"/>
          <w:color w:val="208050"/>
        </w:rPr>
        <w:t>1</w:t>
      </w:r>
      <w:r>
        <w:rPr>
          <w:rStyle w:val="p"/>
          <w:rFonts w:ascii="Monaco" w:hAnsi="Monaco"/>
          <w:color w:val="222222"/>
        </w:rPr>
        <w:t>)</w:t>
      </w:r>
    </w:p>
    <w:p w14:paraId="22F068CF" w14:textId="77777777" w:rsidR="003E43BB" w:rsidRDefault="003E43BB" w:rsidP="003E43BB">
      <w:pPr>
        <w:pStyle w:val="af0"/>
        <w:ind w:firstLine="315"/>
      </w:pPr>
      <w:r>
        <w:rPr>
          <w:rStyle w:val="gp"/>
          <w:rFonts w:ascii="Monaco" w:hAnsi="Monaco"/>
          <w:b/>
          <w:bCs/>
          <w:color w:val="C65D09"/>
        </w:rPr>
        <w:t xml:space="preserve">&gt;&gt;&gt; </w:t>
      </w:r>
      <w:proofErr w:type="spellStart"/>
      <w:r>
        <w:rPr>
          <w:rStyle w:val="n"/>
          <w:rFonts w:ascii="Monaco" w:hAnsi="Monaco"/>
          <w:color w:val="222222"/>
        </w:rPr>
        <w:t>vectorizer</w:t>
      </w:r>
      <w:proofErr w:type="spellEnd"/>
      <w:r>
        <w:t xml:space="preserve">                     </w:t>
      </w:r>
    </w:p>
    <w:p w14:paraId="7BF19FB1" w14:textId="77777777" w:rsidR="003E43BB" w:rsidRDefault="003E43BB" w:rsidP="003E43BB">
      <w:pPr>
        <w:pStyle w:val="af0"/>
        <w:ind w:firstLine="315"/>
      </w:pPr>
      <w:proofErr w:type="spellStart"/>
      <w:proofErr w:type="gramStart"/>
      <w:r>
        <w:rPr>
          <w:rStyle w:val="go"/>
          <w:rFonts w:ascii="Monaco" w:hAnsi="Monaco"/>
        </w:rPr>
        <w:t>CountVectorizer</w:t>
      </w:r>
      <w:proofErr w:type="spellEnd"/>
      <w:r>
        <w:rPr>
          <w:rStyle w:val="go"/>
          <w:rFonts w:ascii="Monaco" w:hAnsi="Monaco"/>
        </w:rPr>
        <w:t>(</w:t>
      </w:r>
      <w:proofErr w:type="gramEnd"/>
      <w:r>
        <w:rPr>
          <w:rStyle w:val="go"/>
          <w:rFonts w:ascii="Monaco" w:hAnsi="Monaco"/>
        </w:rPr>
        <w:t xml:space="preserve">analyzer=...'word', binary=False, </w:t>
      </w:r>
      <w:proofErr w:type="spellStart"/>
      <w:r>
        <w:rPr>
          <w:rStyle w:val="go"/>
          <w:rFonts w:ascii="Monaco" w:hAnsi="Monaco"/>
        </w:rPr>
        <w:t>decode_error</w:t>
      </w:r>
      <w:proofErr w:type="spellEnd"/>
      <w:r>
        <w:rPr>
          <w:rStyle w:val="go"/>
          <w:rFonts w:ascii="Monaco" w:hAnsi="Monaco"/>
        </w:rPr>
        <w:t>=...'strict',</w:t>
      </w:r>
    </w:p>
    <w:p w14:paraId="7F8848FA" w14:textId="77777777" w:rsidR="003E43BB" w:rsidRDefault="003E43BB" w:rsidP="003E43BB">
      <w:pPr>
        <w:pStyle w:val="af0"/>
        <w:ind w:firstLine="315"/>
      </w:pPr>
      <w:r>
        <w:rPr>
          <w:rStyle w:val="go"/>
          <w:rFonts w:ascii="Monaco" w:hAnsi="Monaco"/>
        </w:rPr>
        <w:t xml:space="preserve">        </w:t>
      </w:r>
      <w:proofErr w:type="spellStart"/>
      <w:r>
        <w:rPr>
          <w:rStyle w:val="go"/>
          <w:rFonts w:ascii="Monaco" w:hAnsi="Monaco"/>
        </w:rPr>
        <w:t>dtype</w:t>
      </w:r>
      <w:proofErr w:type="spellEnd"/>
      <w:r>
        <w:rPr>
          <w:rStyle w:val="go"/>
          <w:rFonts w:ascii="Monaco" w:hAnsi="Monaco"/>
        </w:rPr>
        <w:t>=&lt;... 'numpy.int64'&gt;, encoding=...'utf-8', input=...'content',</w:t>
      </w:r>
    </w:p>
    <w:p w14:paraId="2A648C71" w14:textId="77777777" w:rsidR="003E43BB" w:rsidRDefault="003E43BB" w:rsidP="003E43BB">
      <w:pPr>
        <w:pStyle w:val="af0"/>
        <w:ind w:firstLine="315"/>
      </w:pPr>
      <w:r>
        <w:rPr>
          <w:rStyle w:val="go"/>
          <w:rFonts w:ascii="Monaco" w:hAnsi="Monaco"/>
        </w:rPr>
        <w:t xml:space="preserve">        lowercase=True, </w:t>
      </w:r>
      <w:proofErr w:type="spellStart"/>
      <w:r>
        <w:rPr>
          <w:rStyle w:val="go"/>
          <w:rFonts w:ascii="Monaco" w:hAnsi="Monaco"/>
        </w:rPr>
        <w:t>max_df</w:t>
      </w:r>
      <w:proofErr w:type="spellEnd"/>
      <w:r>
        <w:rPr>
          <w:rStyle w:val="go"/>
          <w:rFonts w:ascii="Monaco" w:hAnsi="Monaco"/>
        </w:rPr>
        <w:t xml:space="preserve">=1.0, </w:t>
      </w:r>
      <w:proofErr w:type="spellStart"/>
      <w:r>
        <w:rPr>
          <w:rStyle w:val="go"/>
          <w:rFonts w:ascii="Monaco" w:hAnsi="Monaco"/>
        </w:rPr>
        <w:t>max_features</w:t>
      </w:r>
      <w:proofErr w:type="spellEnd"/>
      <w:r>
        <w:rPr>
          <w:rStyle w:val="go"/>
          <w:rFonts w:ascii="Monaco" w:hAnsi="Monaco"/>
        </w:rPr>
        <w:t xml:space="preserve">=None, </w:t>
      </w:r>
      <w:proofErr w:type="spellStart"/>
      <w:r>
        <w:rPr>
          <w:rStyle w:val="go"/>
          <w:rFonts w:ascii="Monaco" w:hAnsi="Monaco"/>
        </w:rPr>
        <w:t>min_df</w:t>
      </w:r>
      <w:proofErr w:type="spellEnd"/>
      <w:r>
        <w:rPr>
          <w:rStyle w:val="go"/>
          <w:rFonts w:ascii="Monaco" w:hAnsi="Monaco"/>
        </w:rPr>
        <w:t>=1,</w:t>
      </w:r>
    </w:p>
    <w:p w14:paraId="6E6C9AFF" w14:textId="77777777" w:rsidR="003E43BB" w:rsidRDefault="003E43BB" w:rsidP="003E43BB">
      <w:pPr>
        <w:pStyle w:val="af0"/>
        <w:ind w:firstLine="315"/>
      </w:pPr>
      <w:r>
        <w:rPr>
          <w:rStyle w:val="go"/>
          <w:rFonts w:ascii="Monaco" w:hAnsi="Monaco"/>
        </w:rPr>
        <w:t xml:space="preserve">        </w:t>
      </w:r>
      <w:proofErr w:type="spellStart"/>
      <w:r>
        <w:rPr>
          <w:rStyle w:val="go"/>
          <w:rFonts w:ascii="Monaco" w:hAnsi="Monaco"/>
        </w:rPr>
        <w:t>ngram_range</w:t>
      </w:r>
      <w:proofErr w:type="spellEnd"/>
      <w:proofErr w:type="gramStart"/>
      <w:r>
        <w:rPr>
          <w:rStyle w:val="go"/>
          <w:rFonts w:ascii="Monaco" w:hAnsi="Monaco"/>
        </w:rPr>
        <w:t>=(</w:t>
      </w:r>
      <w:proofErr w:type="gramEnd"/>
      <w:r>
        <w:rPr>
          <w:rStyle w:val="go"/>
          <w:rFonts w:ascii="Monaco" w:hAnsi="Monaco"/>
        </w:rPr>
        <w:t xml:space="preserve">1, 1), preprocessor=None, </w:t>
      </w:r>
      <w:proofErr w:type="spellStart"/>
      <w:r>
        <w:rPr>
          <w:rStyle w:val="go"/>
          <w:rFonts w:ascii="Monaco" w:hAnsi="Monaco"/>
        </w:rPr>
        <w:t>stop_words</w:t>
      </w:r>
      <w:proofErr w:type="spellEnd"/>
      <w:r>
        <w:rPr>
          <w:rStyle w:val="go"/>
          <w:rFonts w:ascii="Monaco" w:hAnsi="Monaco"/>
        </w:rPr>
        <w:t>=None,</w:t>
      </w:r>
    </w:p>
    <w:p w14:paraId="57832192" w14:textId="77777777" w:rsidR="003E43BB" w:rsidRDefault="003E43BB" w:rsidP="003E43BB">
      <w:pPr>
        <w:pStyle w:val="af0"/>
        <w:ind w:firstLine="315"/>
      </w:pPr>
      <w:r>
        <w:rPr>
          <w:rStyle w:val="go"/>
          <w:rFonts w:ascii="Monaco" w:hAnsi="Monaco"/>
        </w:rPr>
        <w:t xml:space="preserve">        </w:t>
      </w:r>
      <w:proofErr w:type="spellStart"/>
      <w:r>
        <w:rPr>
          <w:rStyle w:val="go"/>
          <w:rFonts w:ascii="Monaco" w:hAnsi="Monaco"/>
        </w:rPr>
        <w:t>strip_accents</w:t>
      </w:r>
      <w:proofErr w:type="spellEnd"/>
      <w:r>
        <w:rPr>
          <w:rStyle w:val="go"/>
          <w:rFonts w:ascii="Monaco" w:hAnsi="Monaco"/>
        </w:rPr>
        <w:t xml:space="preserve">=None, </w:t>
      </w:r>
      <w:proofErr w:type="spellStart"/>
      <w:r>
        <w:rPr>
          <w:rStyle w:val="go"/>
          <w:rFonts w:ascii="Monaco" w:hAnsi="Monaco"/>
        </w:rPr>
        <w:t>token_pattern</w:t>
      </w:r>
      <w:proofErr w:type="spellEnd"/>
      <w:r>
        <w:rPr>
          <w:rStyle w:val="go"/>
          <w:rFonts w:ascii="Monaco" w:hAnsi="Monaco"/>
        </w:rPr>
        <w:t>=...'</w:t>
      </w:r>
      <w:proofErr w:type="gramStart"/>
      <w:r>
        <w:rPr>
          <w:rStyle w:val="go"/>
          <w:rFonts w:ascii="Monaco" w:hAnsi="Monaco"/>
        </w:rPr>
        <w:t>(?u</w:t>
      </w:r>
      <w:proofErr w:type="gramEnd"/>
      <w:r>
        <w:rPr>
          <w:rStyle w:val="go"/>
          <w:rFonts w:ascii="Monaco" w:hAnsi="Monaco"/>
        </w:rPr>
        <w:t>)\\b\\w\\w+\\b',</w:t>
      </w:r>
    </w:p>
    <w:p w14:paraId="5CABBE78" w14:textId="77777777" w:rsidR="003E43BB" w:rsidRDefault="003E43BB" w:rsidP="003E43BB">
      <w:pPr>
        <w:pStyle w:val="af0"/>
        <w:ind w:firstLine="315"/>
        <w:rPr>
          <w:sz w:val="20"/>
          <w:szCs w:val="20"/>
        </w:rPr>
      </w:pPr>
      <w:r>
        <w:rPr>
          <w:rStyle w:val="go"/>
          <w:rFonts w:ascii="Monaco" w:hAnsi="Monaco"/>
        </w:rPr>
        <w:t xml:space="preserve">        tokenizer=None, vocabulary=None)</w:t>
      </w:r>
    </w:p>
    <w:p w14:paraId="43B6F908" w14:textId="77777777" w:rsidR="003E43BB" w:rsidRPr="00E3246D" w:rsidRDefault="003E43BB" w:rsidP="003E43BB">
      <w:pPr>
        <w:pStyle w:val="1b"/>
        <w:ind w:firstLine="420"/>
      </w:pPr>
      <w:r w:rsidRPr="00E3246D">
        <w:rPr>
          <w:rFonts w:hint="eastAsia"/>
        </w:rPr>
        <w:t>将文本进行词袋处理</w:t>
      </w:r>
    </w:p>
    <w:p w14:paraId="5D7C6FE9" w14:textId="77777777" w:rsidR="003E43BB" w:rsidRDefault="003E43BB" w:rsidP="003E43BB">
      <w:pPr>
        <w:pStyle w:val="af0"/>
        <w:ind w:firstLine="315"/>
      </w:pPr>
      <w:r>
        <w:rPr>
          <w:rStyle w:val="gp"/>
          <w:rFonts w:ascii="Monaco" w:hAnsi="Monaco"/>
          <w:b/>
          <w:bCs/>
          <w:color w:val="C65D09"/>
        </w:rPr>
        <w:t xml:space="preserve">&gt;&gt;&gt; </w:t>
      </w:r>
      <w:r>
        <w:rPr>
          <w:rStyle w:val="n"/>
          <w:rFonts w:ascii="Monaco" w:hAnsi="Monaco"/>
          <w:color w:val="222222"/>
        </w:rPr>
        <w:t>corpus</w:t>
      </w:r>
      <w:r>
        <w:t xml:space="preserve"> </w:t>
      </w:r>
      <w:r>
        <w:rPr>
          <w:rStyle w:val="o"/>
          <w:rFonts w:ascii="Monaco" w:hAnsi="Monaco"/>
          <w:color w:val="666666"/>
        </w:rPr>
        <w:t>=</w:t>
      </w:r>
      <w:r>
        <w:t xml:space="preserve"> </w:t>
      </w:r>
      <w:r>
        <w:rPr>
          <w:rStyle w:val="p"/>
          <w:rFonts w:ascii="Monaco" w:hAnsi="Monaco"/>
          <w:color w:val="222222"/>
        </w:rPr>
        <w:t>[</w:t>
      </w:r>
    </w:p>
    <w:p w14:paraId="09DE2CD7" w14:textId="77777777" w:rsidR="003E43BB" w:rsidRDefault="003E43BB" w:rsidP="003E43BB">
      <w:pPr>
        <w:pStyle w:val="af0"/>
        <w:ind w:firstLine="315"/>
      </w:pPr>
      <w:r>
        <w:rPr>
          <w:rStyle w:val="gp"/>
          <w:rFonts w:ascii="Monaco" w:hAnsi="Monaco"/>
          <w:b/>
          <w:bCs/>
          <w:color w:val="C65D09"/>
        </w:rPr>
        <w:t xml:space="preserve">... </w:t>
      </w:r>
      <w:r>
        <w:t xml:space="preserve">    </w:t>
      </w:r>
      <w:r>
        <w:rPr>
          <w:rStyle w:val="s1"/>
          <w:rFonts w:ascii="Monaco" w:hAnsi="Monaco"/>
          <w:color w:val="4070A0"/>
        </w:rPr>
        <w:t>'This is the first document.'</w:t>
      </w:r>
      <w:r>
        <w:rPr>
          <w:rStyle w:val="p"/>
          <w:rFonts w:ascii="Monaco" w:hAnsi="Monaco"/>
          <w:color w:val="222222"/>
        </w:rPr>
        <w:t>,</w:t>
      </w:r>
    </w:p>
    <w:p w14:paraId="2B6AFCDD" w14:textId="77777777" w:rsidR="003E43BB" w:rsidRDefault="003E43BB" w:rsidP="003E43BB">
      <w:pPr>
        <w:pStyle w:val="af0"/>
        <w:ind w:firstLine="315"/>
      </w:pPr>
      <w:r>
        <w:rPr>
          <w:rStyle w:val="gp"/>
          <w:rFonts w:ascii="Monaco" w:hAnsi="Monaco"/>
          <w:b/>
          <w:bCs/>
          <w:color w:val="C65D09"/>
        </w:rPr>
        <w:t xml:space="preserve">... </w:t>
      </w:r>
      <w:r>
        <w:t xml:space="preserve">    </w:t>
      </w:r>
      <w:r>
        <w:rPr>
          <w:rStyle w:val="s1"/>
          <w:rFonts w:ascii="Monaco" w:hAnsi="Monaco"/>
          <w:color w:val="4070A0"/>
        </w:rPr>
        <w:t xml:space="preserve">'This is the second </w:t>
      </w:r>
      <w:proofErr w:type="spellStart"/>
      <w:r>
        <w:rPr>
          <w:rStyle w:val="s1"/>
          <w:rFonts w:ascii="Monaco" w:hAnsi="Monaco"/>
          <w:color w:val="4070A0"/>
        </w:rPr>
        <w:t>second</w:t>
      </w:r>
      <w:proofErr w:type="spellEnd"/>
      <w:r>
        <w:rPr>
          <w:rStyle w:val="s1"/>
          <w:rFonts w:ascii="Monaco" w:hAnsi="Monaco"/>
          <w:color w:val="4070A0"/>
        </w:rPr>
        <w:t xml:space="preserve"> document.'</w:t>
      </w:r>
      <w:r>
        <w:rPr>
          <w:rStyle w:val="p"/>
          <w:rFonts w:ascii="Monaco" w:hAnsi="Monaco"/>
          <w:color w:val="222222"/>
        </w:rPr>
        <w:t>,</w:t>
      </w:r>
    </w:p>
    <w:p w14:paraId="42736C13" w14:textId="77777777" w:rsidR="003E43BB" w:rsidRDefault="003E43BB" w:rsidP="003E43BB">
      <w:pPr>
        <w:pStyle w:val="af0"/>
        <w:ind w:firstLine="315"/>
      </w:pPr>
      <w:r>
        <w:rPr>
          <w:rStyle w:val="gp"/>
          <w:rFonts w:ascii="Monaco" w:hAnsi="Monaco"/>
          <w:b/>
          <w:bCs/>
          <w:color w:val="C65D09"/>
        </w:rPr>
        <w:t xml:space="preserve">... </w:t>
      </w:r>
      <w:r>
        <w:t xml:space="preserve">    </w:t>
      </w:r>
      <w:r>
        <w:rPr>
          <w:rStyle w:val="s1"/>
          <w:rFonts w:ascii="Monaco" w:hAnsi="Monaco"/>
          <w:color w:val="4070A0"/>
        </w:rPr>
        <w:t>'And the third one.'</w:t>
      </w:r>
      <w:r>
        <w:rPr>
          <w:rStyle w:val="p"/>
          <w:rFonts w:ascii="Monaco" w:hAnsi="Monaco"/>
          <w:color w:val="222222"/>
        </w:rPr>
        <w:t>,</w:t>
      </w:r>
    </w:p>
    <w:p w14:paraId="6105DACF" w14:textId="77777777" w:rsidR="003E43BB" w:rsidRDefault="003E43BB" w:rsidP="003E43BB">
      <w:pPr>
        <w:pStyle w:val="af0"/>
        <w:ind w:firstLine="315"/>
      </w:pPr>
      <w:r>
        <w:rPr>
          <w:rStyle w:val="gp"/>
          <w:rFonts w:ascii="Monaco" w:hAnsi="Monaco"/>
          <w:b/>
          <w:bCs/>
          <w:color w:val="C65D09"/>
        </w:rPr>
        <w:t xml:space="preserve">... </w:t>
      </w:r>
      <w:r>
        <w:t xml:space="preserve">    </w:t>
      </w:r>
      <w:r>
        <w:rPr>
          <w:rStyle w:val="s1"/>
          <w:rFonts w:ascii="Monaco" w:hAnsi="Monaco"/>
          <w:color w:val="4070A0"/>
        </w:rPr>
        <w:t>'Is this the first document?'</w:t>
      </w:r>
      <w:r>
        <w:rPr>
          <w:rStyle w:val="p"/>
          <w:rFonts w:ascii="Monaco" w:hAnsi="Monaco"/>
          <w:color w:val="222222"/>
        </w:rPr>
        <w:t>,</w:t>
      </w:r>
    </w:p>
    <w:p w14:paraId="38A82319" w14:textId="77777777" w:rsidR="003E43BB" w:rsidRDefault="003E43BB" w:rsidP="003E43BB">
      <w:pPr>
        <w:pStyle w:val="af0"/>
        <w:ind w:firstLine="315"/>
      </w:pPr>
      <w:r>
        <w:rPr>
          <w:rStyle w:val="gp"/>
          <w:rFonts w:ascii="Monaco" w:hAnsi="Monaco"/>
          <w:b/>
          <w:bCs/>
          <w:color w:val="C65D09"/>
        </w:rPr>
        <w:t xml:space="preserve">... </w:t>
      </w:r>
      <w:r>
        <w:rPr>
          <w:rStyle w:val="p"/>
          <w:rFonts w:ascii="Monaco" w:hAnsi="Monaco"/>
          <w:color w:val="222222"/>
        </w:rPr>
        <w:t>]</w:t>
      </w:r>
    </w:p>
    <w:p w14:paraId="25573F24" w14:textId="77777777" w:rsidR="003E43BB" w:rsidRDefault="003E43BB" w:rsidP="003E43BB">
      <w:pPr>
        <w:pStyle w:val="af0"/>
        <w:ind w:firstLine="315"/>
      </w:pPr>
      <w:r>
        <w:rPr>
          <w:rStyle w:val="gp"/>
          <w:rFonts w:ascii="Monaco" w:hAnsi="Monaco"/>
          <w:b/>
          <w:bCs/>
          <w:color w:val="C65D09"/>
        </w:rPr>
        <w:t xml:space="preserve">&gt;&gt;&gt; </w:t>
      </w:r>
      <w:r>
        <w:rPr>
          <w:rStyle w:val="n"/>
          <w:rFonts w:ascii="Monaco" w:hAnsi="Monaco"/>
          <w:color w:val="222222"/>
        </w:rPr>
        <w:t>X</w:t>
      </w:r>
      <w:r>
        <w:t xml:space="preserve"> </w:t>
      </w:r>
      <w:r>
        <w:rPr>
          <w:rStyle w:val="o"/>
          <w:rFonts w:ascii="Monaco" w:hAnsi="Monaco"/>
          <w:color w:val="666666"/>
        </w:rPr>
        <w:t>=</w:t>
      </w:r>
      <w:r>
        <w:t xml:space="preserve"> </w:t>
      </w:r>
      <w:proofErr w:type="spellStart"/>
      <w:r>
        <w:rPr>
          <w:rStyle w:val="n"/>
          <w:rFonts w:ascii="Monaco" w:hAnsi="Monaco"/>
          <w:color w:val="222222"/>
        </w:rPr>
        <w:t>vectorizer</w:t>
      </w:r>
      <w:r>
        <w:rPr>
          <w:rStyle w:val="o"/>
          <w:rFonts w:ascii="Monaco" w:hAnsi="Monaco"/>
          <w:color w:val="666666"/>
        </w:rPr>
        <w:t>.</w:t>
      </w:r>
      <w:r>
        <w:rPr>
          <w:rStyle w:val="n"/>
          <w:rFonts w:ascii="Monaco" w:hAnsi="Monaco"/>
          <w:color w:val="222222"/>
        </w:rPr>
        <w:t>fit_transform</w:t>
      </w:r>
      <w:proofErr w:type="spellEnd"/>
      <w:r>
        <w:rPr>
          <w:rStyle w:val="p"/>
          <w:rFonts w:ascii="Monaco" w:hAnsi="Monaco"/>
          <w:color w:val="222222"/>
        </w:rPr>
        <w:t>(</w:t>
      </w:r>
      <w:r>
        <w:rPr>
          <w:rStyle w:val="n"/>
          <w:rFonts w:ascii="Monaco" w:hAnsi="Monaco"/>
          <w:color w:val="222222"/>
        </w:rPr>
        <w:t>corpus</w:t>
      </w:r>
      <w:r>
        <w:rPr>
          <w:rStyle w:val="p"/>
          <w:rFonts w:ascii="Monaco" w:hAnsi="Monaco"/>
          <w:color w:val="222222"/>
        </w:rPr>
        <w:t>)</w:t>
      </w:r>
    </w:p>
    <w:p w14:paraId="1F1DFF61" w14:textId="77777777" w:rsidR="003E43BB" w:rsidRDefault="003E43BB" w:rsidP="003E43BB">
      <w:pPr>
        <w:pStyle w:val="af0"/>
        <w:ind w:firstLine="315"/>
      </w:pPr>
      <w:r>
        <w:rPr>
          <w:rStyle w:val="gp"/>
          <w:rFonts w:ascii="Monaco" w:hAnsi="Monaco"/>
          <w:b/>
          <w:bCs/>
          <w:color w:val="C65D09"/>
        </w:rPr>
        <w:t xml:space="preserve">&gt;&gt;&gt; </w:t>
      </w:r>
      <w:r>
        <w:rPr>
          <w:rStyle w:val="n"/>
          <w:rFonts w:ascii="Monaco" w:hAnsi="Monaco"/>
          <w:color w:val="222222"/>
        </w:rPr>
        <w:t>X</w:t>
      </w:r>
      <w:r>
        <w:t xml:space="preserve">                              </w:t>
      </w:r>
    </w:p>
    <w:p w14:paraId="5CDAE1A9" w14:textId="77777777" w:rsidR="003E43BB" w:rsidRDefault="003E43BB" w:rsidP="003E43BB">
      <w:pPr>
        <w:pStyle w:val="af0"/>
        <w:ind w:firstLine="315"/>
      </w:pPr>
      <w:r>
        <w:rPr>
          <w:rStyle w:val="go"/>
          <w:rFonts w:ascii="Monaco" w:hAnsi="Monaco"/>
        </w:rPr>
        <w:t>&lt;4x9 sparse matrix of type '&lt;... 'numpy.int64'&gt;'</w:t>
      </w:r>
    </w:p>
    <w:p w14:paraId="540FFDCA" w14:textId="77777777" w:rsidR="003E43BB" w:rsidRDefault="003E43BB" w:rsidP="003E43BB">
      <w:pPr>
        <w:pStyle w:val="af0"/>
        <w:ind w:firstLine="315"/>
        <w:rPr>
          <w:sz w:val="20"/>
          <w:szCs w:val="20"/>
        </w:rPr>
      </w:pPr>
      <w:r>
        <w:rPr>
          <w:rStyle w:val="go"/>
          <w:rFonts w:ascii="Monaco" w:hAnsi="Monaco"/>
        </w:rPr>
        <w:t xml:space="preserve">    with 19 stored elements in Compressed Sparse ... format&gt;</w:t>
      </w:r>
    </w:p>
    <w:p w14:paraId="04880FB8" w14:textId="77777777" w:rsidR="003E43BB" w:rsidRDefault="003E43BB" w:rsidP="003E43BB">
      <w:pPr>
        <w:pStyle w:val="1b"/>
        <w:ind w:firstLine="420"/>
      </w:pPr>
      <w:r>
        <w:rPr>
          <w:rFonts w:hint="eastAsia"/>
        </w:rPr>
        <w:t>获取对应的特征名称</w:t>
      </w:r>
    </w:p>
    <w:p w14:paraId="72CFB772" w14:textId="77777777" w:rsidR="003E43BB" w:rsidRDefault="003E43BB" w:rsidP="003E43BB">
      <w:pPr>
        <w:pStyle w:val="af0"/>
        <w:ind w:firstLine="315"/>
      </w:pPr>
      <w:r>
        <w:rPr>
          <w:rStyle w:val="gp"/>
          <w:rFonts w:ascii="Monaco" w:hAnsi="Monaco"/>
          <w:b/>
          <w:bCs/>
          <w:color w:val="C65D09"/>
        </w:rPr>
        <w:t xml:space="preserve">&gt;&gt;&gt; </w:t>
      </w:r>
      <w:proofErr w:type="spellStart"/>
      <w:r>
        <w:rPr>
          <w:rStyle w:val="n"/>
          <w:rFonts w:ascii="Monaco" w:hAnsi="Monaco"/>
          <w:color w:val="222222"/>
        </w:rPr>
        <w:t>vectorizer</w:t>
      </w:r>
      <w:r>
        <w:rPr>
          <w:rStyle w:val="o"/>
          <w:rFonts w:ascii="Monaco" w:hAnsi="Monaco"/>
          <w:color w:val="666666"/>
        </w:rPr>
        <w:t>.</w:t>
      </w:r>
      <w:r>
        <w:rPr>
          <w:rStyle w:val="n"/>
          <w:rFonts w:ascii="Monaco" w:hAnsi="Monaco"/>
          <w:color w:val="222222"/>
        </w:rPr>
        <w:t>get_feature_</w:t>
      </w:r>
      <w:proofErr w:type="gramStart"/>
      <w:r>
        <w:rPr>
          <w:rStyle w:val="n"/>
          <w:rFonts w:ascii="Monaco" w:hAnsi="Monaco"/>
          <w:color w:val="222222"/>
        </w:rPr>
        <w:t>names</w:t>
      </w:r>
      <w:proofErr w:type="spellEnd"/>
      <w:r>
        <w:rPr>
          <w:rStyle w:val="p"/>
          <w:rFonts w:ascii="Monaco" w:hAnsi="Monaco"/>
          <w:color w:val="222222"/>
        </w:rPr>
        <w:t>(</w:t>
      </w:r>
      <w:proofErr w:type="gramEnd"/>
      <w:r>
        <w:rPr>
          <w:rStyle w:val="p"/>
          <w:rFonts w:ascii="Monaco" w:hAnsi="Monaco"/>
          <w:color w:val="222222"/>
        </w:rPr>
        <w:t>)</w:t>
      </w:r>
      <w:r>
        <w:t xml:space="preserve"> </w:t>
      </w:r>
      <w:r>
        <w:rPr>
          <w:rStyle w:val="o"/>
          <w:rFonts w:ascii="Monaco" w:hAnsi="Monaco"/>
          <w:color w:val="666666"/>
        </w:rPr>
        <w:t>==</w:t>
      </w:r>
      <w:r>
        <w:t xml:space="preserve"> </w:t>
      </w:r>
      <w:r>
        <w:rPr>
          <w:rStyle w:val="p"/>
          <w:rFonts w:ascii="Monaco" w:hAnsi="Monaco"/>
          <w:color w:val="222222"/>
        </w:rPr>
        <w:t>(</w:t>
      </w:r>
    </w:p>
    <w:p w14:paraId="25BD73B2" w14:textId="77777777" w:rsidR="003E43BB" w:rsidRDefault="003E43BB" w:rsidP="003E43BB">
      <w:pPr>
        <w:pStyle w:val="af0"/>
        <w:ind w:firstLine="315"/>
      </w:pPr>
      <w:r>
        <w:rPr>
          <w:rStyle w:val="gp"/>
          <w:rFonts w:ascii="Monaco" w:hAnsi="Monaco"/>
          <w:b/>
          <w:bCs/>
          <w:color w:val="C65D09"/>
        </w:rPr>
        <w:t xml:space="preserve">... </w:t>
      </w:r>
      <w:r>
        <w:t xml:space="preserve">    </w:t>
      </w:r>
      <w:r>
        <w:rPr>
          <w:rStyle w:val="p"/>
          <w:rFonts w:ascii="Monaco" w:hAnsi="Monaco"/>
          <w:color w:val="222222"/>
        </w:rPr>
        <w:t>[</w:t>
      </w:r>
      <w:r>
        <w:rPr>
          <w:rStyle w:val="s1"/>
          <w:rFonts w:ascii="Monaco" w:hAnsi="Monaco"/>
          <w:color w:val="4070A0"/>
        </w:rPr>
        <w:t>'and'</w:t>
      </w:r>
      <w:r>
        <w:rPr>
          <w:rStyle w:val="p"/>
          <w:rFonts w:ascii="Monaco" w:hAnsi="Monaco"/>
          <w:color w:val="222222"/>
        </w:rPr>
        <w:t>,</w:t>
      </w:r>
      <w:r>
        <w:t xml:space="preserve"> </w:t>
      </w:r>
      <w:r>
        <w:rPr>
          <w:rStyle w:val="s1"/>
          <w:rFonts w:ascii="Monaco" w:hAnsi="Monaco"/>
          <w:color w:val="4070A0"/>
        </w:rPr>
        <w:t>'document'</w:t>
      </w:r>
      <w:r>
        <w:rPr>
          <w:rStyle w:val="p"/>
          <w:rFonts w:ascii="Monaco" w:hAnsi="Monaco"/>
          <w:color w:val="222222"/>
        </w:rPr>
        <w:t>,</w:t>
      </w:r>
      <w:r>
        <w:t xml:space="preserve"> </w:t>
      </w:r>
      <w:r>
        <w:rPr>
          <w:rStyle w:val="s1"/>
          <w:rFonts w:ascii="Monaco" w:hAnsi="Monaco"/>
          <w:color w:val="4070A0"/>
        </w:rPr>
        <w:t>'first'</w:t>
      </w:r>
      <w:r>
        <w:rPr>
          <w:rStyle w:val="p"/>
          <w:rFonts w:ascii="Monaco" w:hAnsi="Monaco"/>
          <w:color w:val="222222"/>
        </w:rPr>
        <w:t>,</w:t>
      </w:r>
      <w:r>
        <w:t xml:space="preserve"> </w:t>
      </w:r>
      <w:r>
        <w:rPr>
          <w:rStyle w:val="s1"/>
          <w:rFonts w:ascii="Monaco" w:hAnsi="Monaco"/>
          <w:color w:val="4070A0"/>
        </w:rPr>
        <w:t>'is'</w:t>
      </w:r>
      <w:r>
        <w:rPr>
          <w:rStyle w:val="p"/>
          <w:rFonts w:ascii="Monaco" w:hAnsi="Monaco"/>
          <w:color w:val="222222"/>
        </w:rPr>
        <w:t>,</w:t>
      </w:r>
      <w:r>
        <w:t xml:space="preserve"> </w:t>
      </w:r>
      <w:r>
        <w:rPr>
          <w:rStyle w:val="s1"/>
          <w:rFonts w:ascii="Monaco" w:hAnsi="Monaco"/>
          <w:color w:val="4070A0"/>
        </w:rPr>
        <w:t>'one'</w:t>
      </w:r>
      <w:r>
        <w:rPr>
          <w:rStyle w:val="p"/>
          <w:rFonts w:ascii="Monaco" w:hAnsi="Monaco"/>
          <w:color w:val="222222"/>
        </w:rPr>
        <w:t>,</w:t>
      </w:r>
    </w:p>
    <w:p w14:paraId="700C4110" w14:textId="77777777" w:rsidR="003E43BB" w:rsidRDefault="003E43BB" w:rsidP="003E43BB">
      <w:pPr>
        <w:pStyle w:val="af0"/>
        <w:ind w:firstLine="315"/>
      </w:pPr>
      <w:r>
        <w:rPr>
          <w:rStyle w:val="gp"/>
          <w:rFonts w:ascii="Monaco" w:hAnsi="Monaco"/>
          <w:b/>
          <w:bCs/>
          <w:color w:val="C65D09"/>
        </w:rPr>
        <w:t xml:space="preserve">... </w:t>
      </w:r>
      <w:r>
        <w:t xml:space="preserve">     </w:t>
      </w:r>
      <w:r>
        <w:rPr>
          <w:rStyle w:val="s1"/>
          <w:rFonts w:ascii="Monaco" w:hAnsi="Monaco"/>
          <w:color w:val="4070A0"/>
        </w:rPr>
        <w:t>'second'</w:t>
      </w:r>
      <w:r>
        <w:rPr>
          <w:rStyle w:val="p"/>
          <w:rFonts w:ascii="Monaco" w:hAnsi="Monaco"/>
          <w:color w:val="222222"/>
        </w:rPr>
        <w:t>,</w:t>
      </w:r>
      <w:r>
        <w:t xml:space="preserve"> </w:t>
      </w:r>
      <w:r>
        <w:rPr>
          <w:rStyle w:val="s1"/>
          <w:rFonts w:ascii="Monaco" w:hAnsi="Monaco"/>
          <w:color w:val="4070A0"/>
        </w:rPr>
        <w:t>'the'</w:t>
      </w:r>
      <w:r>
        <w:rPr>
          <w:rStyle w:val="p"/>
          <w:rFonts w:ascii="Monaco" w:hAnsi="Monaco"/>
          <w:color w:val="222222"/>
        </w:rPr>
        <w:t>,</w:t>
      </w:r>
      <w:r>
        <w:t xml:space="preserve"> </w:t>
      </w:r>
      <w:r>
        <w:rPr>
          <w:rStyle w:val="s1"/>
          <w:rFonts w:ascii="Monaco" w:hAnsi="Monaco"/>
          <w:color w:val="4070A0"/>
        </w:rPr>
        <w:t>'third'</w:t>
      </w:r>
      <w:r>
        <w:rPr>
          <w:rStyle w:val="p"/>
          <w:rFonts w:ascii="Monaco" w:hAnsi="Monaco"/>
          <w:color w:val="222222"/>
        </w:rPr>
        <w:t>,</w:t>
      </w:r>
      <w:r>
        <w:t xml:space="preserve"> </w:t>
      </w:r>
      <w:r>
        <w:rPr>
          <w:rStyle w:val="s1"/>
          <w:rFonts w:ascii="Monaco" w:hAnsi="Monaco"/>
          <w:color w:val="4070A0"/>
        </w:rPr>
        <w:t>'this'</w:t>
      </w:r>
      <w:r>
        <w:rPr>
          <w:rStyle w:val="p"/>
          <w:rFonts w:ascii="Monaco" w:hAnsi="Monaco"/>
          <w:color w:val="222222"/>
        </w:rPr>
        <w:t>])</w:t>
      </w:r>
    </w:p>
    <w:p w14:paraId="2128F501" w14:textId="77777777" w:rsidR="003E43BB" w:rsidRDefault="003E43BB" w:rsidP="003E43BB">
      <w:pPr>
        <w:pStyle w:val="af0"/>
        <w:ind w:firstLine="315"/>
        <w:rPr>
          <w:sz w:val="20"/>
          <w:szCs w:val="20"/>
        </w:rPr>
      </w:pPr>
      <w:r>
        <w:rPr>
          <w:rStyle w:val="go"/>
          <w:rFonts w:ascii="Monaco" w:hAnsi="Monaco"/>
        </w:rPr>
        <w:t>True</w:t>
      </w:r>
    </w:p>
    <w:p w14:paraId="3B4BFA4F" w14:textId="77777777" w:rsidR="003E43BB" w:rsidRDefault="003E43BB" w:rsidP="003E43BB">
      <w:pPr>
        <w:pStyle w:val="1b"/>
        <w:ind w:firstLine="420"/>
      </w:pPr>
      <w:r>
        <w:rPr>
          <w:rFonts w:hint="eastAsia"/>
        </w:rPr>
        <w:t>获取词袋数据，至此我们已经完成了词袋化。但是对于程序中的其他文本，如何可以使用现有的词袋的特征进行向量化呢？</w:t>
      </w:r>
    </w:p>
    <w:p w14:paraId="6CCE8575" w14:textId="77777777" w:rsidR="003E43BB" w:rsidRDefault="003E43BB" w:rsidP="003E43BB">
      <w:pPr>
        <w:pStyle w:val="af0"/>
        <w:ind w:firstLine="315"/>
      </w:pPr>
      <w:r>
        <w:rPr>
          <w:rStyle w:val="gp"/>
          <w:rFonts w:ascii="Monaco" w:hAnsi="Monaco"/>
          <w:b/>
          <w:bCs/>
          <w:color w:val="C65D09"/>
        </w:rPr>
        <w:t xml:space="preserve">&gt;&gt;&gt; </w:t>
      </w:r>
      <w:proofErr w:type="spellStart"/>
      <w:proofErr w:type="gramStart"/>
      <w:r>
        <w:rPr>
          <w:rStyle w:val="n"/>
          <w:rFonts w:ascii="Monaco" w:hAnsi="Monaco"/>
          <w:color w:val="222222"/>
        </w:rPr>
        <w:t>X</w:t>
      </w:r>
      <w:r>
        <w:rPr>
          <w:rStyle w:val="o"/>
          <w:rFonts w:ascii="Monaco" w:hAnsi="Monaco"/>
          <w:color w:val="666666"/>
        </w:rPr>
        <w:t>.</w:t>
      </w:r>
      <w:r>
        <w:rPr>
          <w:rStyle w:val="n"/>
          <w:rFonts w:ascii="Monaco" w:hAnsi="Monaco"/>
          <w:color w:val="222222"/>
        </w:rPr>
        <w:t>toarray</w:t>
      </w:r>
      <w:proofErr w:type="spellEnd"/>
      <w:proofErr w:type="gramEnd"/>
      <w:r>
        <w:rPr>
          <w:rStyle w:val="p"/>
          <w:rFonts w:ascii="Monaco" w:hAnsi="Monaco"/>
          <w:color w:val="222222"/>
        </w:rPr>
        <w:t>()</w:t>
      </w:r>
      <w:r>
        <w:t xml:space="preserve">           </w:t>
      </w:r>
    </w:p>
    <w:p w14:paraId="49E2D4C3" w14:textId="77777777" w:rsidR="003E43BB" w:rsidRDefault="003E43BB" w:rsidP="003E43BB">
      <w:pPr>
        <w:pStyle w:val="af0"/>
        <w:ind w:firstLine="315"/>
      </w:pPr>
      <w:proofErr w:type="gramStart"/>
      <w:r>
        <w:rPr>
          <w:rStyle w:val="go"/>
          <w:rFonts w:ascii="Monaco" w:hAnsi="Monaco"/>
        </w:rPr>
        <w:t>array(</w:t>
      </w:r>
      <w:proofErr w:type="gramEnd"/>
      <w:r>
        <w:rPr>
          <w:rStyle w:val="go"/>
          <w:rFonts w:ascii="Monaco" w:hAnsi="Monaco"/>
        </w:rPr>
        <w:t>[[0, 1, 1, 1, 0, 0, 1, 0, 1],</w:t>
      </w:r>
    </w:p>
    <w:p w14:paraId="1E090F0A" w14:textId="77777777" w:rsidR="003E43BB" w:rsidRDefault="003E43BB" w:rsidP="003E43BB">
      <w:pPr>
        <w:pStyle w:val="af0"/>
        <w:ind w:firstLine="315"/>
      </w:pPr>
      <w:r>
        <w:rPr>
          <w:rStyle w:val="go"/>
          <w:rFonts w:ascii="Monaco" w:hAnsi="Monaco"/>
        </w:rPr>
        <w:t xml:space="preserve">       [0, 1, 0, 1, 0, 2, 1, 0, 1],</w:t>
      </w:r>
    </w:p>
    <w:p w14:paraId="5C92B013" w14:textId="77777777" w:rsidR="003E43BB" w:rsidRDefault="003E43BB" w:rsidP="003E43BB">
      <w:pPr>
        <w:pStyle w:val="af0"/>
        <w:ind w:firstLine="315"/>
      </w:pPr>
      <w:r>
        <w:rPr>
          <w:rStyle w:val="go"/>
          <w:rFonts w:ascii="Monaco" w:hAnsi="Monaco"/>
        </w:rPr>
        <w:t xml:space="preserve">       [1, 0, 0, 0, 1, 0, 1, 1, 0],</w:t>
      </w:r>
    </w:p>
    <w:p w14:paraId="0279A0A6" w14:textId="77777777" w:rsidR="003E43BB" w:rsidRDefault="003E43BB" w:rsidP="003E43BB">
      <w:pPr>
        <w:pStyle w:val="af0"/>
        <w:ind w:firstLine="315"/>
        <w:rPr>
          <w:sz w:val="20"/>
          <w:szCs w:val="20"/>
        </w:rPr>
      </w:pPr>
      <w:r>
        <w:rPr>
          <w:rStyle w:val="go"/>
          <w:rFonts w:ascii="Monaco" w:hAnsi="Monaco"/>
        </w:rPr>
        <w:t xml:space="preserve">       [0, 1, 1, 1, 0, 0, 1, 0, 1</w:t>
      </w:r>
      <w:proofErr w:type="gramStart"/>
      <w:r>
        <w:rPr>
          <w:rStyle w:val="go"/>
          <w:rFonts w:ascii="Monaco" w:hAnsi="Monaco"/>
        </w:rPr>
        <w:t>]]...</w:t>
      </w:r>
      <w:proofErr w:type="gramEnd"/>
      <w:r>
        <w:rPr>
          <w:rStyle w:val="go"/>
          <w:rFonts w:ascii="Monaco" w:hAnsi="Monaco"/>
        </w:rPr>
        <w:t>)</w:t>
      </w:r>
    </w:p>
    <w:p w14:paraId="0F14A852" w14:textId="77777777" w:rsidR="003E43BB" w:rsidRDefault="003E43BB" w:rsidP="003E43BB">
      <w:pPr>
        <w:pStyle w:val="1b"/>
        <w:ind w:firstLine="420"/>
      </w:pPr>
      <w:r>
        <w:rPr>
          <w:rFonts w:hint="eastAsia"/>
        </w:rPr>
        <w:t>我们定义词袋的特征空间叫做词汇表</w:t>
      </w:r>
      <w:r w:rsidRPr="00054F87">
        <w:t>vocabulary</w:t>
      </w:r>
      <w:r>
        <w:rPr>
          <w:rFonts w:hint="eastAsia"/>
        </w:rPr>
        <w:t>。</w:t>
      </w:r>
    </w:p>
    <w:p w14:paraId="268A051F" w14:textId="77777777" w:rsidR="003E43BB" w:rsidRDefault="003E43BB" w:rsidP="003E43BB">
      <w:pPr>
        <w:pStyle w:val="af0"/>
        <w:ind w:firstLine="333"/>
        <w:rPr>
          <w:sz w:val="20"/>
          <w:szCs w:val="20"/>
        </w:rPr>
      </w:pPr>
      <w:r>
        <w:rPr>
          <w:rFonts w:ascii="Courier" w:eastAsia="Times New Roman" w:hAnsi="Courier" w:hint="eastAsia"/>
          <w:sz w:val="19"/>
          <w:szCs w:val="19"/>
          <w:shd w:val="clear" w:color="auto" w:fill="ECF0F3"/>
        </w:rPr>
        <w:t>v</w:t>
      </w:r>
      <w:r>
        <w:rPr>
          <w:rFonts w:ascii="Courier" w:eastAsia="Times New Roman" w:hAnsi="Courier"/>
          <w:sz w:val="19"/>
          <w:szCs w:val="19"/>
          <w:shd w:val="clear" w:color="auto" w:fill="ECF0F3"/>
        </w:rPr>
        <w:t>ocabulary</w:t>
      </w:r>
      <w:r>
        <w:rPr>
          <w:rFonts w:ascii="Courier" w:eastAsia="Times New Roman" w:hAnsi="Courier" w:hint="eastAsia"/>
          <w:sz w:val="19"/>
          <w:szCs w:val="19"/>
          <w:shd w:val="clear" w:color="auto" w:fill="ECF0F3"/>
        </w:rPr>
        <w:t>=</w:t>
      </w:r>
      <w:proofErr w:type="spellStart"/>
      <w:proofErr w:type="gramStart"/>
      <w:r>
        <w:rPr>
          <w:rStyle w:val="n"/>
          <w:rFonts w:ascii="Monaco" w:hAnsi="Monaco"/>
          <w:color w:val="222222"/>
        </w:rPr>
        <w:t>vectorizer</w:t>
      </w:r>
      <w:r>
        <w:rPr>
          <w:rStyle w:val="o"/>
          <w:rFonts w:ascii="Monaco" w:hAnsi="Monaco"/>
          <w:color w:val="666666"/>
        </w:rPr>
        <w:t>.</w:t>
      </w:r>
      <w:r>
        <w:rPr>
          <w:rStyle w:val="n"/>
          <w:rFonts w:ascii="Monaco" w:hAnsi="Monaco"/>
          <w:color w:val="222222"/>
        </w:rPr>
        <w:t>vocabulary</w:t>
      </w:r>
      <w:proofErr w:type="spellEnd"/>
      <w:proofErr w:type="gramEnd"/>
      <w:r>
        <w:rPr>
          <w:rStyle w:val="n"/>
          <w:rFonts w:ascii="Monaco" w:hAnsi="Monaco"/>
          <w:color w:val="222222"/>
        </w:rPr>
        <w:t>_</w:t>
      </w:r>
    </w:p>
    <w:p w14:paraId="17F32AA4" w14:textId="77777777" w:rsidR="003E43BB" w:rsidRPr="00EA4144" w:rsidRDefault="003E43BB" w:rsidP="003E43BB">
      <w:pPr>
        <w:pStyle w:val="1b"/>
        <w:ind w:firstLine="420"/>
      </w:pPr>
      <w:r w:rsidRPr="00EA4144">
        <w:rPr>
          <w:rFonts w:hint="eastAsia"/>
        </w:rPr>
        <w:t>针对其他文本进行词袋处理时，可以直接使用现有的词汇表。</w:t>
      </w:r>
    </w:p>
    <w:p w14:paraId="66B787C7" w14:textId="77777777" w:rsidR="003E43BB" w:rsidRDefault="003E43BB" w:rsidP="003E43BB">
      <w:pPr>
        <w:pStyle w:val="af0"/>
        <w:ind w:firstLine="315"/>
        <w:rPr>
          <w:rStyle w:val="p"/>
          <w:rFonts w:ascii="Monaco" w:hAnsi="Monaco"/>
          <w:color w:val="222222"/>
        </w:rPr>
      </w:pPr>
      <w:r>
        <w:rPr>
          <w:rStyle w:val="gp"/>
          <w:rFonts w:ascii="Monaco" w:hAnsi="Monaco"/>
          <w:b/>
          <w:bCs/>
          <w:color w:val="C65D09"/>
        </w:rPr>
        <w:t xml:space="preserve">&gt;&gt;&gt; </w:t>
      </w:r>
      <w:proofErr w:type="spellStart"/>
      <w:r>
        <w:rPr>
          <w:rStyle w:val="gp"/>
          <w:rFonts w:ascii="Monaco" w:hAnsi="Monaco" w:hint="eastAsia"/>
          <w:b/>
          <w:bCs/>
          <w:color w:val="C65D09"/>
        </w:rPr>
        <w:t>new_</w:t>
      </w:r>
      <w:r>
        <w:rPr>
          <w:rStyle w:val="n"/>
          <w:rFonts w:ascii="Monaco" w:hAnsi="Monaco"/>
          <w:color w:val="222222"/>
        </w:rPr>
        <w:t>vectorizer</w:t>
      </w:r>
      <w:proofErr w:type="spellEnd"/>
      <w:r>
        <w:t xml:space="preserve"> </w:t>
      </w:r>
      <w:r>
        <w:rPr>
          <w:rStyle w:val="o"/>
          <w:rFonts w:ascii="Monaco" w:hAnsi="Monaco"/>
          <w:color w:val="666666"/>
        </w:rPr>
        <w:t>=</w:t>
      </w:r>
      <w:r>
        <w:t xml:space="preserve"> </w:t>
      </w:r>
      <w:proofErr w:type="spellStart"/>
      <w:proofErr w:type="gramStart"/>
      <w:r>
        <w:rPr>
          <w:rStyle w:val="n"/>
          <w:rFonts w:ascii="Monaco" w:hAnsi="Monaco"/>
          <w:color w:val="222222"/>
        </w:rPr>
        <w:t>CountVectorizer</w:t>
      </w:r>
      <w:proofErr w:type="spellEnd"/>
      <w:r>
        <w:rPr>
          <w:rStyle w:val="p"/>
          <w:rFonts w:ascii="Monaco" w:hAnsi="Monaco"/>
          <w:color w:val="222222"/>
        </w:rPr>
        <w:t>(</w:t>
      </w:r>
      <w:proofErr w:type="spellStart"/>
      <w:proofErr w:type="gramEnd"/>
      <w:r>
        <w:rPr>
          <w:rStyle w:val="n"/>
          <w:rFonts w:ascii="Monaco" w:hAnsi="Monaco"/>
          <w:color w:val="222222"/>
        </w:rPr>
        <w:t>min_df</w:t>
      </w:r>
      <w:proofErr w:type="spellEnd"/>
      <w:r>
        <w:rPr>
          <w:rStyle w:val="o"/>
          <w:rFonts w:ascii="Monaco" w:hAnsi="Monaco"/>
          <w:color w:val="666666"/>
        </w:rPr>
        <w:t>=</w:t>
      </w:r>
      <w:r>
        <w:rPr>
          <w:rStyle w:val="mi"/>
          <w:rFonts w:ascii="Monaco" w:hAnsi="Monaco"/>
          <w:color w:val="208050"/>
        </w:rPr>
        <w:t>1</w:t>
      </w:r>
      <w:r>
        <w:rPr>
          <w:rStyle w:val="mi"/>
          <w:rFonts w:ascii="Monaco" w:hAnsi="Monaco" w:hint="eastAsia"/>
          <w:color w:val="208050"/>
        </w:rPr>
        <w:t>,</w:t>
      </w:r>
      <w:r w:rsidRPr="00F65C33">
        <w:rPr>
          <w:rFonts w:ascii="Times New Roman" w:eastAsia="宋体" w:hAnsi="Times New Roman"/>
          <w:color w:val="auto"/>
          <w:sz w:val="21"/>
        </w:rPr>
        <w:t xml:space="preserve"> </w:t>
      </w:r>
      <w:r w:rsidRPr="00054F87">
        <w:rPr>
          <w:rFonts w:ascii="Times New Roman" w:eastAsia="宋体" w:hAnsi="Times New Roman"/>
          <w:color w:val="auto"/>
          <w:sz w:val="21"/>
        </w:rPr>
        <w:t>vocabulary</w:t>
      </w:r>
      <w:r>
        <w:rPr>
          <w:rFonts w:ascii="Times New Roman" w:eastAsia="宋体" w:hAnsi="Times New Roman" w:hint="eastAsia"/>
          <w:color w:val="auto"/>
          <w:sz w:val="21"/>
        </w:rPr>
        <w:t>=</w:t>
      </w:r>
      <w:r w:rsidRPr="00054F87">
        <w:rPr>
          <w:rFonts w:ascii="Times New Roman" w:eastAsia="宋体" w:hAnsi="Times New Roman"/>
          <w:color w:val="auto"/>
          <w:sz w:val="21"/>
        </w:rPr>
        <w:t>vocabulary</w:t>
      </w:r>
      <w:r>
        <w:rPr>
          <w:rStyle w:val="p"/>
          <w:rFonts w:ascii="Monaco" w:hAnsi="Monaco"/>
          <w:color w:val="222222"/>
        </w:rPr>
        <w:t>)</w:t>
      </w:r>
    </w:p>
    <w:p w14:paraId="29E0D1F5" w14:textId="77777777" w:rsidR="003E43BB" w:rsidRDefault="00C070F3" w:rsidP="004668E5">
      <w:pPr>
        <w:pStyle w:val="1b"/>
        <w:ind w:firstLine="420"/>
      </w:pPr>
      <w:r>
        <w:rPr>
          <w:rFonts w:hint="eastAsia"/>
        </w:rPr>
        <w:t>在本例中，</w:t>
      </w:r>
      <w:r w:rsidR="004F0D9B">
        <w:rPr>
          <w:rFonts w:hint="eastAsia"/>
        </w:rPr>
        <w:t>将整个邮件包括正文当成一个字符串处理</w:t>
      </w:r>
      <w:r w:rsidR="005A4B78">
        <w:rPr>
          <w:rFonts w:hint="eastAsia"/>
        </w:rPr>
        <w:t>，其中回车和换行需要过滤掉</w:t>
      </w:r>
      <w:r w:rsidR="004F0D9B">
        <w:rPr>
          <w:rFonts w:hint="eastAsia"/>
        </w:rPr>
        <w:t>。</w:t>
      </w:r>
    </w:p>
    <w:p w14:paraId="30E376BA" w14:textId="77777777" w:rsidR="009D6F88" w:rsidRPr="009D6F88" w:rsidRDefault="009D6F88" w:rsidP="009D6F88">
      <w:pPr>
        <w:pStyle w:val="af0"/>
        <w:ind w:firstLineChars="0" w:firstLine="0"/>
        <w:rPr>
          <w:rStyle w:val="gp"/>
          <w:rFonts w:ascii="Monaco" w:hAnsi="Monaco"/>
          <w:b/>
          <w:bCs/>
          <w:color w:val="C65D09"/>
        </w:rPr>
      </w:pPr>
      <w:proofErr w:type="spellStart"/>
      <w:r w:rsidRPr="009D6F88">
        <w:rPr>
          <w:rStyle w:val="gp"/>
          <w:rFonts w:ascii="Monaco" w:hAnsi="Monaco"/>
          <w:color w:val="C65D09"/>
        </w:rPr>
        <w:lastRenderedPageBreak/>
        <w:t>def</w:t>
      </w:r>
      <w:proofErr w:type="spellEnd"/>
      <w:r w:rsidRPr="009D6F88">
        <w:rPr>
          <w:rStyle w:val="gp"/>
          <w:rFonts w:ascii="Monaco" w:hAnsi="Monaco"/>
          <w:color w:val="C65D09"/>
        </w:rPr>
        <w:t xml:space="preserve"> </w:t>
      </w:r>
      <w:proofErr w:type="spellStart"/>
      <w:r w:rsidRPr="009D6F88">
        <w:rPr>
          <w:rStyle w:val="gp"/>
          <w:rFonts w:ascii="Monaco" w:hAnsi="Monaco"/>
          <w:b/>
          <w:bCs/>
          <w:color w:val="C65D09"/>
        </w:rPr>
        <w:t>load_one_file</w:t>
      </w:r>
      <w:proofErr w:type="spellEnd"/>
      <w:r w:rsidRPr="009D6F88">
        <w:rPr>
          <w:rStyle w:val="gp"/>
          <w:rFonts w:ascii="Monaco" w:hAnsi="Monaco"/>
          <w:b/>
          <w:bCs/>
          <w:color w:val="C65D09"/>
        </w:rPr>
        <w:t>(filename):</w:t>
      </w:r>
      <w:r w:rsidRPr="009D6F88">
        <w:rPr>
          <w:rStyle w:val="gp"/>
          <w:rFonts w:ascii="Monaco" w:hAnsi="Monaco"/>
          <w:b/>
          <w:bCs/>
          <w:color w:val="C65D09"/>
        </w:rPr>
        <w:br/>
        <w:t xml:space="preserve">    x=</w:t>
      </w:r>
      <w:r w:rsidRPr="009D6F88">
        <w:rPr>
          <w:rStyle w:val="gp"/>
          <w:rFonts w:ascii="Monaco" w:hAnsi="Monaco"/>
          <w:color w:val="C65D09"/>
        </w:rPr>
        <w:t>""</w:t>
      </w:r>
      <w:r w:rsidRPr="009D6F88">
        <w:rPr>
          <w:rStyle w:val="gp"/>
          <w:rFonts w:ascii="Monaco" w:hAnsi="Monaco"/>
          <w:color w:val="C65D09"/>
        </w:rPr>
        <w:br/>
        <w:t xml:space="preserve">    with </w:t>
      </w:r>
      <w:r w:rsidRPr="009D6F88">
        <w:rPr>
          <w:rStyle w:val="gp"/>
          <w:rFonts w:ascii="Monaco" w:hAnsi="Monaco"/>
          <w:b/>
          <w:bCs/>
          <w:color w:val="C65D09"/>
        </w:rPr>
        <w:t xml:space="preserve">open(filename) </w:t>
      </w:r>
      <w:r w:rsidRPr="009D6F88">
        <w:rPr>
          <w:rStyle w:val="gp"/>
          <w:rFonts w:ascii="Monaco" w:hAnsi="Monaco"/>
          <w:color w:val="C65D09"/>
        </w:rPr>
        <w:t xml:space="preserve">as </w:t>
      </w:r>
      <w:r w:rsidRPr="009D6F88">
        <w:rPr>
          <w:rStyle w:val="gp"/>
          <w:rFonts w:ascii="Monaco" w:hAnsi="Monaco"/>
          <w:b/>
          <w:bCs/>
          <w:color w:val="C65D09"/>
        </w:rPr>
        <w:t>f:</w:t>
      </w:r>
      <w:r w:rsidRPr="009D6F88">
        <w:rPr>
          <w:rStyle w:val="gp"/>
          <w:rFonts w:ascii="Monaco" w:hAnsi="Monaco"/>
          <w:b/>
          <w:bCs/>
          <w:color w:val="C65D09"/>
        </w:rPr>
        <w:br/>
        <w:t xml:space="preserve">        </w:t>
      </w:r>
      <w:r w:rsidRPr="009D6F88">
        <w:rPr>
          <w:rStyle w:val="gp"/>
          <w:rFonts w:ascii="Monaco" w:hAnsi="Monaco"/>
          <w:color w:val="C65D09"/>
        </w:rPr>
        <w:t xml:space="preserve">for </w:t>
      </w:r>
      <w:r w:rsidRPr="009D6F88">
        <w:rPr>
          <w:rStyle w:val="gp"/>
          <w:rFonts w:ascii="Monaco" w:hAnsi="Monaco"/>
          <w:b/>
          <w:bCs/>
          <w:color w:val="C65D09"/>
        </w:rPr>
        <w:t xml:space="preserve">line </w:t>
      </w:r>
      <w:r w:rsidRPr="009D6F88">
        <w:rPr>
          <w:rStyle w:val="gp"/>
          <w:rFonts w:ascii="Monaco" w:hAnsi="Monaco"/>
          <w:color w:val="C65D09"/>
        </w:rPr>
        <w:t xml:space="preserve">in </w:t>
      </w:r>
      <w:r w:rsidRPr="009D6F88">
        <w:rPr>
          <w:rStyle w:val="gp"/>
          <w:rFonts w:ascii="Monaco" w:hAnsi="Monaco"/>
          <w:b/>
          <w:bCs/>
          <w:color w:val="C65D09"/>
        </w:rPr>
        <w:t>f:</w:t>
      </w:r>
      <w:r w:rsidRPr="009D6F88">
        <w:rPr>
          <w:rStyle w:val="gp"/>
          <w:rFonts w:ascii="Monaco" w:hAnsi="Monaco"/>
          <w:b/>
          <w:bCs/>
          <w:color w:val="C65D09"/>
        </w:rPr>
        <w:br/>
        <w:t xml:space="preserve">            line=</w:t>
      </w:r>
      <w:proofErr w:type="spellStart"/>
      <w:proofErr w:type="gramStart"/>
      <w:r w:rsidRPr="009D6F88">
        <w:rPr>
          <w:rStyle w:val="gp"/>
          <w:rFonts w:ascii="Monaco" w:hAnsi="Monaco"/>
          <w:b/>
          <w:bCs/>
          <w:color w:val="C65D09"/>
        </w:rPr>
        <w:t>line.strip</w:t>
      </w:r>
      <w:proofErr w:type="spellEnd"/>
      <w:proofErr w:type="gramEnd"/>
      <w:r w:rsidRPr="009D6F88">
        <w:rPr>
          <w:rStyle w:val="gp"/>
          <w:rFonts w:ascii="Monaco" w:hAnsi="Monaco"/>
          <w:b/>
          <w:bCs/>
          <w:color w:val="C65D09"/>
        </w:rPr>
        <w:t>(</w:t>
      </w:r>
      <w:r w:rsidRPr="009D6F88">
        <w:rPr>
          <w:rStyle w:val="gp"/>
          <w:rFonts w:ascii="Monaco" w:hAnsi="Monaco"/>
          <w:color w:val="C65D09"/>
        </w:rPr>
        <w:t>'\n'</w:t>
      </w:r>
      <w:r w:rsidRPr="009D6F88">
        <w:rPr>
          <w:rStyle w:val="gp"/>
          <w:rFonts w:ascii="Monaco" w:hAnsi="Monaco"/>
          <w:b/>
          <w:bCs/>
          <w:color w:val="C65D09"/>
        </w:rPr>
        <w:t>)</w:t>
      </w:r>
      <w:r w:rsidRPr="009D6F88">
        <w:rPr>
          <w:rStyle w:val="gp"/>
          <w:rFonts w:ascii="Monaco" w:hAnsi="Monaco"/>
          <w:b/>
          <w:bCs/>
          <w:color w:val="C65D09"/>
        </w:rPr>
        <w:br/>
        <w:t xml:space="preserve">            line = </w:t>
      </w:r>
      <w:proofErr w:type="spellStart"/>
      <w:r w:rsidRPr="009D6F88">
        <w:rPr>
          <w:rStyle w:val="gp"/>
          <w:rFonts w:ascii="Monaco" w:hAnsi="Monaco"/>
          <w:b/>
          <w:bCs/>
          <w:color w:val="C65D09"/>
        </w:rPr>
        <w:t>line.strip</w:t>
      </w:r>
      <w:proofErr w:type="spellEnd"/>
      <w:r w:rsidRPr="009D6F88">
        <w:rPr>
          <w:rStyle w:val="gp"/>
          <w:rFonts w:ascii="Monaco" w:hAnsi="Monaco"/>
          <w:b/>
          <w:bCs/>
          <w:color w:val="C65D09"/>
        </w:rPr>
        <w:t>(</w:t>
      </w:r>
      <w:r w:rsidRPr="009D6F88">
        <w:rPr>
          <w:rStyle w:val="gp"/>
          <w:rFonts w:ascii="Monaco" w:hAnsi="Monaco"/>
          <w:color w:val="C65D09"/>
        </w:rPr>
        <w:t>'\r'</w:t>
      </w:r>
      <w:r w:rsidRPr="009D6F88">
        <w:rPr>
          <w:rStyle w:val="gp"/>
          <w:rFonts w:ascii="Monaco" w:hAnsi="Monaco"/>
          <w:b/>
          <w:bCs/>
          <w:color w:val="C65D09"/>
        </w:rPr>
        <w:t>)</w:t>
      </w:r>
      <w:r w:rsidRPr="009D6F88">
        <w:rPr>
          <w:rStyle w:val="gp"/>
          <w:rFonts w:ascii="Monaco" w:hAnsi="Monaco"/>
          <w:b/>
          <w:bCs/>
          <w:color w:val="C65D09"/>
        </w:rPr>
        <w:br/>
        <w:t xml:space="preserve">            x+=line</w:t>
      </w:r>
      <w:r w:rsidRPr="009D6F88">
        <w:rPr>
          <w:rStyle w:val="gp"/>
          <w:rFonts w:ascii="Monaco" w:hAnsi="Monaco"/>
          <w:b/>
          <w:bCs/>
          <w:color w:val="C65D09"/>
        </w:rPr>
        <w:br/>
        <w:t xml:space="preserve">    </w:t>
      </w:r>
      <w:r w:rsidRPr="009D6F88">
        <w:rPr>
          <w:rStyle w:val="gp"/>
          <w:rFonts w:ascii="Monaco" w:hAnsi="Monaco"/>
          <w:color w:val="C65D09"/>
        </w:rPr>
        <w:t xml:space="preserve">return </w:t>
      </w:r>
      <w:r w:rsidRPr="009D6F88">
        <w:rPr>
          <w:rStyle w:val="gp"/>
          <w:rFonts w:ascii="Monaco" w:hAnsi="Monaco"/>
          <w:b/>
          <w:bCs/>
          <w:color w:val="C65D09"/>
        </w:rPr>
        <w:t>x</w:t>
      </w:r>
    </w:p>
    <w:p w14:paraId="214E856E" w14:textId="77777777" w:rsidR="004F0D9B" w:rsidRDefault="000F5D8C" w:rsidP="004668E5">
      <w:pPr>
        <w:pStyle w:val="1b"/>
        <w:ind w:firstLine="420"/>
      </w:pPr>
      <w:r>
        <w:rPr>
          <w:rFonts w:hint="eastAsia"/>
        </w:rPr>
        <w:t>遍历指定文件夹下全部文件，加载数据。</w:t>
      </w:r>
    </w:p>
    <w:p w14:paraId="5C6187DA" w14:textId="77777777" w:rsidR="000F5D8C" w:rsidRPr="000F5D8C" w:rsidRDefault="000F5D8C" w:rsidP="000F5D8C">
      <w:pPr>
        <w:pStyle w:val="af0"/>
        <w:ind w:firstLineChars="0" w:firstLine="0"/>
        <w:rPr>
          <w:rStyle w:val="gp"/>
          <w:rFonts w:ascii="Monaco" w:hAnsi="Monaco"/>
          <w:color w:val="C65D09"/>
        </w:rPr>
      </w:pPr>
      <w:proofErr w:type="spellStart"/>
      <w:r w:rsidRPr="000F5D8C">
        <w:rPr>
          <w:rStyle w:val="gp"/>
          <w:rFonts w:ascii="Monaco" w:hAnsi="Monaco"/>
          <w:color w:val="C65D09"/>
        </w:rPr>
        <w:t>def</w:t>
      </w:r>
      <w:proofErr w:type="spellEnd"/>
      <w:r w:rsidRPr="000F5D8C">
        <w:rPr>
          <w:rStyle w:val="gp"/>
          <w:rFonts w:ascii="Monaco" w:hAnsi="Monaco"/>
          <w:color w:val="C65D09"/>
        </w:rPr>
        <w:t xml:space="preserve"> </w:t>
      </w:r>
      <w:proofErr w:type="spellStart"/>
      <w:r w:rsidRPr="000F5D8C">
        <w:rPr>
          <w:rStyle w:val="gp"/>
          <w:rFonts w:ascii="Monaco" w:hAnsi="Monaco"/>
          <w:color w:val="C65D09"/>
        </w:rPr>
        <w:t>load_files_from_dir</w:t>
      </w:r>
      <w:proofErr w:type="spellEnd"/>
      <w:r w:rsidRPr="000F5D8C">
        <w:rPr>
          <w:rStyle w:val="gp"/>
          <w:rFonts w:ascii="Monaco" w:hAnsi="Monaco"/>
          <w:color w:val="C65D09"/>
        </w:rPr>
        <w:t>(</w:t>
      </w:r>
      <w:proofErr w:type="spellStart"/>
      <w:r w:rsidRPr="000F5D8C">
        <w:rPr>
          <w:rStyle w:val="gp"/>
          <w:rFonts w:ascii="Monaco" w:hAnsi="Monaco"/>
          <w:color w:val="C65D09"/>
        </w:rPr>
        <w:t>rootdir</w:t>
      </w:r>
      <w:proofErr w:type="spellEnd"/>
      <w:r w:rsidRPr="000F5D8C">
        <w:rPr>
          <w:rStyle w:val="gp"/>
          <w:rFonts w:ascii="Monaco" w:hAnsi="Monaco"/>
          <w:color w:val="C65D09"/>
        </w:rPr>
        <w:t>):</w:t>
      </w:r>
      <w:r w:rsidRPr="000F5D8C">
        <w:rPr>
          <w:rStyle w:val="gp"/>
          <w:rFonts w:ascii="Monaco" w:hAnsi="Monaco"/>
          <w:color w:val="C65D09"/>
        </w:rPr>
        <w:br/>
        <w:t xml:space="preserve">    x</w:t>
      </w:r>
      <w:proofErr w:type="gramStart"/>
      <w:r w:rsidRPr="000F5D8C">
        <w:rPr>
          <w:rStyle w:val="gp"/>
          <w:rFonts w:ascii="Monaco" w:hAnsi="Monaco"/>
          <w:color w:val="C65D09"/>
        </w:rPr>
        <w:t>=[</w:t>
      </w:r>
      <w:proofErr w:type="gramEnd"/>
      <w:r w:rsidRPr="000F5D8C">
        <w:rPr>
          <w:rStyle w:val="gp"/>
          <w:rFonts w:ascii="Monaco" w:hAnsi="Monaco"/>
          <w:color w:val="C65D09"/>
        </w:rPr>
        <w:t>]</w:t>
      </w:r>
      <w:r w:rsidRPr="000F5D8C">
        <w:rPr>
          <w:rStyle w:val="gp"/>
          <w:rFonts w:ascii="Monaco" w:hAnsi="Monaco"/>
          <w:color w:val="C65D09"/>
        </w:rPr>
        <w:br/>
        <w:t xml:space="preserve">    list = </w:t>
      </w:r>
      <w:proofErr w:type="spellStart"/>
      <w:r w:rsidRPr="000F5D8C">
        <w:rPr>
          <w:rStyle w:val="gp"/>
          <w:rFonts w:ascii="Monaco" w:hAnsi="Monaco"/>
          <w:color w:val="C65D09"/>
        </w:rPr>
        <w:t>os.listdir</w:t>
      </w:r>
      <w:proofErr w:type="spellEnd"/>
      <w:r w:rsidRPr="000F5D8C">
        <w:rPr>
          <w:rStyle w:val="gp"/>
          <w:rFonts w:ascii="Monaco" w:hAnsi="Monaco"/>
          <w:color w:val="C65D09"/>
        </w:rPr>
        <w:t>(</w:t>
      </w:r>
      <w:proofErr w:type="spellStart"/>
      <w:r w:rsidRPr="000F5D8C">
        <w:rPr>
          <w:rStyle w:val="gp"/>
          <w:rFonts w:ascii="Monaco" w:hAnsi="Monaco"/>
          <w:color w:val="C65D09"/>
        </w:rPr>
        <w:t>rootdir</w:t>
      </w:r>
      <w:proofErr w:type="spellEnd"/>
      <w:r w:rsidRPr="000F5D8C">
        <w:rPr>
          <w:rStyle w:val="gp"/>
          <w:rFonts w:ascii="Monaco" w:hAnsi="Monaco"/>
          <w:color w:val="C65D09"/>
        </w:rPr>
        <w:t>)</w:t>
      </w:r>
      <w:r w:rsidRPr="000F5D8C">
        <w:rPr>
          <w:rStyle w:val="gp"/>
          <w:rFonts w:ascii="Monaco" w:hAnsi="Monaco"/>
          <w:color w:val="C65D09"/>
        </w:rPr>
        <w:br/>
        <w:t xml:space="preserve">    for </w:t>
      </w:r>
      <w:proofErr w:type="spellStart"/>
      <w:r w:rsidRPr="000F5D8C">
        <w:rPr>
          <w:rStyle w:val="gp"/>
          <w:rFonts w:ascii="Monaco" w:hAnsi="Monaco"/>
          <w:color w:val="C65D09"/>
        </w:rPr>
        <w:t>i</w:t>
      </w:r>
      <w:proofErr w:type="spellEnd"/>
      <w:r w:rsidRPr="000F5D8C">
        <w:rPr>
          <w:rStyle w:val="gp"/>
          <w:rFonts w:ascii="Monaco" w:hAnsi="Monaco"/>
          <w:color w:val="C65D09"/>
        </w:rPr>
        <w:t xml:space="preserve"> in range(0, </w:t>
      </w:r>
      <w:proofErr w:type="spellStart"/>
      <w:r w:rsidRPr="000F5D8C">
        <w:rPr>
          <w:rStyle w:val="gp"/>
          <w:rFonts w:ascii="Monaco" w:hAnsi="Monaco"/>
          <w:color w:val="C65D09"/>
        </w:rPr>
        <w:t>len</w:t>
      </w:r>
      <w:proofErr w:type="spellEnd"/>
      <w:r w:rsidRPr="000F5D8C">
        <w:rPr>
          <w:rStyle w:val="gp"/>
          <w:rFonts w:ascii="Monaco" w:hAnsi="Monaco"/>
          <w:color w:val="C65D09"/>
        </w:rPr>
        <w:t>(list)):</w:t>
      </w:r>
      <w:r w:rsidRPr="000F5D8C">
        <w:rPr>
          <w:rStyle w:val="gp"/>
          <w:rFonts w:ascii="Monaco" w:hAnsi="Monaco"/>
          <w:color w:val="C65D09"/>
        </w:rPr>
        <w:br/>
        <w:t xml:space="preserve">        path = </w:t>
      </w:r>
      <w:proofErr w:type="spellStart"/>
      <w:r w:rsidRPr="000F5D8C">
        <w:rPr>
          <w:rStyle w:val="gp"/>
          <w:rFonts w:ascii="Monaco" w:hAnsi="Monaco"/>
          <w:color w:val="C65D09"/>
        </w:rPr>
        <w:t>os.path.join</w:t>
      </w:r>
      <w:proofErr w:type="spellEnd"/>
      <w:r w:rsidRPr="000F5D8C">
        <w:rPr>
          <w:rStyle w:val="gp"/>
          <w:rFonts w:ascii="Monaco" w:hAnsi="Monaco"/>
          <w:color w:val="C65D09"/>
        </w:rPr>
        <w:t>(</w:t>
      </w:r>
      <w:proofErr w:type="spellStart"/>
      <w:r w:rsidRPr="000F5D8C">
        <w:rPr>
          <w:rStyle w:val="gp"/>
          <w:rFonts w:ascii="Monaco" w:hAnsi="Monaco"/>
          <w:color w:val="C65D09"/>
        </w:rPr>
        <w:t>rootdir</w:t>
      </w:r>
      <w:proofErr w:type="spellEnd"/>
      <w:r w:rsidRPr="000F5D8C">
        <w:rPr>
          <w:rStyle w:val="gp"/>
          <w:rFonts w:ascii="Monaco" w:hAnsi="Monaco"/>
          <w:color w:val="C65D09"/>
        </w:rPr>
        <w:t>, list[</w:t>
      </w:r>
      <w:proofErr w:type="spellStart"/>
      <w:r w:rsidRPr="000F5D8C">
        <w:rPr>
          <w:rStyle w:val="gp"/>
          <w:rFonts w:ascii="Monaco" w:hAnsi="Monaco"/>
          <w:color w:val="C65D09"/>
        </w:rPr>
        <w:t>i</w:t>
      </w:r>
      <w:proofErr w:type="spellEnd"/>
      <w:r w:rsidRPr="000F5D8C">
        <w:rPr>
          <w:rStyle w:val="gp"/>
          <w:rFonts w:ascii="Monaco" w:hAnsi="Monaco"/>
          <w:color w:val="C65D09"/>
        </w:rPr>
        <w:t>])</w:t>
      </w:r>
      <w:r w:rsidRPr="000F5D8C">
        <w:rPr>
          <w:rStyle w:val="gp"/>
          <w:rFonts w:ascii="Monaco" w:hAnsi="Monaco"/>
          <w:color w:val="C65D09"/>
        </w:rPr>
        <w:br/>
        <w:t xml:space="preserve">        if </w:t>
      </w:r>
      <w:proofErr w:type="spellStart"/>
      <w:r w:rsidRPr="000F5D8C">
        <w:rPr>
          <w:rStyle w:val="gp"/>
          <w:rFonts w:ascii="Monaco" w:hAnsi="Monaco"/>
          <w:color w:val="C65D09"/>
        </w:rPr>
        <w:t>os.path.isfile</w:t>
      </w:r>
      <w:proofErr w:type="spellEnd"/>
      <w:r w:rsidRPr="000F5D8C">
        <w:rPr>
          <w:rStyle w:val="gp"/>
          <w:rFonts w:ascii="Monaco" w:hAnsi="Monaco"/>
          <w:color w:val="C65D09"/>
        </w:rPr>
        <w:t>(path):</w:t>
      </w:r>
      <w:r w:rsidRPr="000F5D8C">
        <w:rPr>
          <w:rStyle w:val="gp"/>
          <w:rFonts w:ascii="Monaco" w:hAnsi="Monaco"/>
          <w:color w:val="C65D09"/>
        </w:rPr>
        <w:br/>
        <w:t xml:space="preserve">            v=</w:t>
      </w:r>
      <w:proofErr w:type="spellStart"/>
      <w:r w:rsidRPr="000F5D8C">
        <w:rPr>
          <w:rStyle w:val="gp"/>
          <w:rFonts w:ascii="Monaco" w:hAnsi="Monaco"/>
          <w:color w:val="C65D09"/>
        </w:rPr>
        <w:t>load_one_file</w:t>
      </w:r>
      <w:proofErr w:type="spellEnd"/>
      <w:r w:rsidRPr="000F5D8C">
        <w:rPr>
          <w:rStyle w:val="gp"/>
          <w:rFonts w:ascii="Monaco" w:hAnsi="Monaco"/>
          <w:color w:val="C65D09"/>
        </w:rPr>
        <w:t>(path)</w:t>
      </w:r>
      <w:r w:rsidRPr="000F5D8C">
        <w:rPr>
          <w:rStyle w:val="gp"/>
          <w:rFonts w:ascii="Monaco" w:hAnsi="Monaco"/>
          <w:color w:val="C65D09"/>
        </w:rPr>
        <w:br/>
        <w:t xml:space="preserve">            </w:t>
      </w:r>
      <w:proofErr w:type="spellStart"/>
      <w:r w:rsidRPr="000F5D8C">
        <w:rPr>
          <w:rStyle w:val="gp"/>
          <w:rFonts w:ascii="Monaco" w:hAnsi="Monaco"/>
          <w:color w:val="C65D09"/>
        </w:rPr>
        <w:t>x.append</w:t>
      </w:r>
      <w:proofErr w:type="spellEnd"/>
      <w:r w:rsidRPr="000F5D8C">
        <w:rPr>
          <w:rStyle w:val="gp"/>
          <w:rFonts w:ascii="Monaco" w:hAnsi="Monaco"/>
          <w:color w:val="C65D09"/>
        </w:rPr>
        <w:t>(v)</w:t>
      </w:r>
      <w:r w:rsidRPr="000F5D8C">
        <w:rPr>
          <w:rStyle w:val="gp"/>
          <w:rFonts w:ascii="Monaco" w:hAnsi="Monaco"/>
          <w:color w:val="C65D09"/>
        </w:rPr>
        <w:br/>
        <w:t xml:space="preserve">    return x</w:t>
      </w:r>
    </w:p>
    <w:p w14:paraId="24A5AD8F" w14:textId="77777777" w:rsidR="000F5D8C" w:rsidRDefault="00322100" w:rsidP="004668E5">
      <w:pPr>
        <w:pStyle w:val="1b"/>
        <w:ind w:firstLine="420"/>
      </w:pPr>
      <w:r>
        <w:t>Enron-Spam</w:t>
      </w:r>
      <w:r>
        <w:t>数据集</w:t>
      </w:r>
      <w:r>
        <w:rPr>
          <w:rFonts w:hint="eastAsia"/>
        </w:rPr>
        <w:t>的数据分散在</w:t>
      </w:r>
      <w:r>
        <w:rPr>
          <w:rFonts w:hint="eastAsia"/>
        </w:rPr>
        <w:t>6</w:t>
      </w:r>
      <w:r>
        <w:rPr>
          <w:rFonts w:hint="eastAsia"/>
        </w:rPr>
        <w:t>个文件夹</w:t>
      </w:r>
      <w:r>
        <w:t>Enron</w:t>
      </w:r>
      <w:r>
        <w:rPr>
          <w:rFonts w:hint="eastAsia"/>
        </w:rPr>
        <w:t>1</w:t>
      </w:r>
      <w:r>
        <w:rPr>
          <w:rFonts w:hint="eastAsia"/>
        </w:rPr>
        <w:t>到</w:t>
      </w:r>
      <w:r>
        <w:t>Enron</w:t>
      </w:r>
      <w:r>
        <w:rPr>
          <w:rFonts w:hint="eastAsia"/>
        </w:rPr>
        <w:t>6</w:t>
      </w:r>
      <w:r>
        <w:rPr>
          <w:rFonts w:hint="eastAsia"/>
        </w:rPr>
        <w:t>，正常文件在</w:t>
      </w:r>
      <w:r>
        <w:rPr>
          <w:rFonts w:hint="eastAsia"/>
        </w:rPr>
        <w:t>ham</w:t>
      </w:r>
      <w:r>
        <w:rPr>
          <w:rFonts w:hint="eastAsia"/>
        </w:rPr>
        <w:t>文件夹下，垃圾邮件在</w:t>
      </w:r>
      <w:r>
        <w:rPr>
          <w:rFonts w:hint="eastAsia"/>
        </w:rPr>
        <w:t>spam</w:t>
      </w:r>
      <w:r>
        <w:rPr>
          <w:rFonts w:hint="eastAsia"/>
        </w:rPr>
        <w:t>文件夹下，依次记载全部数据。</w:t>
      </w:r>
    </w:p>
    <w:p w14:paraId="030007FE" w14:textId="77777777" w:rsidR="00322100" w:rsidRPr="00322100" w:rsidRDefault="00322100" w:rsidP="00322100">
      <w:pPr>
        <w:pStyle w:val="af0"/>
        <w:ind w:firstLineChars="0" w:firstLine="0"/>
        <w:rPr>
          <w:rStyle w:val="gp"/>
          <w:rFonts w:ascii="Monaco" w:hAnsi="Monaco"/>
          <w:color w:val="C65D09"/>
        </w:rPr>
      </w:pPr>
      <w:proofErr w:type="spellStart"/>
      <w:r w:rsidRPr="00322100">
        <w:rPr>
          <w:rStyle w:val="gp"/>
          <w:rFonts w:ascii="Monaco" w:hAnsi="Monaco"/>
          <w:color w:val="C65D09"/>
        </w:rPr>
        <w:t>def</w:t>
      </w:r>
      <w:proofErr w:type="spellEnd"/>
      <w:r w:rsidRPr="00322100">
        <w:rPr>
          <w:rStyle w:val="gp"/>
          <w:rFonts w:ascii="Monaco" w:hAnsi="Monaco"/>
          <w:color w:val="C65D09"/>
        </w:rPr>
        <w:t xml:space="preserve"> </w:t>
      </w:r>
      <w:proofErr w:type="spellStart"/>
      <w:r w:rsidRPr="00322100">
        <w:rPr>
          <w:rStyle w:val="gp"/>
          <w:rFonts w:ascii="Monaco" w:hAnsi="Monaco"/>
          <w:color w:val="C65D09"/>
        </w:rPr>
        <w:t>load_all_files</w:t>
      </w:r>
      <w:proofErr w:type="spellEnd"/>
      <w:r w:rsidRPr="00322100">
        <w:rPr>
          <w:rStyle w:val="gp"/>
          <w:rFonts w:ascii="Monaco" w:hAnsi="Monaco"/>
          <w:color w:val="C65D09"/>
        </w:rPr>
        <w:t>():</w:t>
      </w:r>
      <w:r w:rsidRPr="00322100">
        <w:rPr>
          <w:rStyle w:val="gp"/>
          <w:rFonts w:ascii="Monaco" w:hAnsi="Monaco"/>
          <w:color w:val="C65D09"/>
        </w:rPr>
        <w:br/>
        <w:t xml:space="preserve">    ham=[]</w:t>
      </w:r>
      <w:r w:rsidRPr="00322100">
        <w:rPr>
          <w:rStyle w:val="gp"/>
          <w:rFonts w:ascii="Monaco" w:hAnsi="Monaco"/>
          <w:color w:val="C65D09"/>
        </w:rPr>
        <w:br/>
        <w:t xml:space="preserve">    spam=[]</w:t>
      </w:r>
      <w:r w:rsidRPr="00322100">
        <w:rPr>
          <w:rStyle w:val="gp"/>
          <w:rFonts w:ascii="Monaco" w:hAnsi="Monaco"/>
          <w:color w:val="C65D09"/>
        </w:rPr>
        <w:br/>
        <w:t xml:space="preserve">    for </w:t>
      </w:r>
      <w:proofErr w:type="spellStart"/>
      <w:r w:rsidRPr="00322100">
        <w:rPr>
          <w:rStyle w:val="gp"/>
          <w:rFonts w:ascii="Monaco" w:hAnsi="Monaco"/>
          <w:color w:val="C65D09"/>
        </w:rPr>
        <w:t>i</w:t>
      </w:r>
      <w:proofErr w:type="spellEnd"/>
      <w:r w:rsidRPr="00322100">
        <w:rPr>
          <w:rStyle w:val="gp"/>
          <w:rFonts w:ascii="Monaco" w:hAnsi="Monaco"/>
          <w:color w:val="C65D09"/>
        </w:rPr>
        <w:t xml:space="preserve"> in range(1,7):</w:t>
      </w:r>
      <w:r w:rsidRPr="00322100">
        <w:rPr>
          <w:rStyle w:val="gp"/>
          <w:rFonts w:ascii="Monaco" w:hAnsi="Monaco"/>
          <w:color w:val="C65D09"/>
        </w:rPr>
        <w:br/>
        <w:t xml:space="preserve">        path="../data/mail/</w:t>
      </w:r>
      <w:proofErr w:type="spellStart"/>
      <w:r w:rsidRPr="00322100">
        <w:rPr>
          <w:rStyle w:val="gp"/>
          <w:rFonts w:ascii="Monaco" w:hAnsi="Monaco"/>
          <w:color w:val="C65D09"/>
        </w:rPr>
        <w:t>enron%d</w:t>
      </w:r>
      <w:proofErr w:type="spellEnd"/>
      <w:r w:rsidRPr="00322100">
        <w:rPr>
          <w:rStyle w:val="gp"/>
          <w:rFonts w:ascii="Monaco" w:hAnsi="Monaco"/>
          <w:color w:val="C65D09"/>
        </w:rPr>
        <w:t xml:space="preserve">/ham/" % </w:t>
      </w:r>
      <w:proofErr w:type="spellStart"/>
      <w:r w:rsidRPr="00322100">
        <w:rPr>
          <w:rStyle w:val="gp"/>
          <w:rFonts w:ascii="Monaco" w:hAnsi="Monaco"/>
          <w:color w:val="C65D09"/>
        </w:rPr>
        <w:t>i</w:t>
      </w:r>
      <w:proofErr w:type="spellEnd"/>
      <w:r w:rsidRPr="00322100">
        <w:rPr>
          <w:rStyle w:val="gp"/>
          <w:rFonts w:ascii="Monaco" w:hAnsi="Monaco"/>
          <w:color w:val="C65D09"/>
        </w:rPr>
        <w:br/>
        <w:t xml:space="preserve">        print "Load %s" % path</w:t>
      </w:r>
      <w:r w:rsidRPr="00322100">
        <w:rPr>
          <w:rStyle w:val="gp"/>
          <w:rFonts w:ascii="Monaco" w:hAnsi="Monaco"/>
          <w:color w:val="C65D09"/>
        </w:rPr>
        <w:br/>
        <w:t xml:space="preserve">        ham+=</w:t>
      </w:r>
      <w:proofErr w:type="spellStart"/>
      <w:r w:rsidRPr="00322100">
        <w:rPr>
          <w:rStyle w:val="gp"/>
          <w:rFonts w:ascii="Monaco" w:hAnsi="Monaco"/>
          <w:color w:val="C65D09"/>
        </w:rPr>
        <w:t>load_files_from_dir</w:t>
      </w:r>
      <w:proofErr w:type="spellEnd"/>
      <w:r w:rsidRPr="00322100">
        <w:rPr>
          <w:rStyle w:val="gp"/>
          <w:rFonts w:ascii="Monaco" w:hAnsi="Monaco"/>
          <w:color w:val="C65D09"/>
        </w:rPr>
        <w:t>(path)</w:t>
      </w:r>
      <w:r w:rsidRPr="00322100">
        <w:rPr>
          <w:rStyle w:val="gp"/>
          <w:rFonts w:ascii="Monaco" w:hAnsi="Monaco"/>
          <w:color w:val="C65D09"/>
        </w:rPr>
        <w:br/>
        <w:t xml:space="preserve">        path="../data/mail/</w:t>
      </w:r>
      <w:proofErr w:type="spellStart"/>
      <w:r w:rsidRPr="00322100">
        <w:rPr>
          <w:rStyle w:val="gp"/>
          <w:rFonts w:ascii="Monaco" w:hAnsi="Monaco"/>
          <w:color w:val="C65D09"/>
        </w:rPr>
        <w:t>enron%d</w:t>
      </w:r>
      <w:proofErr w:type="spellEnd"/>
      <w:r w:rsidRPr="00322100">
        <w:rPr>
          <w:rStyle w:val="gp"/>
          <w:rFonts w:ascii="Monaco" w:hAnsi="Monaco"/>
          <w:color w:val="C65D09"/>
        </w:rPr>
        <w:t xml:space="preserve">/spam/" % </w:t>
      </w:r>
      <w:proofErr w:type="spellStart"/>
      <w:r w:rsidRPr="00322100">
        <w:rPr>
          <w:rStyle w:val="gp"/>
          <w:rFonts w:ascii="Monaco" w:hAnsi="Monaco"/>
          <w:color w:val="C65D09"/>
        </w:rPr>
        <w:t>i</w:t>
      </w:r>
      <w:proofErr w:type="spellEnd"/>
      <w:r w:rsidRPr="00322100">
        <w:rPr>
          <w:rStyle w:val="gp"/>
          <w:rFonts w:ascii="Monaco" w:hAnsi="Monaco"/>
          <w:color w:val="C65D09"/>
        </w:rPr>
        <w:br/>
        <w:t xml:space="preserve">        print "Load %s" % path</w:t>
      </w:r>
      <w:r w:rsidRPr="00322100">
        <w:rPr>
          <w:rStyle w:val="gp"/>
          <w:rFonts w:ascii="Monaco" w:hAnsi="Monaco"/>
          <w:color w:val="C65D09"/>
        </w:rPr>
        <w:br/>
        <w:t xml:space="preserve">        spam+=</w:t>
      </w:r>
      <w:proofErr w:type="spellStart"/>
      <w:r w:rsidRPr="00322100">
        <w:rPr>
          <w:rStyle w:val="gp"/>
          <w:rFonts w:ascii="Monaco" w:hAnsi="Monaco"/>
          <w:color w:val="C65D09"/>
        </w:rPr>
        <w:t>load_files_from_dir</w:t>
      </w:r>
      <w:proofErr w:type="spellEnd"/>
      <w:r w:rsidRPr="00322100">
        <w:rPr>
          <w:rStyle w:val="gp"/>
          <w:rFonts w:ascii="Monaco" w:hAnsi="Monaco"/>
          <w:color w:val="C65D09"/>
        </w:rPr>
        <w:t>(path)</w:t>
      </w:r>
      <w:r w:rsidRPr="00322100">
        <w:rPr>
          <w:rStyle w:val="gp"/>
          <w:rFonts w:ascii="Monaco" w:hAnsi="Monaco"/>
          <w:color w:val="C65D09"/>
        </w:rPr>
        <w:br/>
        <w:t xml:space="preserve">    return </w:t>
      </w:r>
      <w:proofErr w:type="spellStart"/>
      <w:r w:rsidRPr="00322100">
        <w:rPr>
          <w:rStyle w:val="gp"/>
          <w:rFonts w:ascii="Monaco" w:hAnsi="Monaco"/>
          <w:color w:val="C65D09"/>
        </w:rPr>
        <w:t>ham,spam</w:t>
      </w:r>
      <w:proofErr w:type="spellEnd"/>
    </w:p>
    <w:p w14:paraId="333F41DD" w14:textId="77777777" w:rsidR="00322100" w:rsidRDefault="00601C45" w:rsidP="004668E5">
      <w:pPr>
        <w:pStyle w:val="1b"/>
        <w:ind w:firstLine="420"/>
      </w:pPr>
      <w:r>
        <w:rPr>
          <w:rFonts w:hint="eastAsia"/>
        </w:rPr>
        <w:t>使用词袋模型，向量化正常邮件和垃圾邮件样本</w:t>
      </w:r>
      <w:r w:rsidR="00781B1F">
        <w:rPr>
          <w:rFonts w:hint="eastAsia"/>
        </w:rPr>
        <w:t>，其中</w:t>
      </w:r>
      <w:r w:rsidR="00781B1F">
        <w:rPr>
          <w:rFonts w:hint="eastAsia"/>
        </w:rPr>
        <w:t>ham</w:t>
      </w:r>
      <w:r w:rsidR="00781B1F">
        <w:rPr>
          <w:rFonts w:hint="eastAsia"/>
        </w:rPr>
        <w:t>文件夹下的样本标记为</w:t>
      </w:r>
      <w:r w:rsidR="00781B1F">
        <w:rPr>
          <w:rFonts w:hint="eastAsia"/>
        </w:rPr>
        <w:t>0</w:t>
      </w:r>
      <w:r w:rsidR="00781B1F">
        <w:rPr>
          <w:rFonts w:hint="eastAsia"/>
        </w:rPr>
        <w:t>，标记为正常邮件，</w:t>
      </w:r>
      <w:r w:rsidR="00781B1F">
        <w:rPr>
          <w:rFonts w:hint="eastAsia"/>
        </w:rPr>
        <w:t>spam</w:t>
      </w:r>
      <w:r w:rsidR="00781B1F">
        <w:rPr>
          <w:rFonts w:hint="eastAsia"/>
        </w:rPr>
        <w:t>文件夹下的样本标记为</w:t>
      </w:r>
      <w:r w:rsidR="00781B1F">
        <w:rPr>
          <w:rFonts w:hint="eastAsia"/>
        </w:rPr>
        <w:t>1</w:t>
      </w:r>
      <w:r w:rsidR="00781B1F">
        <w:rPr>
          <w:rFonts w:hint="eastAsia"/>
        </w:rPr>
        <w:t>，标记为垃圾邮件。</w:t>
      </w:r>
    </w:p>
    <w:p w14:paraId="1CCE83AC" w14:textId="77777777" w:rsidR="00601C45" w:rsidRPr="00601C45" w:rsidRDefault="00601C45" w:rsidP="00601C45">
      <w:pPr>
        <w:pStyle w:val="af0"/>
        <w:ind w:firstLineChars="0" w:firstLine="0"/>
        <w:rPr>
          <w:rStyle w:val="gp"/>
          <w:rFonts w:ascii="Monaco" w:hAnsi="Monaco"/>
          <w:color w:val="C65D09"/>
        </w:rPr>
      </w:pPr>
      <w:proofErr w:type="spellStart"/>
      <w:r w:rsidRPr="00601C45">
        <w:rPr>
          <w:rStyle w:val="gp"/>
          <w:rFonts w:ascii="Monaco" w:hAnsi="Monaco"/>
          <w:color w:val="C65D09"/>
        </w:rPr>
        <w:t>def</w:t>
      </w:r>
      <w:proofErr w:type="spellEnd"/>
      <w:r w:rsidRPr="00601C45">
        <w:rPr>
          <w:rStyle w:val="gp"/>
          <w:rFonts w:ascii="Monaco" w:hAnsi="Monaco"/>
          <w:color w:val="C65D09"/>
        </w:rPr>
        <w:t xml:space="preserve"> </w:t>
      </w:r>
      <w:proofErr w:type="spellStart"/>
      <w:r w:rsidRPr="00601C45">
        <w:rPr>
          <w:rStyle w:val="gp"/>
          <w:rFonts w:ascii="Monaco" w:hAnsi="Monaco"/>
          <w:color w:val="C65D09"/>
        </w:rPr>
        <w:t>get_features_by_wordbag</w:t>
      </w:r>
      <w:proofErr w:type="spellEnd"/>
      <w:r w:rsidRPr="00601C45">
        <w:rPr>
          <w:rStyle w:val="gp"/>
          <w:rFonts w:ascii="Monaco" w:hAnsi="Monaco"/>
          <w:color w:val="C65D09"/>
        </w:rPr>
        <w:t>():</w:t>
      </w:r>
      <w:r w:rsidRPr="00601C45">
        <w:rPr>
          <w:rStyle w:val="gp"/>
          <w:rFonts w:ascii="Monaco" w:hAnsi="Monaco"/>
          <w:color w:val="C65D09"/>
        </w:rPr>
        <w:br/>
        <w:t xml:space="preserve">    ham, spam=</w:t>
      </w:r>
      <w:proofErr w:type="spellStart"/>
      <w:r w:rsidRPr="00601C45">
        <w:rPr>
          <w:rStyle w:val="gp"/>
          <w:rFonts w:ascii="Monaco" w:hAnsi="Monaco"/>
          <w:color w:val="C65D09"/>
        </w:rPr>
        <w:t>load_all_files</w:t>
      </w:r>
      <w:proofErr w:type="spellEnd"/>
      <w:r w:rsidRPr="00601C45">
        <w:rPr>
          <w:rStyle w:val="gp"/>
          <w:rFonts w:ascii="Monaco" w:hAnsi="Monaco"/>
          <w:color w:val="C65D09"/>
        </w:rPr>
        <w:t>()</w:t>
      </w:r>
      <w:r w:rsidRPr="00601C45">
        <w:rPr>
          <w:rStyle w:val="gp"/>
          <w:rFonts w:ascii="Monaco" w:hAnsi="Monaco"/>
          <w:color w:val="C65D09"/>
        </w:rPr>
        <w:br/>
        <w:t xml:space="preserve">    x=</w:t>
      </w:r>
      <w:proofErr w:type="spellStart"/>
      <w:r w:rsidRPr="00601C45">
        <w:rPr>
          <w:rStyle w:val="gp"/>
          <w:rFonts w:ascii="Monaco" w:hAnsi="Monaco"/>
          <w:color w:val="C65D09"/>
        </w:rPr>
        <w:t>ham+spam</w:t>
      </w:r>
      <w:proofErr w:type="spellEnd"/>
      <w:r w:rsidRPr="00601C45">
        <w:rPr>
          <w:rStyle w:val="gp"/>
          <w:rFonts w:ascii="Monaco" w:hAnsi="Monaco"/>
          <w:color w:val="C65D09"/>
        </w:rPr>
        <w:br/>
        <w:t xml:space="preserve">    y=[0]*</w:t>
      </w:r>
      <w:proofErr w:type="spellStart"/>
      <w:r w:rsidRPr="00601C45">
        <w:rPr>
          <w:rStyle w:val="gp"/>
          <w:rFonts w:ascii="Monaco" w:hAnsi="Monaco"/>
          <w:color w:val="C65D09"/>
        </w:rPr>
        <w:t>len</w:t>
      </w:r>
      <w:proofErr w:type="spellEnd"/>
      <w:r w:rsidRPr="00601C45">
        <w:rPr>
          <w:rStyle w:val="gp"/>
          <w:rFonts w:ascii="Monaco" w:hAnsi="Monaco"/>
          <w:color w:val="C65D09"/>
        </w:rPr>
        <w:t>(ham)+[1]*</w:t>
      </w:r>
      <w:proofErr w:type="spellStart"/>
      <w:r w:rsidRPr="00601C45">
        <w:rPr>
          <w:rStyle w:val="gp"/>
          <w:rFonts w:ascii="Monaco" w:hAnsi="Monaco"/>
          <w:color w:val="C65D09"/>
        </w:rPr>
        <w:t>len</w:t>
      </w:r>
      <w:proofErr w:type="spellEnd"/>
      <w:r w:rsidRPr="00601C45">
        <w:rPr>
          <w:rStyle w:val="gp"/>
          <w:rFonts w:ascii="Monaco" w:hAnsi="Monaco"/>
          <w:color w:val="C65D09"/>
        </w:rPr>
        <w:t>(spam)</w:t>
      </w:r>
      <w:r w:rsidRPr="00601C45">
        <w:rPr>
          <w:rStyle w:val="gp"/>
          <w:rFonts w:ascii="Monaco" w:hAnsi="Monaco"/>
          <w:color w:val="C65D09"/>
        </w:rPr>
        <w:br/>
        <w:t xml:space="preserve">    </w:t>
      </w:r>
      <w:proofErr w:type="spellStart"/>
      <w:r w:rsidRPr="00601C45">
        <w:rPr>
          <w:rStyle w:val="gp"/>
          <w:rFonts w:ascii="Monaco" w:hAnsi="Monaco"/>
          <w:color w:val="C65D09"/>
        </w:rPr>
        <w:t>vectorizer</w:t>
      </w:r>
      <w:proofErr w:type="spellEnd"/>
      <w:r w:rsidRPr="00601C45">
        <w:rPr>
          <w:rStyle w:val="gp"/>
          <w:rFonts w:ascii="Monaco" w:hAnsi="Monaco"/>
          <w:color w:val="C65D09"/>
        </w:rPr>
        <w:t xml:space="preserve"> = </w:t>
      </w:r>
      <w:proofErr w:type="spellStart"/>
      <w:r w:rsidRPr="00601C45">
        <w:rPr>
          <w:rStyle w:val="gp"/>
          <w:rFonts w:ascii="Monaco" w:hAnsi="Monaco"/>
          <w:color w:val="C65D09"/>
        </w:rPr>
        <w:t>CountVectorizer</w:t>
      </w:r>
      <w:proofErr w:type="spellEnd"/>
      <w:r w:rsidRPr="00601C45">
        <w:rPr>
          <w:rStyle w:val="gp"/>
          <w:rFonts w:ascii="Monaco" w:hAnsi="Monaco"/>
          <w:color w:val="C65D09"/>
        </w:rPr>
        <w:t>(</w:t>
      </w:r>
      <w:r w:rsidRPr="00601C45">
        <w:rPr>
          <w:rStyle w:val="gp"/>
          <w:rFonts w:ascii="Monaco" w:hAnsi="Monaco"/>
          <w:color w:val="C65D09"/>
        </w:rPr>
        <w:br/>
        <w:t xml:space="preserve">                                 </w:t>
      </w:r>
      <w:proofErr w:type="spellStart"/>
      <w:r w:rsidRPr="00601C45">
        <w:rPr>
          <w:rStyle w:val="gp"/>
          <w:rFonts w:ascii="Monaco" w:hAnsi="Monaco"/>
          <w:color w:val="C65D09"/>
        </w:rPr>
        <w:t>decode_error</w:t>
      </w:r>
      <w:proofErr w:type="spellEnd"/>
      <w:r w:rsidRPr="00601C45">
        <w:rPr>
          <w:rStyle w:val="gp"/>
          <w:rFonts w:ascii="Monaco" w:hAnsi="Monaco"/>
          <w:color w:val="C65D09"/>
        </w:rPr>
        <w:t>='ignore',</w:t>
      </w:r>
      <w:r w:rsidRPr="00601C45">
        <w:rPr>
          <w:rStyle w:val="gp"/>
          <w:rFonts w:ascii="Monaco" w:hAnsi="Monaco"/>
          <w:color w:val="C65D09"/>
        </w:rPr>
        <w:br/>
        <w:t xml:space="preserve">                                 </w:t>
      </w:r>
      <w:proofErr w:type="spellStart"/>
      <w:r w:rsidRPr="00601C45">
        <w:rPr>
          <w:rStyle w:val="gp"/>
          <w:rFonts w:ascii="Monaco" w:hAnsi="Monaco"/>
          <w:color w:val="C65D09"/>
        </w:rPr>
        <w:t>strip_accents</w:t>
      </w:r>
      <w:proofErr w:type="spellEnd"/>
      <w:r w:rsidRPr="00601C45">
        <w:rPr>
          <w:rStyle w:val="gp"/>
          <w:rFonts w:ascii="Monaco" w:hAnsi="Monaco"/>
          <w:color w:val="C65D09"/>
        </w:rPr>
        <w:t>='</w:t>
      </w:r>
      <w:proofErr w:type="spellStart"/>
      <w:r w:rsidRPr="00601C45">
        <w:rPr>
          <w:rStyle w:val="gp"/>
          <w:rFonts w:ascii="Monaco" w:hAnsi="Monaco"/>
          <w:color w:val="C65D09"/>
        </w:rPr>
        <w:t>ascii</w:t>
      </w:r>
      <w:proofErr w:type="spellEnd"/>
      <w:r w:rsidRPr="00601C45">
        <w:rPr>
          <w:rStyle w:val="gp"/>
          <w:rFonts w:ascii="Monaco" w:hAnsi="Monaco"/>
          <w:color w:val="C65D09"/>
        </w:rPr>
        <w:t>',</w:t>
      </w:r>
      <w:r w:rsidRPr="00601C45">
        <w:rPr>
          <w:rStyle w:val="gp"/>
          <w:rFonts w:ascii="Monaco" w:hAnsi="Monaco"/>
          <w:color w:val="C65D09"/>
        </w:rPr>
        <w:br/>
      </w:r>
      <w:r w:rsidRPr="00601C45">
        <w:rPr>
          <w:rStyle w:val="gp"/>
          <w:rFonts w:ascii="Monaco" w:hAnsi="Monaco"/>
          <w:color w:val="C65D09"/>
        </w:rPr>
        <w:lastRenderedPageBreak/>
        <w:t xml:space="preserve">                                 </w:t>
      </w:r>
      <w:proofErr w:type="spellStart"/>
      <w:r w:rsidRPr="00601C45">
        <w:rPr>
          <w:rStyle w:val="gp"/>
          <w:rFonts w:ascii="Monaco" w:hAnsi="Monaco"/>
          <w:color w:val="C65D09"/>
        </w:rPr>
        <w:t>max_features</w:t>
      </w:r>
      <w:proofErr w:type="spellEnd"/>
      <w:r w:rsidRPr="00601C45">
        <w:rPr>
          <w:rStyle w:val="gp"/>
          <w:rFonts w:ascii="Monaco" w:hAnsi="Monaco"/>
          <w:color w:val="C65D09"/>
        </w:rPr>
        <w:t>=</w:t>
      </w:r>
      <w:proofErr w:type="spellStart"/>
      <w:r w:rsidRPr="00601C45">
        <w:rPr>
          <w:rStyle w:val="gp"/>
          <w:rFonts w:ascii="Monaco" w:hAnsi="Monaco"/>
          <w:color w:val="C65D09"/>
        </w:rPr>
        <w:t>max_features</w:t>
      </w:r>
      <w:proofErr w:type="spellEnd"/>
      <w:r w:rsidRPr="00601C45">
        <w:rPr>
          <w:rStyle w:val="gp"/>
          <w:rFonts w:ascii="Monaco" w:hAnsi="Monaco"/>
          <w:color w:val="C65D09"/>
        </w:rPr>
        <w:t>,</w:t>
      </w:r>
      <w:r w:rsidRPr="00601C45">
        <w:rPr>
          <w:rStyle w:val="gp"/>
          <w:rFonts w:ascii="Monaco" w:hAnsi="Monaco"/>
          <w:color w:val="C65D09"/>
        </w:rPr>
        <w:br/>
        <w:t xml:space="preserve">                                 </w:t>
      </w:r>
      <w:proofErr w:type="spellStart"/>
      <w:r w:rsidRPr="00601C45">
        <w:rPr>
          <w:rStyle w:val="gp"/>
          <w:rFonts w:ascii="Monaco" w:hAnsi="Monaco"/>
          <w:color w:val="C65D09"/>
        </w:rPr>
        <w:t>stop_words</w:t>
      </w:r>
      <w:proofErr w:type="spellEnd"/>
      <w:r w:rsidRPr="00601C45">
        <w:rPr>
          <w:rStyle w:val="gp"/>
          <w:rFonts w:ascii="Monaco" w:hAnsi="Monaco"/>
          <w:color w:val="C65D09"/>
        </w:rPr>
        <w:t>='</w:t>
      </w:r>
      <w:proofErr w:type="spellStart"/>
      <w:r w:rsidRPr="00601C45">
        <w:rPr>
          <w:rStyle w:val="gp"/>
          <w:rFonts w:ascii="Monaco" w:hAnsi="Monaco"/>
          <w:color w:val="C65D09"/>
        </w:rPr>
        <w:t>english</w:t>
      </w:r>
      <w:proofErr w:type="spellEnd"/>
      <w:r w:rsidRPr="00601C45">
        <w:rPr>
          <w:rStyle w:val="gp"/>
          <w:rFonts w:ascii="Monaco" w:hAnsi="Monaco"/>
          <w:color w:val="C65D09"/>
        </w:rPr>
        <w:t>',</w:t>
      </w:r>
      <w:r w:rsidRPr="00601C45">
        <w:rPr>
          <w:rStyle w:val="gp"/>
          <w:rFonts w:ascii="Monaco" w:hAnsi="Monaco"/>
          <w:color w:val="C65D09"/>
        </w:rPr>
        <w:br/>
        <w:t xml:space="preserve">                                 </w:t>
      </w:r>
      <w:proofErr w:type="spellStart"/>
      <w:r w:rsidRPr="00601C45">
        <w:rPr>
          <w:rStyle w:val="gp"/>
          <w:rFonts w:ascii="Monaco" w:hAnsi="Monaco"/>
          <w:color w:val="C65D09"/>
        </w:rPr>
        <w:t>max_df</w:t>
      </w:r>
      <w:proofErr w:type="spellEnd"/>
      <w:r w:rsidRPr="00601C45">
        <w:rPr>
          <w:rStyle w:val="gp"/>
          <w:rFonts w:ascii="Monaco" w:hAnsi="Monaco"/>
          <w:color w:val="C65D09"/>
        </w:rPr>
        <w:t>=1,</w:t>
      </w:r>
      <w:r w:rsidRPr="00601C45">
        <w:rPr>
          <w:rStyle w:val="gp"/>
          <w:rFonts w:ascii="Monaco" w:hAnsi="Monaco"/>
          <w:color w:val="C65D09"/>
        </w:rPr>
        <w:br/>
        <w:t xml:space="preserve">                                 </w:t>
      </w:r>
      <w:proofErr w:type="spellStart"/>
      <w:r w:rsidRPr="00601C45">
        <w:rPr>
          <w:rStyle w:val="gp"/>
          <w:rFonts w:ascii="Monaco" w:hAnsi="Monaco"/>
          <w:color w:val="C65D09"/>
        </w:rPr>
        <w:t>min_df</w:t>
      </w:r>
      <w:proofErr w:type="spellEnd"/>
      <w:r w:rsidRPr="00601C45">
        <w:rPr>
          <w:rStyle w:val="gp"/>
          <w:rFonts w:ascii="Monaco" w:hAnsi="Monaco"/>
          <w:color w:val="C65D09"/>
        </w:rPr>
        <w:t>=1 )</w:t>
      </w:r>
      <w:r w:rsidRPr="00601C45">
        <w:rPr>
          <w:rStyle w:val="gp"/>
          <w:rFonts w:ascii="Monaco" w:hAnsi="Monaco"/>
          <w:color w:val="C65D09"/>
        </w:rPr>
        <w:br/>
        <w:t xml:space="preserve">    print </w:t>
      </w:r>
      <w:proofErr w:type="spellStart"/>
      <w:r w:rsidRPr="00601C45">
        <w:rPr>
          <w:rStyle w:val="gp"/>
          <w:rFonts w:ascii="Monaco" w:hAnsi="Monaco"/>
          <w:color w:val="C65D09"/>
        </w:rPr>
        <w:t>vectorizer</w:t>
      </w:r>
      <w:proofErr w:type="spellEnd"/>
      <w:r w:rsidRPr="00601C45">
        <w:rPr>
          <w:rStyle w:val="gp"/>
          <w:rFonts w:ascii="Monaco" w:hAnsi="Monaco"/>
          <w:color w:val="C65D09"/>
        </w:rPr>
        <w:br/>
        <w:t xml:space="preserve">    x=</w:t>
      </w:r>
      <w:proofErr w:type="spellStart"/>
      <w:r w:rsidRPr="00601C45">
        <w:rPr>
          <w:rStyle w:val="gp"/>
          <w:rFonts w:ascii="Monaco" w:hAnsi="Monaco"/>
          <w:color w:val="C65D09"/>
        </w:rPr>
        <w:t>vectorizer.fit_transform</w:t>
      </w:r>
      <w:proofErr w:type="spellEnd"/>
      <w:r w:rsidRPr="00601C45">
        <w:rPr>
          <w:rStyle w:val="gp"/>
          <w:rFonts w:ascii="Monaco" w:hAnsi="Monaco"/>
          <w:color w:val="C65D09"/>
        </w:rPr>
        <w:t>(x)</w:t>
      </w:r>
      <w:r w:rsidRPr="00601C45">
        <w:rPr>
          <w:rStyle w:val="gp"/>
          <w:rFonts w:ascii="Monaco" w:hAnsi="Monaco"/>
          <w:color w:val="C65D09"/>
        </w:rPr>
        <w:br/>
        <w:t xml:space="preserve">    x=</w:t>
      </w:r>
      <w:proofErr w:type="spellStart"/>
      <w:r w:rsidRPr="00601C45">
        <w:rPr>
          <w:rStyle w:val="gp"/>
          <w:rFonts w:ascii="Monaco" w:hAnsi="Monaco"/>
          <w:color w:val="C65D09"/>
        </w:rPr>
        <w:t>x.toarray</w:t>
      </w:r>
      <w:proofErr w:type="spellEnd"/>
      <w:r w:rsidRPr="00601C45">
        <w:rPr>
          <w:rStyle w:val="gp"/>
          <w:rFonts w:ascii="Monaco" w:hAnsi="Monaco"/>
          <w:color w:val="C65D09"/>
        </w:rPr>
        <w:t>()</w:t>
      </w:r>
      <w:r w:rsidRPr="00601C45">
        <w:rPr>
          <w:rStyle w:val="gp"/>
          <w:rFonts w:ascii="Monaco" w:hAnsi="Monaco"/>
          <w:color w:val="C65D09"/>
        </w:rPr>
        <w:br/>
        <w:t xml:space="preserve">    return </w:t>
      </w:r>
      <w:proofErr w:type="spellStart"/>
      <w:r w:rsidRPr="00601C45">
        <w:rPr>
          <w:rStyle w:val="gp"/>
          <w:rFonts w:ascii="Monaco" w:hAnsi="Monaco"/>
          <w:color w:val="C65D09"/>
        </w:rPr>
        <w:t>x,y</w:t>
      </w:r>
      <w:proofErr w:type="spellEnd"/>
    </w:p>
    <w:p w14:paraId="399E136F" w14:textId="77777777" w:rsidR="00601C45" w:rsidRPr="00B222CD" w:rsidRDefault="00E270BC" w:rsidP="00B222CD">
      <w:pPr>
        <w:pStyle w:val="a4"/>
        <w:numPr>
          <w:ilvl w:val="0"/>
          <w:numId w:val="14"/>
        </w:numPr>
        <w:rPr>
          <w:kern w:val="2"/>
          <w:sz w:val="21"/>
          <w:szCs w:val="21"/>
        </w:rPr>
      </w:pPr>
      <w:proofErr w:type="spellStart"/>
      <w:r w:rsidRPr="00B222CD">
        <w:rPr>
          <w:kern w:val="2"/>
          <w:sz w:val="21"/>
          <w:szCs w:val="21"/>
        </w:rPr>
        <w:t>CountVectorize</w:t>
      </w:r>
      <w:proofErr w:type="spellEnd"/>
      <w:r w:rsidRPr="00B222CD">
        <w:rPr>
          <w:rFonts w:hint="eastAsia"/>
          <w:kern w:val="2"/>
          <w:sz w:val="21"/>
          <w:szCs w:val="21"/>
        </w:rPr>
        <w:t>函数比较重要的几个参数为：</w:t>
      </w:r>
    </w:p>
    <w:p w14:paraId="005C5AC7" w14:textId="77777777" w:rsidR="00E40215" w:rsidRPr="00B222CD" w:rsidRDefault="006A3F9D" w:rsidP="00B222CD">
      <w:pPr>
        <w:pStyle w:val="a4"/>
        <w:numPr>
          <w:ilvl w:val="0"/>
          <w:numId w:val="14"/>
        </w:numPr>
        <w:rPr>
          <w:kern w:val="2"/>
          <w:sz w:val="21"/>
          <w:szCs w:val="21"/>
        </w:rPr>
      </w:pPr>
      <w:proofErr w:type="spellStart"/>
      <w:r w:rsidRPr="00B222CD">
        <w:rPr>
          <w:kern w:val="2"/>
          <w:sz w:val="21"/>
          <w:szCs w:val="21"/>
        </w:rPr>
        <w:t>decode_error</w:t>
      </w:r>
      <w:proofErr w:type="spellEnd"/>
      <w:r w:rsidR="002D673F" w:rsidRPr="00B222CD">
        <w:rPr>
          <w:rFonts w:hint="eastAsia"/>
          <w:kern w:val="2"/>
          <w:sz w:val="21"/>
          <w:szCs w:val="21"/>
        </w:rPr>
        <w:t>，</w:t>
      </w:r>
      <w:r w:rsidR="00137297" w:rsidRPr="00B222CD">
        <w:rPr>
          <w:rFonts w:hint="eastAsia"/>
          <w:kern w:val="2"/>
          <w:sz w:val="21"/>
          <w:szCs w:val="21"/>
        </w:rPr>
        <w:t>处理解码失败的方式，分为</w:t>
      </w:r>
      <w:r w:rsidR="00137297" w:rsidRPr="00B222CD">
        <w:rPr>
          <w:kern w:val="2"/>
          <w:sz w:val="21"/>
          <w:szCs w:val="21"/>
        </w:rPr>
        <w:t>‘strict’</w:t>
      </w:r>
      <w:r w:rsidR="00137297" w:rsidRPr="00B222CD">
        <w:rPr>
          <w:rFonts w:hint="eastAsia"/>
          <w:kern w:val="2"/>
          <w:sz w:val="21"/>
          <w:szCs w:val="21"/>
        </w:rPr>
        <w:t>、</w:t>
      </w:r>
      <w:r w:rsidR="00137297" w:rsidRPr="00B222CD">
        <w:rPr>
          <w:kern w:val="2"/>
          <w:sz w:val="21"/>
          <w:szCs w:val="21"/>
        </w:rPr>
        <w:t>‘ignore’</w:t>
      </w:r>
      <w:r w:rsidR="00137297" w:rsidRPr="00B222CD">
        <w:rPr>
          <w:rFonts w:hint="eastAsia"/>
          <w:kern w:val="2"/>
          <w:sz w:val="21"/>
          <w:szCs w:val="21"/>
        </w:rPr>
        <w:t>、</w:t>
      </w:r>
      <w:r w:rsidR="00137297" w:rsidRPr="00B222CD">
        <w:rPr>
          <w:kern w:val="2"/>
          <w:sz w:val="21"/>
          <w:szCs w:val="21"/>
        </w:rPr>
        <w:t>‘replace’</w:t>
      </w:r>
      <w:r w:rsidR="00137297" w:rsidRPr="00B222CD">
        <w:rPr>
          <w:rFonts w:hint="eastAsia"/>
          <w:kern w:val="2"/>
          <w:sz w:val="21"/>
          <w:szCs w:val="21"/>
        </w:rPr>
        <w:t>三种方式</w:t>
      </w:r>
    </w:p>
    <w:p w14:paraId="72132269" w14:textId="77777777" w:rsidR="00E40215" w:rsidRPr="00B222CD" w:rsidRDefault="006A3F9D" w:rsidP="00B222CD">
      <w:pPr>
        <w:pStyle w:val="a4"/>
        <w:numPr>
          <w:ilvl w:val="0"/>
          <w:numId w:val="14"/>
        </w:numPr>
        <w:rPr>
          <w:kern w:val="2"/>
          <w:sz w:val="21"/>
          <w:szCs w:val="21"/>
        </w:rPr>
      </w:pPr>
      <w:proofErr w:type="spellStart"/>
      <w:r w:rsidRPr="00B222CD">
        <w:rPr>
          <w:kern w:val="2"/>
          <w:sz w:val="21"/>
          <w:szCs w:val="21"/>
        </w:rPr>
        <w:t>strip_accents</w:t>
      </w:r>
      <w:proofErr w:type="spellEnd"/>
      <w:r w:rsidR="00E40215" w:rsidRPr="00B222CD">
        <w:rPr>
          <w:rFonts w:hint="eastAsia"/>
          <w:kern w:val="2"/>
          <w:sz w:val="21"/>
          <w:szCs w:val="21"/>
        </w:rPr>
        <w:t>，</w:t>
      </w:r>
      <w:r w:rsidR="004149CD" w:rsidRPr="00B222CD">
        <w:rPr>
          <w:rFonts w:hint="eastAsia"/>
          <w:kern w:val="2"/>
          <w:sz w:val="21"/>
          <w:szCs w:val="21"/>
        </w:rPr>
        <w:t>在预处理步骤中移除重音的方式</w:t>
      </w:r>
    </w:p>
    <w:p w14:paraId="631C1719" w14:textId="77777777" w:rsidR="00E40215" w:rsidRPr="00B222CD" w:rsidRDefault="006A3F9D" w:rsidP="00B222CD">
      <w:pPr>
        <w:pStyle w:val="a4"/>
        <w:numPr>
          <w:ilvl w:val="0"/>
          <w:numId w:val="14"/>
        </w:numPr>
        <w:rPr>
          <w:kern w:val="2"/>
          <w:sz w:val="21"/>
          <w:szCs w:val="21"/>
        </w:rPr>
      </w:pPr>
      <w:proofErr w:type="spellStart"/>
      <w:r w:rsidRPr="00B222CD">
        <w:rPr>
          <w:kern w:val="2"/>
          <w:sz w:val="21"/>
          <w:szCs w:val="21"/>
        </w:rPr>
        <w:t>max_features</w:t>
      </w:r>
      <w:proofErr w:type="spellEnd"/>
      <w:r w:rsidR="00E40215" w:rsidRPr="00B222CD">
        <w:rPr>
          <w:rFonts w:hint="eastAsia"/>
          <w:kern w:val="2"/>
          <w:sz w:val="21"/>
          <w:szCs w:val="21"/>
        </w:rPr>
        <w:t>，</w:t>
      </w:r>
      <w:r w:rsidR="001D1378" w:rsidRPr="00B222CD">
        <w:rPr>
          <w:rFonts w:hint="eastAsia"/>
          <w:kern w:val="2"/>
          <w:sz w:val="21"/>
          <w:szCs w:val="21"/>
        </w:rPr>
        <w:t>词袋特征个数的最大值</w:t>
      </w:r>
    </w:p>
    <w:p w14:paraId="47AEF32C" w14:textId="77777777" w:rsidR="00E40215" w:rsidRPr="00B222CD" w:rsidRDefault="006A3F9D" w:rsidP="00B222CD">
      <w:pPr>
        <w:pStyle w:val="a4"/>
        <w:numPr>
          <w:ilvl w:val="0"/>
          <w:numId w:val="14"/>
        </w:numPr>
        <w:rPr>
          <w:kern w:val="2"/>
          <w:sz w:val="21"/>
          <w:szCs w:val="21"/>
        </w:rPr>
      </w:pPr>
      <w:proofErr w:type="spellStart"/>
      <w:r w:rsidRPr="00B222CD">
        <w:rPr>
          <w:kern w:val="2"/>
          <w:sz w:val="21"/>
          <w:szCs w:val="21"/>
        </w:rPr>
        <w:t>stop_words</w:t>
      </w:r>
      <w:proofErr w:type="spellEnd"/>
      <w:r w:rsidR="00E40215" w:rsidRPr="00B222CD">
        <w:rPr>
          <w:rFonts w:hint="eastAsia"/>
          <w:kern w:val="2"/>
          <w:sz w:val="21"/>
          <w:szCs w:val="21"/>
        </w:rPr>
        <w:t>，</w:t>
      </w:r>
      <w:r w:rsidR="00C2346C" w:rsidRPr="00B222CD">
        <w:rPr>
          <w:rFonts w:hint="eastAsia"/>
          <w:kern w:val="2"/>
          <w:sz w:val="21"/>
          <w:szCs w:val="21"/>
        </w:rPr>
        <w:t>判断</w:t>
      </w:r>
      <w:r w:rsidR="00C2346C" w:rsidRPr="00B222CD">
        <w:rPr>
          <w:rFonts w:hint="eastAsia"/>
          <w:kern w:val="2"/>
          <w:sz w:val="21"/>
          <w:szCs w:val="21"/>
        </w:rPr>
        <w:t>word</w:t>
      </w:r>
      <w:r w:rsidR="00C2346C" w:rsidRPr="00B222CD">
        <w:rPr>
          <w:rFonts w:hint="eastAsia"/>
          <w:kern w:val="2"/>
          <w:sz w:val="21"/>
          <w:szCs w:val="21"/>
        </w:rPr>
        <w:t>结束的方式</w:t>
      </w:r>
    </w:p>
    <w:p w14:paraId="1DB3B7B4" w14:textId="77777777" w:rsidR="00E40215" w:rsidRPr="00B222CD" w:rsidRDefault="006A3F9D" w:rsidP="00B222CD">
      <w:pPr>
        <w:pStyle w:val="a4"/>
        <w:numPr>
          <w:ilvl w:val="0"/>
          <w:numId w:val="14"/>
        </w:numPr>
        <w:rPr>
          <w:kern w:val="2"/>
          <w:sz w:val="21"/>
          <w:szCs w:val="21"/>
        </w:rPr>
      </w:pPr>
      <w:proofErr w:type="spellStart"/>
      <w:r w:rsidRPr="00B222CD">
        <w:rPr>
          <w:kern w:val="2"/>
          <w:sz w:val="21"/>
          <w:szCs w:val="21"/>
        </w:rPr>
        <w:t>max_df</w:t>
      </w:r>
      <w:proofErr w:type="spellEnd"/>
      <w:r w:rsidR="008F0ECB" w:rsidRPr="00B222CD">
        <w:rPr>
          <w:rFonts w:hint="eastAsia"/>
          <w:kern w:val="2"/>
          <w:sz w:val="21"/>
          <w:szCs w:val="21"/>
        </w:rPr>
        <w:t>，</w:t>
      </w:r>
      <w:proofErr w:type="spellStart"/>
      <w:r w:rsidR="00DE3075" w:rsidRPr="00B222CD">
        <w:rPr>
          <w:rFonts w:hint="eastAsia"/>
          <w:kern w:val="2"/>
          <w:sz w:val="21"/>
          <w:szCs w:val="21"/>
        </w:rPr>
        <w:t>df</w:t>
      </w:r>
      <w:proofErr w:type="spellEnd"/>
      <w:r w:rsidR="00DE3075" w:rsidRPr="00B222CD">
        <w:rPr>
          <w:rFonts w:hint="eastAsia"/>
          <w:kern w:val="2"/>
          <w:sz w:val="21"/>
          <w:szCs w:val="21"/>
        </w:rPr>
        <w:t>最大值</w:t>
      </w:r>
    </w:p>
    <w:p w14:paraId="129B2A44" w14:textId="77777777" w:rsidR="00E270BC" w:rsidRPr="00B222CD" w:rsidRDefault="006A3F9D" w:rsidP="00B222CD">
      <w:pPr>
        <w:pStyle w:val="a4"/>
        <w:numPr>
          <w:ilvl w:val="0"/>
          <w:numId w:val="14"/>
        </w:numPr>
        <w:rPr>
          <w:kern w:val="2"/>
          <w:sz w:val="21"/>
          <w:szCs w:val="21"/>
        </w:rPr>
      </w:pPr>
      <w:proofErr w:type="spellStart"/>
      <w:r w:rsidRPr="00B222CD">
        <w:rPr>
          <w:kern w:val="2"/>
          <w:sz w:val="21"/>
          <w:szCs w:val="21"/>
        </w:rPr>
        <w:t>min_df</w:t>
      </w:r>
      <w:proofErr w:type="spellEnd"/>
      <w:r w:rsidR="00E40215" w:rsidRPr="00B222CD">
        <w:rPr>
          <w:rFonts w:hint="eastAsia"/>
          <w:kern w:val="2"/>
          <w:sz w:val="21"/>
          <w:szCs w:val="21"/>
        </w:rPr>
        <w:t>，</w:t>
      </w:r>
      <w:proofErr w:type="spellStart"/>
      <w:r w:rsidR="00DE3075" w:rsidRPr="00B222CD">
        <w:rPr>
          <w:rFonts w:hint="eastAsia"/>
          <w:kern w:val="2"/>
          <w:sz w:val="21"/>
          <w:szCs w:val="21"/>
        </w:rPr>
        <w:t>df</w:t>
      </w:r>
      <w:proofErr w:type="spellEnd"/>
      <w:r w:rsidR="00DE3075" w:rsidRPr="00B222CD">
        <w:rPr>
          <w:rFonts w:hint="eastAsia"/>
          <w:kern w:val="2"/>
          <w:sz w:val="21"/>
          <w:szCs w:val="21"/>
        </w:rPr>
        <w:t>最小值</w:t>
      </w:r>
      <w:r w:rsidRPr="00B222CD">
        <w:rPr>
          <w:kern w:val="2"/>
          <w:sz w:val="21"/>
          <w:szCs w:val="21"/>
        </w:rPr>
        <w:t xml:space="preserve"> </w:t>
      </w:r>
    </w:p>
    <w:p w14:paraId="65B13D2E" w14:textId="77777777" w:rsidR="00D63049" w:rsidRPr="00B222CD" w:rsidRDefault="00D63049" w:rsidP="00B222CD">
      <w:pPr>
        <w:pStyle w:val="a4"/>
        <w:numPr>
          <w:ilvl w:val="0"/>
          <w:numId w:val="14"/>
        </w:numPr>
        <w:rPr>
          <w:kern w:val="2"/>
          <w:sz w:val="21"/>
          <w:szCs w:val="21"/>
        </w:rPr>
      </w:pPr>
      <w:r w:rsidRPr="00B222CD">
        <w:rPr>
          <w:kern w:val="2"/>
          <w:sz w:val="21"/>
          <w:szCs w:val="21"/>
        </w:rPr>
        <w:t>binary</w:t>
      </w:r>
      <w:r w:rsidRPr="00B222CD">
        <w:rPr>
          <w:kern w:val="2"/>
          <w:sz w:val="21"/>
          <w:szCs w:val="21"/>
        </w:rPr>
        <w:t>，默认</w:t>
      </w:r>
      <w:r w:rsidRPr="00B222CD">
        <w:rPr>
          <w:rFonts w:hint="eastAsia"/>
          <w:kern w:val="2"/>
          <w:sz w:val="21"/>
          <w:szCs w:val="21"/>
        </w:rPr>
        <w:t>为</w:t>
      </w:r>
      <w:r w:rsidRPr="00B222CD">
        <w:rPr>
          <w:rFonts w:hint="eastAsia"/>
          <w:kern w:val="2"/>
          <w:sz w:val="21"/>
          <w:szCs w:val="21"/>
        </w:rPr>
        <w:t>False</w:t>
      </w:r>
      <w:r w:rsidRPr="00B222CD">
        <w:rPr>
          <w:rFonts w:hint="eastAsia"/>
          <w:kern w:val="2"/>
          <w:sz w:val="21"/>
          <w:szCs w:val="21"/>
        </w:rPr>
        <w:t>，当与</w:t>
      </w:r>
      <w:r w:rsidRPr="00B222CD">
        <w:rPr>
          <w:rFonts w:hint="eastAsia"/>
          <w:kern w:val="2"/>
          <w:sz w:val="21"/>
          <w:szCs w:val="21"/>
        </w:rPr>
        <w:t>TF-IDF</w:t>
      </w:r>
      <w:r w:rsidRPr="00B222CD">
        <w:rPr>
          <w:rFonts w:hint="eastAsia"/>
          <w:kern w:val="2"/>
          <w:sz w:val="21"/>
          <w:szCs w:val="21"/>
        </w:rPr>
        <w:t>结合使用时需要设置为</w:t>
      </w:r>
      <w:r w:rsidRPr="00B222CD">
        <w:rPr>
          <w:rFonts w:hint="eastAsia"/>
          <w:kern w:val="2"/>
          <w:sz w:val="21"/>
          <w:szCs w:val="21"/>
        </w:rPr>
        <w:t>True</w:t>
      </w:r>
    </w:p>
    <w:p w14:paraId="5B84FCAE" w14:textId="77777777" w:rsidR="000634E1" w:rsidRDefault="000634E1" w:rsidP="004668E5">
      <w:pPr>
        <w:pStyle w:val="1b"/>
        <w:ind w:firstLine="420"/>
      </w:pPr>
      <w:r>
        <w:rPr>
          <w:rFonts w:hint="eastAsia"/>
        </w:rPr>
        <w:t>本例中处理的数据集均为英文，所以</w:t>
      </w:r>
      <w:r w:rsidR="00B47BFA">
        <w:rPr>
          <w:rFonts w:hint="eastAsia"/>
        </w:rPr>
        <w:t>针对解码失败直接忽略，使用</w:t>
      </w:r>
      <w:r w:rsidR="00B47BFA">
        <w:t>ignore</w:t>
      </w:r>
      <w:r w:rsidR="00B47BFA">
        <w:rPr>
          <w:rFonts w:hint="eastAsia"/>
        </w:rPr>
        <w:t>方式，</w:t>
      </w:r>
      <w:proofErr w:type="spellStart"/>
      <w:r w:rsidR="00B47BFA" w:rsidRPr="006A3F9D">
        <w:t>stop_words</w:t>
      </w:r>
      <w:proofErr w:type="spellEnd"/>
      <w:r w:rsidR="00B47BFA">
        <w:rPr>
          <w:rFonts w:hint="eastAsia"/>
        </w:rPr>
        <w:t>的方式使用</w:t>
      </w:r>
      <w:proofErr w:type="spellStart"/>
      <w:r w:rsidR="00B47BFA">
        <w:rPr>
          <w:rFonts w:hint="eastAsia"/>
        </w:rPr>
        <w:t>english</w:t>
      </w:r>
      <w:proofErr w:type="spellEnd"/>
      <w:r w:rsidR="00B92D53">
        <w:rPr>
          <w:rFonts w:hint="eastAsia"/>
        </w:rPr>
        <w:t>，</w:t>
      </w:r>
      <w:proofErr w:type="spellStart"/>
      <w:r w:rsidR="009D6430" w:rsidRPr="006A3F9D">
        <w:t>strip_accents</w:t>
      </w:r>
      <w:proofErr w:type="spellEnd"/>
      <w:r w:rsidR="009D6430">
        <w:rPr>
          <w:rFonts w:hint="eastAsia"/>
        </w:rPr>
        <w:t>方式为</w:t>
      </w:r>
      <w:proofErr w:type="spellStart"/>
      <w:r w:rsidR="009D6430">
        <w:rPr>
          <w:rFonts w:hint="eastAsia"/>
        </w:rPr>
        <w:t>ascii</w:t>
      </w:r>
      <w:proofErr w:type="spellEnd"/>
      <w:r w:rsidR="009D6430">
        <w:rPr>
          <w:rFonts w:hint="eastAsia"/>
        </w:rPr>
        <w:t>方式</w:t>
      </w:r>
      <w:r w:rsidR="000F3D8E">
        <w:rPr>
          <w:rFonts w:hint="eastAsia"/>
        </w:rPr>
        <w:t>。</w:t>
      </w:r>
    </w:p>
    <w:p w14:paraId="17DE796D" w14:textId="77777777" w:rsidR="003957F6" w:rsidRDefault="003957F6" w:rsidP="003957F6">
      <w:pPr>
        <w:pStyle w:val="3"/>
        <w:ind w:firstLine="420"/>
      </w:pPr>
      <w:r>
        <w:rPr>
          <w:rFonts w:hint="eastAsia"/>
        </w:rPr>
        <w:t>方法二：</w:t>
      </w:r>
      <w:r>
        <w:rPr>
          <w:rFonts w:hint="eastAsia"/>
        </w:rPr>
        <w:t>TF-IDF</w:t>
      </w:r>
      <w:r>
        <w:rPr>
          <w:rFonts w:hint="eastAsia"/>
        </w:rPr>
        <w:t>模型</w:t>
      </w:r>
    </w:p>
    <w:p w14:paraId="4CE518BF" w14:textId="77777777" w:rsidR="00ED65B5" w:rsidRPr="008A52EB" w:rsidRDefault="00CB07CB" w:rsidP="00B222CD">
      <w:pPr>
        <w:pStyle w:val="1b"/>
        <w:ind w:firstLine="420"/>
      </w:pPr>
      <w:r>
        <w:rPr>
          <w:rFonts w:hint="eastAsia"/>
        </w:rPr>
        <w:t>文本处理领域还有一种特征提取方法，叫做</w:t>
      </w:r>
      <w:r>
        <w:rPr>
          <w:rFonts w:hint="eastAsia"/>
        </w:rPr>
        <w:t>TF-IDF</w:t>
      </w:r>
      <w:r>
        <w:rPr>
          <w:rFonts w:hint="eastAsia"/>
        </w:rPr>
        <w:t>模型</w:t>
      </w:r>
      <w:r w:rsidR="00B02242">
        <w:rPr>
          <w:rFonts w:hint="eastAsia"/>
        </w:rPr>
        <w:t>（</w:t>
      </w:r>
      <w:r w:rsidR="00B02242" w:rsidRPr="008A52EB">
        <w:t>term frequency–inverse document frequency</w:t>
      </w:r>
      <w:r w:rsidR="00D5372A">
        <w:rPr>
          <w:rFonts w:hint="eastAsia"/>
        </w:rPr>
        <w:t>，词频与逆向</w:t>
      </w:r>
      <w:r w:rsidR="002221C5">
        <w:rPr>
          <w:rFonts w:hint="eastAsia"/>
        </w:rPr>
        <w:t>文件</w:t>
      </w:r>
      <w:r w:rsidR="000C5869">
        <w:rPr>
          <w:rFonts w:hint="eastAsia"/>
        </w:rPr>
        <w:t>频率</w:t>
      </w:r>
      <w:r w:rsidR="00ED65B5">
        <w:rPr>
          <w:rFonts w:hint="eastAsia"/>
        </w:rPr>
        <w:t>）</w:t>
      </w:r>
      <w:r w:rsidR="00D55BDA">
        <w:rPr>
          <w:rFonts w:hint="eastAsia"/>
        </w:rPr>
        <w:t>。</w:t>
      </w:r>
      <w:r w:rsidR="00ED65B5" w:rsidRPr="008A52EB">
        <w:t>TF-IDF</w:t>
      </w:r>
      <w:r w:rsidR="00ED65B5" w:rsidRPr="008A52EB">
        <w:t>是一种</w:t>
      </w:r>
      <w:r w:rsidR="0031562F">
        <w:fldChar w:fldCharType="begin"/>
      </w:r>
      <w:r w:rsidR="0031562F">
        <w:instrText xml:space="preserve"> HYPERLINK "http://baike.baidu.com/item/%E7%BB%9F%E8%AE%A1%E6%96%B9%E6%B3%95" \t "_blank" </w:instrText>
      </w:r>
      <w:r w:rsidR="0031562F">
        <w:fldChar w:fldCharType="separate"/>
      </w:r>
      <w:r w:rsidR="00ED65B5" w:rsidRPr="008A52EB">
        <w:t>统计方法</w:t>
      </w:r>
      <w:r w:rsidR="0031562F">
        <w:fldChar w:fldCharType="end"/>
      </w:r>
      <w:r w:rsidR="00ED65B5" w:rsidRPr="008A52EB">
        <w:t>，用以评估一字词对于一个文件集或一个语料库中的其中一份文件的重要程度。字词的重要性随着它在文件中出现的次数成正比增加，但同时会随着它在</w:t>
      </w:r>
      <w:r w:rsidR="0031562F">
        <w:fldChar w:fldCharType="begin"/>
      </w:r>
      <w:r w:rsidR="0031562F">
        <w:instrText xml:space="preserve"> HYPERLINK "http://baike.baidu.com/item/%E8%AF%AD%E6%96%99%E5%BA%93" \t "_blank" </w:instrText>
      </w:r>
      <w:r w:rsidR="0031562F">
        <w:fldChar w:fldCharType="separate"/>
      </w:r>
      <w:r w:rsidR="00ED65B5" w:rsidRPr="008A52EB">
        <w:t>语料库</w:t>
      </w:r>
      <w:r w:rsidR="0031562F">
        <w:fldChar w:fldCharType="end"/>
      </w:r>
      <w:r w:rsidR="00ED65B5" w:rsidRPr="008A52EB">
        <w:t>中出现的频率成反比下降。</w:t>
      </w:r>
      <w:r w:rsidR="00ED65B5" w:rsidRPr="008A52EB">
        <w:t>TF-IDF</w:t>
      </w:r>
      <w:r w:rsidR="00ED65B5" w:rsidRPr="008A52EB">
        <w:t>加权的各种形式常被</w:t>
      </w:r>
      <w:r w:rsidR="0031562F">
        <w:fldChar w:fldCharType="begin"/>
      </w:r>
      <w:r w:rsidR="0031562F">
        <w:instrText xml:space="preserve"> HYPERLINK "http://baike.baidu.com/item/%E6%90%9C%E7%B4%A2%E5%BC%95%E6%93%8E" \t "_blank" </w:instrText>
      </w:r>
      <w:r w:rsidR="0031562F">
        <w:fldChar w:fldCharType="separate"/>
      </w:r>
      <w:r w:rsidR="00ED65B5" w:rsidRPr="008A52EB">
        <w:t>搜索引擎</w:t>
      </w:r>
      <w:r w:rsidR="0031562F">
        <w:fldChar w:fldCharType="end"/>
      </w:r>
      <w:r w:rsidR="00ED65B5" w:rsidRPr="008A52EB">
        <w:t>应用，作为文件与用户查询之间相关程度的度量或评级。</w:t>
      </w:r>
    </w:p>
    <w:p w14:paraId="0BF3428A" w14:textId="77777777" w:rsidR="00ED65B5" w:rsidRPr="00ED65B5" w:rsidRDefault="00ED65B5" w:rsidP="00B222CD">
      <w:pPr>
        <w:pStyle w:val="1b"/>
        <w:ind w:firstLine="420"/>
      </w:pPr>
      <w:r w:rsidRPr="00ED65B5">
        <w:t>TF</w:t>
      </w:r>
      <w:r w:rsidR="008A52EB">
        <w:rPr>
          <w:rFonts w:hint="eastAsia"/>
        </w:rPr>
        <w:t>-</w:t>
      </w:r>
      <w:r w:rsidRPr="00ED65B5">
        <w:t>IDF</w:t>
      </w:r>
      <w:r w:rsidRPr="00ED65B5">
        <w:t>的主要思想是：如果某个词或短语在一篇文章中出现的频率</w:t>
      </w:r>
      <w:r w:rsidRPr="00ED65B5">
        <w:t>TF</w:t>
      </w:r>
      <w:r w:rsidR="00696E27" w:rsidRPr="00ED65B5">
        <w:t>(Term Frequency</w:t>
      </w:r>
      <w:r w:rsidR="007D65DD">
        <w:rPr>
          <w:rFonts w:hint="eastAsia"/>
        </w:rPr>
        <w:t>，</w:t>
      </w:r>
      <w:r w:rsidR="007D65DD" w:rsidRPr="00ED65B5">
        <w:t>词频</w:t>
      </w:r>
      <w:r w:rsidR="00696E27" w:rsidRPr="00ED65B5">
        <w:t>)</w:t>
      </w:r>
      <w:r w:rsidR="00696E27">
        <w:rPr>
          <w:rFonts w:hint="eastAsia"/>
        </w:rPr>
        <w:t>，词频</w:t>
      </w:r>
      <w:r w:rsidRPr="00ED65B5">
        <w:t>高，并且在其他文章中很少出现，则认为此词或者短语具有很好的类别区分能力，适合用来分类。</w:t>
      </w:r>
      <w:r w:rsidR="0085323A" w:rsidRPr="00ED65B5">
        <w:t>TF</w:t>
      </w:r>
      <w:r w:rsidR="0085323A">
        <w:rPr>
          <w:rFonts w:hint="eastAsia"/>
        </w:rPr>
        <w:t>-</w:t>
      </w:r>
      <w:r w:rsidR="0085323A" w:rsidRPr="00ED65B5">
        <w:t>IDF</w:t>
      </w:r>
      <w:r w:rsidRPr="00ED65B5">
        <w:t>实际上是：</w:t>
      </w:r>
      <w:r w:rsidRPr="00ED65B5">
        <w:t>TF * IDF</w:t>
      </w:r>
      <w:r w:rsidRPr="00ED65B5">
        <w:t>。</w:t>
      </w:r>
      <w:r w:rsidRPr="00ED65B5">
        <w:t>TF</w:t>
      </w:r>
      <w:r w:rsidRPr="00ED65B5">
        <w:t>表示词条在文档</w:t>
      </w:r>
      <w:r w:rsidRPr="00ED65B5">
        <w:t>d</w:t>
      </w:r>
      <w:r w:rsidRPr="00ED65B5">
        <w:t>中出现的频率。</w:t>
      </w:r>
      <w:r w:rsidRPr="00ED65B5">
        <w:t>IDF</w:t>
      </w:r>
      <w:r w:rsidR="006355A8">
        <w:rPr>
          <w:rFonts w:hint="eastAsia"/>
        </w:rPr>
        <w:t>（</w:t>
      </w:r>
      <w:r w:rsidR="006355A8" w:rsidRPr="008A52EB">
        <w:t>inverse document frequency</w:t>
      </w:r>
      <w:r w:rsidR="006355A8">
        <w:rPr>
          <w:rFonts w:hint="eastAsia"/>
        </w:rPr>
        <w:t>，</w:t>
      </w:r>
      <w:r w:rsidR="006355A8" w:rsidRPr="00ED65B5">
        <w:t>逆向文件频率</w:t>
      </w:r>
      <w:r w:rsidR="006355A8">
        <w:rPr>
          <w:rFonts w:hint="eastAsia"/>
        </w:rPr>
        <w:t>）</w:t>
      </w:r>
      <w:r w:rsidRPr="00ED65B5">
        <w:t>的主要思想是：如果包含词条</w:t>
      </w:r>
      <w:r w:rsidRPr="00ED65B5">
        <w:t>t</w:t>
      </w:r>
      <w:r w:rsidRPr="00ED65B5">
        <w:t>的文档越少，也就是</w:t>
      </w:r>
      <w:r w:rsidRPr="00ED65B5">
        <w:t>n</w:t>
      </w:r>
      <w:r w:rsidRPr="00ED65B5">
        <w:t>越小，</w:t>
      </w:r>
      <w:r w:rsidRPr="00ED65B5">
        <w:t>IDF</w:t>
      </w:r>
      <w:r w:rsidRPr="00ED65B5">
        <w:t>越大，则说明词条</w:t>
      </w:r>
      <w:r w:rsidRPr="00ED65B5">
        <w:t>t</w:t>
      </w:r>
      <w:r w:rsidRPr="00ED65B5">
        <w:t>具有很好的类别区分能力。如果某一类文档</w:t>
      </w:r>
      <w:r w:rsidRPr="00ED65B5">
        <w:t>C</w:t>
      </w:r>
      <w:r w:rsidRPr="00ED65B5">
        <w:t>中包含词条</w:t>
      </w:r>
      <w:r w:rsidRPr="00ED65B5">
        <w:t>t</w:t>
      </w:r>
      <w:r w:rsidRPr="00ED65B5">
        <w:t>的文档数为</w:t>
      </w:r>
      <w:r w:rsidRPr="00ED65B5">
        <w:t>m</w:t>
      </w:r>
      <w:r w:rsidRPr="00ED65B5">
        <w:t>，而其它类包含</w:t>
      </w:r>
      <w:r w:rsidRPr="00ED65B5">
        <w:t>t</w:t>
      </w:r>
      <w:r w:rsidRPr="00ED65B5">
        <w:t>的文档总数为</w:t>
      </w:r>
      <w:r w:rsidRPr="00ED65B5">
        <w:t>k</w:t>
      </w:r>
      <w:r w:rsidRPr="00ED65B5">
        <w:t>，显然所有包含</w:t>
      </w:r>
      <w:r w:rsidRPr="00ED65B5">
        <w:t>t</w:t>
      </w:r>
      <w:r w:rsidRPr="00ED65B5">
        <w:t>的文档数</w:t>
      </w:r>
      <w:r w:rsidRPr="00ED65B5">
        <w:t>n=</w:t>
      </w:r>
      <w:proofErr w:type="spellStart"/>
      <w:r w:rsidRPr="00ED65B5">
        <w:t>m+k</w:t>
      </w:r>
      <w:proofErr w:type="spellEnd"/>
      <w:r w:rsidRPr="00ED65B5">
        <w:t>，当</w:t>
      </w:r>
      <w:r w:rsidRPr="00ED65B5">
        <w:t>m</w:t>
      </w:r>
      <w:r w:rsidRPr="00ED65B5">
        <w:t>大的时候，</w:t>
      </w:r>
      <w:r w:rsidRPr="00ED65B5">
        <w:t>n</w:t>
      </w:r>
      <w:r w:rsidRPr="00ED65B5">
        <w:t>也大，按照</w:t>
      </w:r>
      <w:r w:rsidRPr="00ED65B5">
        <w:t>IDF</w:t>
      </w:r>
      <w:r w:rsidRPr="00ED65B5">
        <w:t>公式得到的</w:t>
      </w:r>
      <w:r w:rsidRPr="00ED65B5">
        <w:t>IDF</w:t>
      </w:r>
      <w:r w:rsidRPr="00ED65B5">
        <w:t>的值会小，就说明该词条</w:t>
      </w:r>
      <w:r w:rsidRPr="00ED65B5">
        <w:t>t</w:t>
      </w:r>
      <w:r w:rsidRPr="00ED65B5">
        <w:t>类别区分能力不强。但是实际上，如果一个词条在一个类的文档中频繁出现，则说明该词条能够很好代表这个类的文本的特征，这样的词条应该给它们赋予较高的权重，并选来作为该类文本的特征词以区别与其它类文档。</w:t>
      </w:r>
    </w:p>
    <w:p w14:paraId="0E4C51DF" w14:textId="77777777" w:rsidR="00ED65B5" w:rsidRPr="00FA4D5F" w:rsidRDefault="001C4380" w:rsidP="00B222CD">
      <w:pPr>
        <w:pStyle w:val="1b"/>
        <w:ind w:firstLine="420"/>
      </w:pPr>
      <w:r w:rsidRPr="00FA4D5F">
        <w:lastRenderedPageBreak/>
        <w:t>在</w:t>
      </w:r>
      <w:proofErr w:type="spellStart"/>
      <w:r w:rsidRPr="00FA4D5F">
        <w:rPr>
          <w:rFonts w:hint="eastAsia"/>
        </w:rPr>
        <w:t>Scikit</w:t>
      </w:r>
      <w:proofErr w:type="spellEnd"/>
      <w:r w:rsidRPr="00FA4D5F">
        <w:rPr>
          <w:rFonts w:hint="eastAsia"/>
        </w:rPr>
        <w:t>-Learn</w:t>
      </w:r>
      <w:r w:rsidRPr="00FA4D5F">
        <w:t>中</w:t>
      </w:r>
      <w:r w:rsidRPr="00FA4D5F">
        <w:rPr>
          <w:rFonts w:hint="eastAsia"/>
        </w:rPr>
        <w:t>实现了</w:t>
      </w:r>
      <w:r w:rsidRPr="00FA4D5F">
        <w:rPr>
          <w:rFonts w:hint="eastAsia"/>
        </w:rPr>
        <w:t>TF-IDF</w:t>
      </w:r>
      <w:r w:rsidRPr="00FA4D5F">
        <w:rPr>
          <w:rFonts w:hint="eastAsia"/>
        </w:rPr>
        <w:t>算法</w:t>
      </w:r>
      <w:r w:rsidR="00B71A5B">
        <w:rPr>
          <w:rFonts w:hint="eastAsia"/>
        </w:rPr>
        <w:t>，实例化</w:t>
      </w:r>
      <w:proofErr w:type="spellStart"/>
      <w:r w:rsidR="00B71A5B" w:rsidRPr="00B222CD">
        <w:t>TfidfTransformer</w:t>
      </w:r>
      <w:proofErr w:type="spellEnd"/>
      <w:r w:rsidR="00B71A5B" w:rsidRPr="00B222CD">
        <w:rPr>
          <w:rFonts w:hint="eastAsia"/>
        </w:rPr>
        <w:t>即可</w:t>
      </w:r>
      <w:r w:rsidRPr="00FA4D5F">
        <w:rPr>
          <w:rFonts w:hint="eastAsia"/>
        </w:rPr>
        <w:t>。</w:t>
      </w:r>
    </w:p>
    <w:p w14:paraId="20ED9229" w14:textId="77777777" w:rsidR="00FA4D5F" w:rsidRDefault="00FA56F8" w:rsidP="00FA4D5F">
      <w:pPr>
        <w:pStyle w:val="a4"/>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Monaco" w:hAnsi="Monaco" w:cs="Courier"/>
          <w:color w:val="222222"/>
          <w:sz w:val="20"/>
          <w:szCs w:val="20"/>
        </w:rPr>
      </w:pPr>
      <w:r w:rsidRPr="00FA56F8">
        <w:rPr>
          <w:rFonts w:ascii="Monaco" w:hAnsi="Monaco" w:cs="Courier"/>
          <w:b/>
          <w:bCs/>
          <w:color w:val="C65D09"/>
          <w:sz w:val="20"/>
          <w:szCs w:val="20"/>
        </w:rPr>
        <w:t xml:space="preserve">&gt;&gt;&gt; </w:t>
      </w:r>
      <w:r w:rsidRPr="00FA56F8">
        <w:rPr>
          <w:rFonts w:ascii="Monaco" w:hAnsi="Monaco" w:cs="Courier"/>
          <w:b/>
          <w:bCs/>
          <w:color w:val="007020"/>
          <w:sz w:val="20"/>
          <w:szCs w:val="20"/>
        </w:rPr>
        <w:t>from</w:t>
      </w:r>
      <w:r w:rsidRPr="00FA56F8">
        <w:rPr>
          <w:rFonts w:ascii="Monaco" w:hAnsi="Monaco" w:cs="Courier"/>
          <w:color w:val="222222"/>
          <w:sz w:val="20"/>
          <w:szCs w:val="20"/>
        </w:rPr>
        <w:t xml:space="preserve"> </w:t>
      </w:r>
      <w:proofErr w:type="spellStart"/>
      <w:proofErr w:type="gramStart"/>
      <w:r w:rsidRPr="00FA56F8">
        <w:rPr>
          <w:rFonts w:ascii="Monaco" w:hAnsi="Monaco" w:cs="Courier"/>
          <w:b/>
          <w:bCs/>
          <w:color w:val="0E84B5"/>
          <w:sz w:val="20"/>
          <w:szCs w:val="20"/>
        </w:rPr>
        <w:t>sklearn.feature</w:t>
      </w:r>
      <w:proofErr w:type="gramEnd"/>
      <w:r w:rsidRPr="00FA56F8">
        <w:rPr>
          <w:rFonts w:ascii="Monaco" w:hAnsi="Monaco" w:cs="Courier"/>
          <w:b/>
          <w:bCs/>
          <w:color w:val="0E84B5"/>
          <w:sz w:val="20"/>
          <w:szCs w:val="20"/>
        </w:rPr>
        <w:t>_extraction.text</w:t>
      </w:r>
      <w:proofErr w:type="spellEnd"/>
      <w:r w:rsidRPr="00FA56F8">
        <w:rPr>
          <w:rFonts w:ascii="Monaco" w:hAnsi="Monaco" w:cs="Courier"/>
          <w:color w:val="222222"/>
          <w:sz w:val="20"/>
          <w:szCs w:val="20"/>
        </w:rPr>
        <w:t xml:space="preserve"> </w:t>
      </w:r>
      <w:r w:rsidRPr="00FA56F8">
        <w:rPr>
          <w:rFonts w:ascii="Monaco" w:hAnsi="Monaco" w:cs="Courier"/>
          <w:b/>
          <w:bCs/>
          <w:color w:val="007020"/>
          <w:sz w:val="20"/>
          <w:szCs w:val="20"/>
        </w:rPr>
        <w:t>import</w:t>
      </w:r>
      <w:r w:rsidRPr="00FA56F8">
        <w:rPr>
          <w:rFonts w:ascii="Monaco" w:hAnsi="Monaco" w:cs="Courier"/>
          <w:color w:val="222222"/>
          <w:sz w:val="20"/>
          <w:szCs w:val="20"/>
        </w:rPr>
        <w:t xml:space="preserve"> </w:t>
      </w:r>
      <w:proofErr w:type="spellStart"/>
      <w:r w:rsidRPr="00FA56F8">
        <w:rPr>
          <w:rFonts w:ascii="Monaco" w:hAnsi="Monaco" w:cs="Courier"/>
          <w:color w:val="222222"/>
          <w:sz w:val="20"/>
          <w:szCs w:val="20"/>
        </w:rPr>
        <w:t>TfidfTransformer</w:t>
      </w:r>
      <w:proofErr w:type="spellEnd"/>
      <w:r w:rsidRPr="00FA56F8">
        <w:rPr>
          <w:rFonts w:ascii="Monaco" w:hAnsi="Monaco" w:cs="Courier"/>
          <w:color w:val="222222"/>
          <w:sz w:val="20"/>
          <w:szCs w:val="20"/>
        </w:rPr>
        <w:t xml:space="preserve"> </w:t>
      </w:r>
    </w:p>
    <w:p w14:paraId="550CE092" w14:textId="77777777" w:rsidR="00FA4D5F" w:rsidRDefault="00FA56F8" w:rsidP="00FA4D5F">
      <w:pPr>
        <w:pStyle w:val="a4"/>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Monaco" w:hAnsi="Monaco" w:cs="Courier"/>
          <w:color w:val="222222"/>
          <w:sz w:val="20"/>
          <w:szCs w:val="20"/>
        </w:rPr>
      </w:pPr>
      <w:r w:rsidRPr="00FA56F8">
        <w:rPr>
          <w:rFonts w:ascii="Monaco" w:hAnsi="Monaco" w:cs="Courier"/>
          <w:b/>
          <w:bCs/>
          <w:color w:val="C65D09"/>
          <w:sz w:val="20"/>
          <w:szCs w:val="20"/>
        </w:rPr>
        <w:t xml:space="preserve">&gt;&gt;&gt; </w:t>
      </w:r>
      <w:r w:rsidRPr="00FA56F8">
        <w:rPr>
          <w:rFonts w:ascii="Monaco" w:hAnsi="Monaco" w:cs="Courier"/>
          <w:color w:val="222222"/>
          <w:sz w:val="20"/>
          <w:szCs w:val="20"/>
        </w:rPr>
        <w:t xml:space="preserve">transformer </w:t>
      </w:r>
      <w:r w:rsidRPr="00FA56F8">
        <w:rPr>
          <w:rFonts w:ascii="Monaco" w:hAnsi="Monaco" w:cs="Courier"/>
          <w:color w:val="666666"/>
          <w:sz w:val="20"/>
          <w:szCs w:val="20"/>
        </w:rPr>
        <w:t>=</w:t>
      </w:r>
      <w:r w:rsidRPr="00FA56F8">
        <w:rPr>
          <w:rFonts w:ascii="Monaco" w:hAnsi="Monaco" w:cs="Courier"/>
          <w:color w:val="222222"/>
          <w:sz w:val="20"/>
          <w:szCs w:val="20"/>
        </w:rPr>
        <w:t xml:space="preserve"> </w:t>
      </w:r>
      <w:proofErr w:type="spellStart"/>
      <w:r w:rsidRPr="00FA56F8">
        <w:rPr>
          <w:rFonts w:ascii="Monaco" w:hAnsi="Monaco" w:cs="Courier"/>
          <w:color w:val="222222"/>
          <w:sz w:val="20"/>
          <w:szCs w:val="20"/>
        </w:rPr>
        <w:t>TfidfTransformer</w:t>
      </w:r>
      <w:proofErr w:type="spellEnd"/>
      <w:r w:rsidRPr="00FA56F8">
        <w:rPr>
          <w:rFonts w:ascii="Monaco" w:hAnsi="Monaco" w:cs="Courier"/>
          <w:color w:val="222222"/>
          <w:sz w:val="20"/>
          <w:szCs w:val="20"/>
        </w:rPr>
        <w:t>(</w:t>
      </w:r>
      <w:proofErr w:type="spellStart"/>
      <w:r w:rsidRPr="00FA56F8">
        <w:rPr>
          <w:rFonts w:ascii="Monaco" w:hAnsi="Monaco" w:cs="Courier"/>
          <w:color w:val="222222"/>
          <w:sz w:val="20"/>
          <w:szCs w:val="20"/>
        </w:rPr>
        <w:t>smooth_idf</w:t>
      </w:r>
      <w:proofErr w:type="spellEnd"/>
      <w:r w:rsidRPr="00FA56F8">
        <w:rPr>
          <w:rFonts w:ascii="Monaco" w:hAnsi="Monaco" w:cs="Courier"/>
          <w:color w:val="666666"/>
          <w:sz w:val="20"/>
          <w:szCs w:val="20"/>
        </w:rPr>
        <w:t>=</w:t>
      </w:r>
      <w:r w:rsidRPr="00FA56F8">
        <w:rPr>
          <w:rFonts w:ascii="Monaco" w:hAnsi="Monaco" w:cs="Courier"/>
          <w:b/>
          <w:bCs/>
          <w:color w:val="007020"/>
          <w:sz w:val="20"/>
          <w:szCs w:val="20"/>
        </w:rPr>
        <w:t>False</w:t>
      </w:r>
      <w:r w:rsidRPr="00FA56F8">
        <w:rPr>
          <w:rFonts w:ascii="Monaco" w:hAnsi="Monaco" w:cs="Courier"/>
          <w:color w:val="222222"/>
          <w:sz w:val="20"/>
          <w:szCs w:val="20"/>
        </w:rPr>
        <w:t xml:space="preserve">) </w:t>
      </w:r>
    </w:p>
    <w:p w14:paraId="6A102B49" w14:textId="77777777" w:rsidR="00FA56F8" w:rsidRPr="00FA56F8" w:rsidRDefault="00FA56F8" w:rsidP="00FA4D5F">
      <w:pPr>
        <w:pStyle w:val="a4"/>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Monaco" w:hAnsi="Monaco" w:cs="Courier"/>
          <w:color w:val="222222"/>
          <w:sz w:val="20"/>
          <w:szCs w:val="20"/>
        </w:rPr>
      </w:pPr>
      <w:r w:rsidRPr="00FA56F8">
        <w:rPr>
          <w:rFonts w:ascii="Monaco" w:hAnsi="Monaco" w:cs="Courier"/>
          <w:b/>
          <w:bCs/>
          <w:color w:val="C65D09"/>
          <w:sz w:val="20"/>
          <w:szCs w:val="20"/>
        </w:rPr>
        <w:t xml:space="preserve">&gt;&gt;&gt; </w:t>
      </w:r>
      <w:r w:rsidRPr="00FA56F8">
        <w:rPr>
          <w:rFonts w:ascii="Monaco" w:hAnsi="Monaco" w:cs="Courier"/>
          <w:color w:val="222222"/>
          <w:sz w:val="20"/>
          <w:szCs w:val="20"/>
        </w:rPr>
        <w:t xml:space="preserve">transformer    </w:t>
      </w:r>
      <w:proofErr w:type="spellStart"/>
      <w:proofErr w:type="gramStart"/>
      <w:r w:rsidRPr="00FA56F8">
        <w:rPr>
          <w:rFonts w:ascii="Monaco" w:hAnsi="Monaco" w:cs="Courier"/>
          <w:color w:val="333333"/>
          <w:sz w:val="20"/>
          <w:szCs w:val="20"/>
        </w:rPr>
        <w:t>TfidfTransformer</w:t>
      </w:r>
      <w:proofErr w:type="spellEnd"/>
      <w:r w:rsidRPr="00FA56F8">
        <w:rPr>
          <w:rFonts w:ascii="Monaco" w:hAnsi="Monaco" w:cs="Courier"/>
          <w:color w:val="333333"/>
          <w:sz w:val="20"/>
          <w:szCs w:val="20"/>
        </w:rPr>
        <w:t>(</w:t>
      </w:r>
      <w:proofErr w:type="gramEnd"/>
      <w:r w:rsidRPr="00FA56F8">
        <w:rPr>
          <w:rFonts w:ascii="Monaco" w:hAnsi="Monaco" w:cs="Courier"/>
          <w:color w:val="333333"/>
          <w:sz w:val="20"/>
          <w:szCs w:val="20"/>
        </w:rPr>
        <w:t xml:space="preserve">norm=...'l2', </w:t>
      </w:r>
      <w:proofErr w:type="spellStart"/>
      <w:r w:rsidRPr="00FA56F8">
        <w:rPr>
          <w:rFonts w:ascii="Monaco" w:hAnsi="Monaco" w:cs="Courier"/>
          <w:color w:val="333333"/>
          <w:sz w:val="20"/>
          <w:szCs w:val="20"/>
        </w:rPr>
        <w:t>smooth_idf</w:t>
      </w:r>
      <w:proofErr w:type="spellEnd"/>
      <w:r w:rsidRPr="00FA56F8">
        <w:rPr>
          <w:rFonts w:ascii="Monaco" w:hAnsi="Monaco" w:cs="Courier"/>
          <w:color w:val="333333"/>
          <w:sz w:val="20"/>
          <w:szCs w:val="20"/>
        </w:rPr>
        <w:t xml:space="preserve">=False, </w:t>
      </w:r>
      <w:proofErr w:type="spellStart"/>
      <w:r w:rsidRPr="00FA56F8">
        <w:rPr>
          <w:rFonts w:ascii="Monaco" w:hAnsi="Monaco" w:cs="Courier"/>
          <w:color w:val="333333"/>
          <w:sz w:val="20"/>
          <w:szCs w:val="20"/>
        </w:rPr>
        <w:t>sublinear_tf</w:t>
      </w:r>
      <w:proofErr w:type="spellEnd"/>
      <w:r w:rsidRPr="00FA56F8">
        <w:rPr>
          <w:rFonts w:ascii="Monaco" w:hAnsi="Monaco" w:cs="Courier"/>
          <w:color w:val="333333"/>
          <w:sz w:val="20"/>
          <w:szCs w:val="20"/>
        </w:rPr>
        <w:t>=False,</w:t>
      </w:r>
      <w:r w:rsidRPr="00FA56F8">
        <w:rPr>
          <w:rFonts w:ascii="Monaco" w:hAnsi="Monaco" w:cs="Courier"/>
          <w:color w:val="222222"/>
          <w:sz w:val="20"/>
          <w:szCs w:val="20"/>
        </w:rPr>
        <w:t xml:space="preserve"> </w:t>
      </w:r>
      <w:r w:rsidRPr="00FA56F8">
        <w:rPr>
          <w:rFonts w:ascii="Monaco" w:hAnsi="Monaco" w:cs="Courier"/>
          <w:color w:val="333333"/>
          <w:sz w:val="20"/>
          <w:szCs w:val="20"/>
        </w:rPr>
        <w:t xml:space="preserve">                 </w:t>
      </w:r>
      <w:proofErr w:type="spellStart"/>
      <w:r w:rsidRPr="00FA56F8">
        <w:rPr>
          <w:rFonts w:ascii="Monaco" w:hAnsi="Monaco" w:cs="Courier"/>
          <w:color w:val="333333"/>
          <w:sz w:val="20"/>
          <w:szCs w:val="20"/>
        </w:rPr>
        <w:t>use_idf</w:t>
      </w:r>
      <w:proofErr w:type="spellEnd"/>
      <w:r w:rsidRPr="00FA56F8">
        <w:rPr>
          <w:rFonts w:ascii="Monaco" w:hAnsi="Monaco" w:cs="Courier"/>
          <w:color w:val="333333"/>
          <w:sz w:val="20"/>
          <w:szCs w:val="20"/>
        </w:rPr>
        <w:t>=True)</w:t>
      </w:r>
    </w:p>
    <w:p w14:paraId="09597F17" w14:textId="77777777" w:rsidR="003957F6" w:rsidRPr="007019F8" w:rsidRDefault="003F6254" w:rsidP="00B222CD">
      <w:pPr>
        <w:pStyle w:val="1b"/>
        <w:ind w:firstLine="420"/>
      </w:pPr>
      <w:r>
        <w:rPr>
          <w:rFonts w:hint="eastAsia"/>
        </w:rPr>
        <w:t>TF-IDF</w:t>
      </w:r>
      <w:r>
        <w:rPr>
          <w:rFonts w:hint="eastAsia"/>
        </w:rPr>
        <w:t>模型通常和</w:t>
      </w:r>
      <w:r w:rsidR="006C31F5" w:rsidRPr="007019F8">
        <w:t>词袋</w:t>
      </w:r>
      <w:r>
        <w:rPr>
          <w:rFonts w:hint="eastAsia"/>
        </w:rPr>
        <w:t>模型配合使用，对</w:t>
      </w:r>
      <w:r w:rsidRPr="007019F8">
        <w:t>词袋</w:t>
      </w:r>
      <w:r>
        <w:rPr>
          <w:rFonts w:hint="eastAsia"/>
        </w:rPr>
        <w:t>模型生成的数组进一步处理</w:t>
      </w:r>
      <w:r w:rsidR="006C31F5" w:rsidRPr="007019F8">
        <w:t>。</w:t>
      </w:r>
    </w:p>
    <w:p w14:paraId="496D5A97" w14:textId="77777777" w:rsidR="00D324E5" w:rsidRDefault="00FA56F8" w:rsidP="00FA56F8">
      <w:pPr>
        <w:pStyle w:val="a4"/>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Monaco" w:hAnsi="Monaco" w:cs="Courier"/>
          <w:color w:val="222222"/>
          <w:sz w:val="20"/>
          <w:szCs w:val="20"/>
        </w:rPr>
      </w:pPr>
      <w:r w:rsidRPr="00FA56F8">
        <w:rPr>
          <w:rFonts w:ascii="Monaco" w:hAnsi="Monaco" w:cs="Courier"/>
          <w:b/>
          <w:bCs/>
          <w:color w:val="C65D09"/>
          <w:sz w:val="20"/>
          <w:szCs w:val="20"/>
        </w:rPr>
        <w:t xml:space="preserve">&gt;&gt;&gt; </w:t>
      </w:r>
      <w:r w:rsidRPr="00FA56F8">
        <w:rPr>
          <w:rFonts w:ascii="Monaco" w:hAnsi="Monaco" w:cs="Courier"/>
          <w:color w:val="222222"/>
          <w:sz w:val="20"/>
          <w:szCs w:val="20"/>
        </w:rPr>
        <w:t xml:space="preserve">counts </w:t>
      </w:r>
      <w:r w:rsidRPr="00FA56F8">
        <w:rPr>
          <w:rFonts w:ascii="Monaco" w:hAnsi="Monaco" w:cs="Courier"/>
          <w:color w:val="666666"/>
          <w:sz w:val="20"/>
          <w:szCs w:val="20"/>
        </w:rPr>
        <w:t>=</w:t>
      </w:r>
      <w:r w:rsidRPr="00FA56F8">
        <w:rPr>
          <w:rFonts w:ascii="Monaco" w:hAnsi="Monaco" w:cs="Courier"/>
          <w:color w:val="222222"/>
          <w:sz w:val="20"/>
          <w:szCs w:val="20"/>
        </w:rPr>
        <w:t xml:space="preserve"> [[</w:t>
      </w:r>
      <w:r w:rsidRPr="00FA56F8">
        <w:rPr>
          <w:rFonts w:ascii="Monaco" w:hAnsi="Monaco" w:cs="Courier"/>
          <w:color w:val="208050"/>
          <w:sz w:val="20"/>
          <w:szCs w:val="20"/>
        </w:rPr>
        <w:t>3</w:t>
      </w:r>
      <w:r w:rsidRPr="00FA56F8">
        <w:rPr>
          <w:rFonts w:ascii="Monaco" w:hAnsi="Monaco" w:cs="Courier"/>
          <w:color w:val="222222"/>
          <w:sz w:val="20"/>
          <w:szCs w:val="20"/>
        </w:rPr>
        <w:t xml:space="preserve">, </w:t>
      </w:r>
      <w:r w:rsidRPr="00FA56F8">
        <w:rPr>
          <w:rFonts w:ascii="Monaco" w:hAnsi="Monaco" w:cs="Courier"/>
          <w:color w:val="208050"/>
          <w:sz w:val="20"/>
          <w:szCs w:val="20"/>
        </w:rPr>
        <w:t>0</w:t>
      </w:r>
      <w:r w:rsidRPr="00FA56F8">
        <w:rPr>
          <w:rFonts w:ascii="Monaco" w:hAnsi="Monaco" w:cs="Courier"/>
          <w:color w:val="222222"/>
          <w:sz w:val="20"/>
          <w:szCs w:val="20"/>
        </w:rPr>
        <w:t xml:space="preserve">, </w:t>
      </w:r>
      <w:r w:rsidRPr="00FA56F8">
        <w:rPr>
          <w:rFonts w:ascii="Monaco" w:hAnsi="Monaco" w:cs="Courier"/>
          <w:color w:val="208050"/>
          <w:sz w:val="20"/>
          <w:szCs w:val="20"/>
        </w:rPr>
        <w:t>1</w:t>
      </w:r>
      <w:r w:rsidRPr="00FA56F8">
        <w:rPr>
          <w:rFonts w:ascii="Monaco" w:hAnsi="Monaco" w:cs="Courier"/>
          <w:color w:val="222222"/>
          <w:sz w:val="20"/>
          <w:szCs w:val="20"/>
        </w:rPr>
        <w:t xml:space="preserve">], </w:t>
      </w:r>
    </w:p>
    <w:p w14:paraId="03392668" w14:textId="77777777" w:rsidR="00D324E5" w:rsidRDefault="00FA56F8" w:rsidP="00FA56F8">
      <w:pPr>
        <w:pStyle w:val="a4"/>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Monaco" w:hAnsi="Monaco" w:cs="Courier"/>
          <w:color w:val="222222"/>
          <w:sz w:val="20"/>
          <w:szCs w:val="20"/>
        </w:rPr>
      </w:pPr>
      <w:r w:rsidRPr="00FA56F8">
        <w:rPr>
          <w:rFonts w:ascii="Monaco" w:hAnsi="Monaco" w:cs="Courier"/>
          <w:b/>
          <w:bCs/>
          <w:color w:val="C65D09"/>
          <w:sz w:val="20"/>
          <w:szCs w:val="20"/>
        </w:rPr>
        <w:t xml:space="preserve">... </w:t>
      </w:r>
      <w:r w:rsidRPr="00FA56F8">
        <w:rPr>
          <w:rFonts w:ascii="Monaco" w:hAnsi="Monaco" w:cs="Courier"/>
          <w:color w:val="222222"/>
          <w:sz w:val="20"/>
          <w:szCs w:val="20"/>
        </w:rPr>
        <w:t xml:space="preserve">          [</w:t>
      </w:r>
      <w:r w:rsidRPr="00FA56F8">
        <w:rPr>
          <w:rFonts w:ascii="Monaco" w:hAnsi="Monaco" w:cs="Courier"/>
          <w:color w:val="208050"/>
          <w:sz w:val="20"/>
          <w:szCs w:val="20"/>
        </w:rPr>
        <w:t>2</w:t>
      </w:r>
      <w:r w:rsidRPr="00FA56F8">
        <w:rPr>
          <w:rFonts w:ascii="Monaco" w:hAnsi="Monaco" w:cs="Courier"/>
          <w:color w:val="222222"/>
          <w:sz w:val="20"/>
          <w:szCs w:val="20"/>
        </w:rPr>
        <w:t xml:space="preserve">, </w:t>
      </w:r>
      <w:r w:rsidRPr="00FA56F8">
        <w:rPr>
          <w:rFonts w:ascii="Monaco" w:hAnsi="Monaco" w:cs="Courier"/>
          <w:color w:val="208050"/>
          <w:sz w:val="20"/>
          <w:szCs w:val="20"/>
        </w:rPr>
        <w:t>0</w:t>
      </w:r>
      <w:r w:rsidRPr="00FA56F8">
        <w:rPr>
          <w:rFonts w:ascii="Monaco" w:hAnsi="Monaco" w:cs="Courier"/>
          <w:color w:val="222222"/>
          <w:sz w:val="20"/>
          <w:szCs w:val="20"/>
        </w:rPr>
        <w:t xml:space="preserve">, </w:t>
      </w:r>
      <w:r w:rsidRPr="00FA56F8">
        <w:rPr>
          <w:rFonts w:ascii="Monaco" w:hAnsi="Monaco" w:cs="Courier"/>
          <w:color w:val="208050"/>
          <w:sz w:val="20"/>
          <w:szCs w:val="20"/>
        </w:rPr>
        <w:t>0</w:t>
      </w:r>
      <w:r w:rsidRPr="00FA56F8">
        <w:rPr>
          <w:rFonts w:ascii="Monaco" w:hAnsi="Monaco" w:cs="Courier"/>
          <w:color w:val="222222"/>
          <w:sz w:val="20"/>
          <w:szCs w:val="20"/>
        </w:rPr>
        <w:t xml:space="preserve">], </w:t>
      </w:r>
    </w:p>
    <w:p w14:paraId="42830533" w14:textId="77777777" w:rsidR="00D324E5" w:rsidRDefault="00FA56F8" w:rsidP="00FA56F8">
      <w:pPr>
        <w:pStyle w:val="a4"/>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Monaco" w:hAnsi="Monaco" w:cs="Courier"/>
          <w:color w:val="222222"/>
          <w:sz w:val="20"/>
          <w:szCs w:val="20"/>
        </w:rPr>
      </w:pPr>
      <w:r w:rsidRPr="00FA56F8">
        <w:rPr>
          <w:rFonts w:ascii="Monaco" w:hAnsi="Monaco" w:cs="Courier"/>
          <w:b/>
          <w:bCs/>
          <w:color w:val="C65D09"/>
          <w:sz w:val="20"/>
          <w:szCs w:val="20"/>
        </w:rPr>
        <w:t xml:space="preserve">... </w:t>
      </w:r>
      <w:r w:rsidRPr="00FA56F8">
        <w:rPr>
          <w:rFonts w:ascii="Monaco" w:hAnsi="Monaco" w:cs="Courier"/>
          <w:color w:val="222222"/>
          <w:sz w:val="20"/>
          <w:szCs w:val="20"/>
        </w:rPr>
        <w:t xml:space="preserve">          [</w:t>
      </w:r>
      <w:r w:rsidRPr="00FA56F8">
        <w:rPr>
          <w:rFonts w:ascii="Monaco" w:hAnsi="Monaco" w:cs="Courier"/>
          <w:color w:val="208050"/>
          <w:sz w:val="20"/>
          <w:szCs w:val="20"/>
        </w:rPr>
        <w:t>3</w:t>
      </w:r>
      <w:r w:rsidRPr="00FA56F8">
        <w:rPr>
          <w:rFonts w:ascii="Monaco" w:hAnsi="Monaco" w:cs="Courier"/>
          <w:color w:val="222222"/>
          <w:sz w:val="20"/>
          <w:szCs w:val="20"/>
        </w:rPr>
        <w:t xml:space="preserve">, </w:t>
      </w:r>
      <w:r w:rsidRPr="00FA56F8">
        <w:rPr>
          <w:rFonts w:ascii="Monaco" w:hAnsi="Monaco" w:cs="Courier"/>
          <w:color w:val="208050"/>
          <w:sz w:val="20"/>
          <w:szCs w:val="20"/>
        </w:rPr>
        <w:t>0</w:t>
      </w:r>
      <w:r w:rsidRPr="00FA56F8">
        <w:rPr>
          <w:rFonts w:ascii="Monaco" w:hAnsi="Monaco" w:cs="Courier"/>
          <w:color w:val="222222"/>
          <w:sz w:val="20"/>
          <w:szCs w:val="20"/>
        </w:rPr>
        <w:t xml:space="preserve">, </w:t>
      </w:r>
      <w:r w:rsidRPr="00FA56F8">
        <w:rPr>
          <w:rFonts w:ascii="Monaco" w:hAnsi="Monaco" w:cs="Courier"/>
          <w:color w:val="208050"/>
          <w:sz w:val="20"/>
          <w:szCs w:val="20"/>
        </w:rPr>
        <w:t>0</w:t>
      </w:r>
      <w:r w:rsidRPr="00FA56F8">
        <w:rPr>
          <w:rFonts w:ascii="Monaco" w:hAnsi="Monaco" w:cs="Courier"/>
          <w:color w:val="222222"/>
          <w:sz w:val="20"/>
          <w:szCs w:val="20"/>
        </w:rPr>
        <w:t xml:space="preserve">], </w:t>
      </w:r>
    </w:p>
    <w:p w14:paraId="376B4FD2" w14:textId="77777777" w:rsidR="00D324E5" w:rsidRDefault="00FA56F8" w:rsidP="00FA56F8">
      <w:pPr>
        <w:pStyle w:val="a4"/>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Monaco" w:hAnsi="Monaco" w:cs="Courier"/>
          <w:color w:val="222222"/>
          <w:sz w:val="20"/>
          <w:szCs w:val="20"/>
        </w:rPr>
      </w:pPr>
      <w:r w:rsidRPr="00FA56F8">
        <w:rPr>
          <w:rFonts w:ascii="Monaco" w:hAnsi="Monaco" w:cs="Courier"/>
          <w:b/>
          <w:bCs/>
          <w:color w:val="C65D09"/>
          <w:sz w:val="20"/>
          <w:szCs w:val="20"/>
        </w:rPr>
        <w:t xml:space="preserve">... </w:t>
      </w:r>
      <w:r w:rsidRPr="00FA56F8">
        <w:rPr>
          <w:rFonts w:ascii="Monaco" w:hAnsi="Monaco" w:cs="Courier"/>
          <w:color w:val="222222"/>
          <w:sz w:val="20"/>
          <w:szCs w:val="20"/>
        </w:rPr>
        <w:t xml:space="preserve">          [</w:t>
      </w:r>
      <w:r w:rsidRPr="00FA56F8">
        <w:rPr>
          <w:rFonts w:ascii="Monaco" w:hAnsi="Monaco" w:cs="Courier"/>
          <w:color w:val="208050"/>
          <w:sz w:val="20"/>
          <w:szCs w:val="20"/>
        </w:rPr>
        <w:t>4</w:t>
      </w:r>
      <w:r w:rsidRPr="00FA56F8">
        <w:rPr>
          <w:rFonts w:ascii="Monaco" w:hAnsi="Monaco" w:cs="Courier"/>
          <w:color w:val="222222"/>
          <w:sz w:val="20"/>
          <w:szCs w:val="20"/>
        </w:rPr>
        <w:t xml:space="preserve">, </w:t>
      </w:r>
      <w:r w:rsidRPr="00FA56F8">
        <w:rPr>
          <w:rFonts w:ascii="Monaco" w:hAnsi="Monaco" w:cs="Courier"/>
          <w:color w:val="208050"/>
          <w:sz w:val="20"/>
          <w:szCs w:val="20"/>
        </w:rPr>
        <w:t>0</w:t>
      </w:r>
      <w:r w:rsidRPr="00FA56F8">
        <w:rPr>
          <w:rFonts w:ascii="Monaco" w:hAnsi="Monaco" w:cs="Courier"/>
          <w:color w:val="222222"/>
          <w:sz w:val="20"/>
          <w:szCs w:val="20"/>
        </w:rPr>
        <w:t xml:space="preserve">, </w:t>
      </w:r>
      <w:r w:rsidRPr="00FA56F8">
        <w:rPr>
          <w:rFonts w:ascii="Monaco" w:hAnsi="Monaco" w:cs="Courier"/>
          <w:color w:val="208050"/>
          <w:sz w:val="20"/>
          <w:szCs w:val="20"/>
        </w:rPr>
        <w:t>0</w:t>
      </w:r>
      <w:r w:rsidRPr="00FA56F8">
        <w:rPr>
          <w:rFonts w:ascii="Monaco" w:hAnsi="Monaco" w:cs="Courier"/>
          <w:color w:val="222222"/>
          <w:sz w:val="20"/>
          <w:szCs w:val="20"/>
        </w:rPr>
        <w:t xml:space="preserve">], </w:t>
      </w:r>
    </w:p>
    <w:p w14:paraId="2AE1F10D" w14:textId="77777777" w:rsidR="00D324E5" w:rsidRDefault="00FA56F8" w:rsidP="00FA56F8">
      <w:pPr>
        <w:pStyle w:val="a4"/>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Monaco" w:hAnsi="Monaco" w:cs="Courier"/>
          <w:color w:val="222222"/>
          <w:sz w:val="20"/>
          <w:szCs w:val="20"/>
        </w:rPr>
      </w:pPr>
      <w:r w:rsidRPr="00FA56F8">
        <w:rPr>
          <w:rFonts w:ascii="Monaco" w:hAnsi="Monaco" w:cs="Courier"/>
          <w:b/>
          <w:bCs/>
          <w:color w:val="C65D09"/>
          <w:sz w:val="20"/>
          <w:szCs w:val="20"/>
        </w:rPr>
        <w:t xml:space="preserve">... </w:t>
      </w:r>
      <w:r w:rsidRPr="00FA56F8">
        <w:rPr>
          <w:rFonts w:ascii="Monaco" w:hAnsi="Monaco" w:cs="Courier"/>
          <w:color w:val="222222"/>
          <w:sz w:val="20"/>
          <w:szCs w:val="20"/>
        </w:rPr>
        <w:t xml:space="preserve">          [</w:t>
      </w:r>
      <w:r w:rsidRPr="00FA56F8">
        <w:rPr>
          <w:rFonts w:ascii="Monaco" w:hAnsi="Monaco" w:cs="Courier"/>
          <w:color w:val="208050"/>
          <w:sz w:val="20"/>
          <w:szCs w:val="20"/>
        </w:rPr>
        <w:t>3</w:t>
      </w:r>
      <w:r w:rsidRPr="00FA56F8">
        <w:rPr>
          <w:rFonts w:ascii="Monaco" w:hAnsi="Monaco" w:cs="Courier"/>
          <w:color w:val="222222"/>
          <w:sz w:val="20"/>
          <w:szCs w:val="20"/>
        </w:rPr>
        <w:t xml:space="preserve">, </w:t>
      </w:r>
      <w:r w:rsidRPr="00FA56F8">
        <w:rPr>
          <w:rFonts w:ascii="Monaco" w:hAnsi="Monaco" w:cs="Courier"/>
          <w:color w:val="208050"/>
          <w:sz w:val="20"/>
          <w:szCs w:val="20"/>
        </w:rPr>
        <w:t>2</w:t>
      </w:r>
      <w:r w:rsidRPr="00FA56F8">
        <w:rPr>
          <w:rFonts w:ascii="Monaco" w:hAnsi="Monaco" w:cs="Courier"/>
          <w:color w:val="222222"/>
          <w:sz w:val="20"/>
          <w:szCs w:val="20"/>
        </w:rPr>
        <w:t xml:space="preserve">, </w:t>
      </w:r>
      <w:r w:rsidRPr="00FA56F8">
        <w:rPr>
          <w:rFonts w:ascii="Monaco" w:hAnsi="Monaco" w:cs="Courier"/>
          <w:color w:val="208050"/>
          <w:sz w:val="20"/>
          <w:szCs w:val="20"/>
        </w:rPr>
        <w:t>0</w:t>
      </w:r>
      <w:r w:rsidRPr="00FA56F8">
        <w:rPr>
          <w:rFonts w:ascii="Monaco" w:hAnsi="Monaco" w:cs="Courier"/>
          <w:color w:val="222222"/>
          <w:sz w:val="20"/>
          <w:szCs w:val="20"/>
        </w:rPr>
        <w:t xml:space="preserve">], </w:t>
      </w:r>
    </w:p>
    <w:p w14:paraId="38E93752" w14:textId="77777777" w:rsidR="0010528E" w:rsidRDefault="00FA56F8" w:rsidP="00FA56F8">
      <w:pPr>
        <w:pStyle w:val="a4"/>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Monaco" w:hAnsi="Monaco" w:cs="Courier"/>
          <w:color w:val="222222"/>
          <w:sz w:val="20"/>
          <w:szCs w:val="20"/>
        </w:rPr>
      </w:pPr>
      <w:r w:rsidRPr="00FA56F8">
        <w:rPr>
          <w:rFonts w:ascii="Monaco" w:hAnsi="Monaco" w:cs="Courier"/>
          <w:b/>
          <w:bCs/>
          <w:color w:val="C65D09"/>
          <w:sz w:val="20"/>
          <w:szCs w:val="20"/>
        </w:rPr>
        <w:t xml:space="preserve">... </w:t>
      </w:r>
      <w:r w:rsidRPr="00FA56F8">
        <w:rPr>
          <w:rFonts w:ascii="Monaco" w:hAnsi="Monaco" w:cs="Courier"/>
          <w:color w:val="222222"/>
          <w:sz w:val="20"/>
          <w:szCs w:val="20"/>
        </w:rPr>
        <w:t xml:space="preserve">          [</w:t>
      </w:r>
      <w:r w:rsidRPr="00FA56F8">
        <w:rPr>
          <w:rFonts w:ascii="Monaco" w:hAnsi="Monaco" w:cs="Courier"/>
          <w:color w:val="208050"/>
          <w:sz w:val="20"/>
          <w:szCs w:val="20"/>
        </w:rPr>
        <w:t>3</w:t>
      </w:r>
      <w:r w:rsidRPr="00FA56F8">
        <w:rPr>
          <w:rFonts w:ascii="Monaco" w:hAnsi="Monaco" w:cs="Courier"/>
          <w:color w:val="222222"/>
          <w:sz w:val="20"/>
          <w:szCs w:val="20"/>
        </w:rPr>
        <w:t xml:space="preserve">, </w:t>
      </w:r>
      <w:r w:rsidRPr="00FA56F8">
        <w:rPr>
          <w:rFonts w:ascii="Monaco" w:hAnsi="Monaco" w:cs="Courier"/>
          <w:color w:val="208050"/>
          <w:sz w:val="20"/>
          <w:szCs w:val="20"/>
        </w:rPr>
        <w:t>0</w:t>
      </w:r>
      <w:r w:rsidRPr="00FA56F8">
        <w:rPr>
          <w:rFonts w:ascii="Monaco" w:hAnsi="Monaco" w:cs="Courier"/>
          <w:color w:val="222222"/>
          <w:sz w:val="20"/>
          <w:szCs w:val="20"/>
        </w:rPr>
        <w:t xml:space="preserve">, </w:t>
      </w:r>
      <w:r w:rsidRPr="00FA56F8">
        <w:rPr>
          <w:rFonts w:ascii="Monaco" w:hAnsi="Monaco" w:cs="Courier"/>
          <w:color w:val="208050"/>
          <w:sz w:val="20"/>
          <w:szCs w:val="20"/>
        </w:rPr>
        <w:t>2</w:t>
      </w:r>
      <w:r w:rsidRPr="00FA56F8">
        <w:rPr>
          <w:rFonts w:ascii="Monaco" w:hAnsi="Monaco" w:cs="Courier"/>
          <w:color w:val="222222"/>
          <w:sz w:val="20"/>
          <w:szCs w:val="20"/>
        </w:rPr>
        <w:t xml:space="preserve">]] </w:t>
      </w:r>
    </w:p>
    <w:p w14:paraId="65FC1616" w14:textId="77777777" w:rsidR="00D324E5" w:rsidRDefault="00FA56F8" w:rsidP="00FA56F8">
      <w:pPr>
        <w:pStyle w:val="a4"/>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Monaco" w:hAnsi="Monaco" w:cs="Courier"/>
          <w:b/>
          <w:bCs/>
          <w:color w:val="C65D09"/>
          <w:sz w:val="20"/>
          <w:szCs w:val="20"/>
        </w:rPr>
      </w:pPr>
      <w:r w:rsidRPr="00FA56F8">
        <w:rPr>
          <w:rFonts w:ascii="Monaco" w:hAnsi="Monaco" w:cs="Courier"/>
          <w:b/>
          <w:bCs/>
          <w:color w:val="C65D09"/>
          <w:sz w:val="20"/>
          <w:szCs w:val="20"/>
        </w:rPr>
        <w:t>...</w:t>
      </w:r>
    </w:p>
    <w:p w14:paraId="12E826E8" w14:textId="77777777" w:rsidR="0010528E" w:rsidRDefault="00FA56F8" w:rsidP="00FA56F8">
      <w:pPr>
        <w:pStyle w:val="a4"/>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Monaco" w:hAnsi="Monaco" w:cs="Courier"/>
          <w:color w:val="222222"/>
          <w:sz w:val="20"/>
          <w:szCs w:val="20"/>
        </w:rPr>
      </w:pPr>
      <w:r w:rsidRPr="00FA56F8">
        <w:rPr>
          <w:rFonts w:ascii="Monaco" w:hAnsi="Monaco" w:cs="Courier"/>
          <w:color w:val="222222"/>
          <w:sz w:val="20"/>
          <w:szCs w:val="20"/>
        </w:rPr>
        <w:t xml:space="preserve"> </w:t>
      </w:r>
      <w:r w:rsidRPr="00FA56F8">
        <w:rPr>
          <w:rFonts w:ascii="Monaco" w:hAnsi="Monaco" w:cs="Courier"/>
          <w:b/>
          <w:bCs/>
          <w:color w:val="C65D09"/>
          <w:sz w:val="20"/>
          <w:szCs w:val="20"/>
        </w:rPr>
        <w:t xml:space="preserve">&gt;&gt;&gt; </w:t>
      </w:r>
      <w:proofErr w:type="spellStart"/>
      <w:r w:rsidRPr="00FA56F8">
        <w:rPr>
          <w:rFonts w:ascii="Monaco" w:hAnsi="Monaco" w:cs="Courier"/>
          <w:color w:val="222222"/>
          <w:sz w:val="20"/>
          <w:szCs w:val="20"/>
        </w:rPr>
        <w:t>tfidf</w:t>
      </w:r>
      <w:proofErr w:type="spellEnd"/>
      <w:r w:rsidRPr="00FA56F8">
        <w:rPr>
          <w:rFonts w:ascii="Monaco" w:hAnsi="Monaco" w:cs="Courier"/>
          <w:color w:val="222222"/>
          <w:sz w:val="20"/>
          <w:szCs w:val="20"/>
        </w:rPr>
        <w:t xml:space="preserve"> </w:t>
      </w:r>
      <w:r w:rsidRPr="00FA56F8">
        <w:rPr>
          <w:rFonts w:ascii="Monaco" w:hAnsi="Monaco" w:cs="Courier"/>
          <w:color w:val="666666"/>
          <w:sz w:val="20"/>
          <w:szCs w:val="20"/>
        </w:rPr>
        <w:t>=</w:t>
      </w:r>
      <w:r w:rsidRPr="00FA56F8">
        <w:rPr>
          <w:rFonts w:ascii="Monaco" w:hAnsi="Monaco" w:cs="Courier"/>
          <w:color w:val="222222"/>
          <w:sz w:val="20"/>
          <w:szCs w:val="20"/>
        </w:rPr>
        <w:t xml:space="preserve"> </w:t>
      </w:r>
      <w:proofErr w:type="spellStart"/>
      <w:r w:rsidRPr="00FA56F8">
        <w:rPr>
          <w:rFonts w:ascii="Monaco" w:hAnsi="Monaco" w:cs="Courier"/>
          <w:color w:val="222222"/>
          <w:sz w:val="20"/>
          <w:szCs w:val="20"/>
        </w:rPr>
        <w:t>transformer</w:t>
      </w:r>
      <w:r w:rsidRPr="00FA56F8">
        <w:rPr>
          <w:rFonts w:ascii="Monaco" w:hAnsi="Monaco" w:cs="Courier"/>
          <w:color w:val="666666"/>
          <w:sz w:val="20"/>
          <w:szCs w:val="20"/>
        </w:rPr>
        <w:t>.</w:t>
      </w:r>
      <w:r w:rsidRPr="00FA56F8">
        <w:rPr>
          <w:rFonts w:ascii="Monaco" w:hAnsi="Monaco" w:cs="Courier"/>
          <w:color w:val="222222"/>
          <w:sz w:val="20"/>
          <w:szCs w:val="20"/>
        </w:rPr>
        <w:t>fit_transform</w:t>
      </w:r>
      <w:proofErr w:type="spellEnd"/>
      <w:r w:rsidRPr="00FA56F8">
        <w:rPr>
          <w:rFonts w:ascii="Monaco" w:hAnsi="Monaco" w:cs="Courier"/>
          <w:color w:val="222222"/>
          <w:sz w:val="20"/>
          <w:szCs w:val="20"/>
        </w:rPr>
        <w:t xml:space="preserve">(counts) </w:t>
      </w:r>
    </w:p>
    <w:p w14:paraId="6F294EBF" w14:textId="77777777" w:rsidR="0010528E" w:rsidRDefault="00FA56F8" w:rsidP="00FA56F8">
      <w:pPr>
        <w:pStyle w:val="a4"/>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Monaco" w:hAnsi="Monaco" w:cs="Courier"/>
          <w:color w:val="222222"/>
          <w:sz w:val="20"/>
          <w:szCs w:val="20"/>
        </w:rPr>
      </w:pPr>
      <w:r w:rsidRPr="00FA56F8">
        <w:rPr>
          <w:rFonts w:ascii="Monaco" w:hAnsi="Monaco" w:cs="Courier"/>
          <w:b/>
          <w:bCs/>
          <w:color w:val="C65D09"/>
          <w:sz w:val="20"/>
          <w:szCs w:val="20"/>
        </w:rPr>
        <w:t xml:space="preserve">&gt;&gt;&gt; </w:t>
      </w:r>
      <w:proofErr w:type="spellStart"/>
      <w:r w:rsidRPr="00FA56F8">
        <w:rPr>
          <w:rFonts w:ascii="Monaco" w:hAnsi="Monaco" w:cs="Courier"/>
          <w:color w:val="222222"/>
          <w:sz w:val="20"/>
          <w:szCs w:val="20"/>
        </w:rPr>
        <w:t>tfidf</w:t>
      </w:r>
      <w:proofErr w:type="spellEnd"/>
      <w:r w:rsidRPr="00FA56F8">
        <w:rPr>
          <w:rFonts w:ascii="Monaco" w:hAnsi="Monaco" w:cs="Courier"/>
          <w:color w:val="222222"/>
          <w:sz w:val="20"/>
          <w:szCs w:val="20"/>
        </w:rPr>
        <w:t xml:space="preserve">                          </w:t>
      </w:r>
    </w:p>
    <w:p w14:paraId="1EBEE5A2" w14:textId="77777777" w:rsidR="0010528E" w:rsidRDefault="00FA56F8" w:rsidP="00FA56F8">
      <w:pPr>
        <w:pStyle w:val="a4"/>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Monaco" w:hAnsi="Monaco" w:cs="Courier"/>
          <w:color w:val="222222"/>
          <w:sz w:val="20"/>
          <w:szCs w:val="20"/>
        </w:rPr>
      </w:pPr>
      <w:r w:rsidRPr="00FA56F8">
        <w:rPr>
          <w:rFonts w:ascii="Monaco" w:hAnsi="Monaco" w:cs="Courier"/>
          <w:color w:val="333333"/>
          <w:sz w:val="20"/>
          <w:szCs w:val="20"/>
        </w:rPr>
        <w:t>&lt;6x3 sparse matrix of type '&lt;... '</w:t>
      </w:r>
      <w:proofErr w:type="gramStart"/>
      <w:r w:rsidRPr="00FA56F8">
        <w:rPr>
          <w:rFonts w:ascii="Monaco" w:hAnsi="Monaco" w:cs="Courier"/>
          <w:color w:val="333333"/>
          <w:sz w:val="20"/>
          <w:szCs w:val="20"/>
        </w:rPr>
        <w:t>numpy.float</w:t>
      </w:r>
      <w:proofErr w:type="gramEnd"/>
      <w:r w:rsidRPr="00FA56F8">
        <w:rPr>
          <w:rFonts w:ascii="Monaco" w:hAnsi="Monaco" w:cs="Courier"/>
          <w:color w:val="333333"/>
          <w:sz w:val="20"/>
          <w:szCs w:val="20"/>
        </w:rPr>
        <w:t>64'&gt;'</w:t>
      </w:r>
      <w:r w:rsidRPr="00FA56F8">
        <w:rPr>
          <w:rFonts w:ascii="Monaco" w:hAnsi="Monaco" w:cs="Courier"/>
          <w:color w:val="222222"/>
          <w:sz w:val="20"/>
          <w:szCs w:val="20"/>
        </w:rPr>
        <w:t xml:space="preserve"> </w:t>
      </w:r>
      <w:r w:rsidRPr="00FA56F8">
        <w:rPr>
          <w:rFonts w:ascii="Monaco" w:hAnsi="Monaco" w:cs="Courier"/>
          <w:color w:val="333333"/>
          <w:sz w:val="20"/>
          <w:szCs w:val="20"/>
        </w:rPr>
        <w:t xml:space="preserve">    with 9 stored elements in Compressed Sparse ... format&gt;</w:t>
      </w:r>
      <w:r w:rsidRPr="00FA56F8">
        <w:rPr>
          <w:rFonts w:ascii="Monaco" w:hAnsi="Monaco" w:cs="Courier"/>
          <w:color w:val="222222"/>
          <w:sz w:val="20"/>
          <w:szCs w:val="20"/>
        </w:rPr>
        <w:t xml:space="preserve">  </w:t>
      </w:r>
    </w:p>
    <w:p w14:paraId="1C7C2F3A" w14:textId="77777777" w:rsidR="00543BD8" w:rsidRDefault="00FA56F8" w:rsidP="00FA56F8">
      <w:pPr>
        <w:pStyle w:val="a4"/>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Monaco" w:hAnsi="Monaco" w:cs="Courier"/>
          <w:color w:val="222222"/>
          <w:sz w:val="20"/>
          <w:szCs w:val="20"/>
        </w:rPr>
      </w:pPr>
      <w:r w:rsidRPr="00FA56F8">
        <w:rPr>
          <w:rFonts w:ascii="Monaco" w:hAnsi="Monaco" w:cs="Courier"/>
          <w:b/>
          <w:bCs/>
          <w:color w:val="C65D09"/>
          <w:sz w:val="20"/>
          <w:szCs w:val="20"/>
        </w:rPr>
        <w:t xml:space="preserve">&gt;&gt;&gt; </w:t>
      </w:r>
      <w:proofErr w:type="spellStart"/>
      <w:proofErr w:type="gramStart"/>
      <w:r w:rsidRPr="00FA56F8">
        <w:rPr>
          <w:rFonts w:ascii="Monaco" w:hAnsi="Monaco" w:cs="Courier"/>
          <w:color w:val="222222"/>
          <w:sz w:val="20"/>
          <w:szCs w:val="20"/>
        </w:rPr>
        <w:t>tfidf</w:t>
      </w:r>
      <w:r w:rsidRPr="00FA56F8">
        <w:rPr>
          <w:rFonts w:ascii="Monaco" w:hAnsi="Monaco" w:cs="Courier"/>
          <w:color w:val="666666"/>
          <w:sz w:val="20"/>
          <w:szCs w:val="20"/>
        </w:rPr>
        <w:t>.</w:t>
      </w:r>
      <w:r w:rsidRPr="00FA56F8">
        <w:rPr>
          <w:rFonts w:ascii="Monaco" w:hAnsi="Monaco" w:cs="Courier"/>
          <w:color w:val="222222"/>
          <w:sz w:val="20"/>
          <w:szCs w:val="20"/>
        </w:rPr>
        <w:t>toarray</w:t>
      </w:r>
      <w:proofErr w:type="spellEnd"/>
      <w:proofErr w:type="gramEnd"/>
      <w:r w:rsidRPr="00FA56F8">
        <w:rPr>
          <w:rFonts w:ascii="Monaco" w:hAnsi="Monaco" w:cs="Courier"/>
          <w:color w:val="222222"/>
          <w:sz w:val="20"/>
          <w:szCs w:val="20"/>
        </w:rPr>
        <w:t xml:space="preserve">()                         </w:t>
      </w:r>
    </w:p>
    <w:p w14:paraId="632C8076" w14:textId="77777777" w:rsidR="00543BD8" w:rsidRDefault="00FA56F8" w:rsidP="00FA56F8">
      <w:pPr>
        <w:pStyle w:val="a4"/>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Monaco" w:hAnsi="Monaco" w:cs="Courier"/>
          <w:color w:val="333333"/>
          <w:sz w:val="20"/>
          <w:szCs w:val="20"/>
        </w:rPr>
      </w:pPr>
      <w:proofErr w:type="gramStart"/>
      <w:r w:rsidRPr="00FA56F8">
        <w:rPr>
          <w:rFonts w:ascii="Monaco" w:hAnsi="Monaco" w:cs="Courier"/>
          <w:color w:val="333333"/>
          <w:sz w:val="20"/>
          <w:szCs w:val="20"/>
        </w:rPr>
        <w:t>array(</w:t>
      </w:r>
      <w:proofErr w:type="gramEnd"/>
      <w:r w:rsidRPr="00FA56F8">
        <w:rPr>
          <w:rFonts w:ascii="Monaco" w:hAnsi="Monaco" w:cs="Courier"/>
          <w:color w:val="333333"/>
          <w:sz w:val="20"/>
          <w:szCs w:val="20"/>
        </w:rPr>
        <w:t>[[ 0.81940995,  0.        ,  0.57320793],</w:t>
      </w:r>
      <w:r w:rsidRPr="00FA56F8">
        <w:rPr>
          <w:rFonts w:ascii="Monaco" w:hAnsi="Monaco" w:cs="Courier"/>
          <w:color w:val="222222"/>
          <w:sz w:val="20"/>
          <w:szCs w:val="20"/>
        </w:rPr>
        <w:t xml:space="preserve"> </w:t>
      </w:r>
      <w:r w:rsidRPr="00FA56F8">
        <w:rPr>
          <w:rFonts w:ascii="Monaco" w:hAnsi="Monaco" w:cs="Courier"/>
          <w:color w:val="333333"/>
          <w:sz w:val="20"/>
          <w:szCs w:val="20"/>
        </w:rPr>
        <w:t xml:space="preserve">       </w:t>
      </w:r>
    </w:p>
    <w:p w14:paraId="3D491824" w14:textId="77777777" w:rsidR="00543BD8" w:rsidRDefault="00FA56F8" w:rsidP="00FA56F8">
      <w:pPr>
        <w:pStyle w:val="a4"/>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Monaco" w:hAnsi="Monaco" w:cs="Courier"/>
          <w:color w:val="333333"/>
          <w:sz w:val="20"/>
          <w:szCs w:val="20"/>
        </w:rPr>
      </w:pPr>
      <w:r w:rsidRPr="00FA56F8">
        <w:rPr>
          <w:rFonts w:ascii="Monaco" w:hAnsi="Monaco" w:cs="Courier"/>
          <w:color w:val="333333"/>
          <w:sz w:val="20"/>
          <w:szCs w:val="20"/>
        </w:rPr>
        <w:t xml:space="preserve">[ 1.      </w:t>
      </w:r>
      <w:proofErr w:type="gramStart"/>
      <w:r w:rsidRPr="00FA56F8">
        <w:rPr>
          <w:rFonts w:ascii="Monaco" w:hAnsi="Monaco" w:cs="Courier"/>
          <w:color w:val="333333"/>
          <w:sz w:val="20"/>
          <w:szCs w:val="20"/>
        </w:rPr>
        <w:t xml:space="preserve">  ,</w:t>
      </w:r>
      <w:proofErr w:type="gramEnd"/>
      <w:r w:rsidRPr="00FA56F8">
        <w:rPr>
          <w:rFonts w:ascii="Monaco" w:hAnsi="Monaco" w:cs="Courier"/>
          <w:color w:val="333333"/>
          <w:sz w:val="20"/>
          <w:szCs w:val="20"/>
        </w:rPr>
        <w:t xml:space="preserve">  0.        ,  0.        ],</w:t>
      </w:r>
      <w:r w:rsidRPr="00FA56F8">
        <w:rPr>
          <w:rFonts w:ascii="Monaco" w:hAnsi="Monaco" w:cs="Courier"/>
          <w:color w:val="222222"/>
          <w:sz w:val="20"/>
          <w:szCs w:val="20"/>
        </w:rPr>
        <w:t xml:space="preserve"> </w:t>
      </w:r>
      <w:r w:rsidRPr="00FA56F8">
        <w:rPr>
          <w:rFonts w:ascii="Monaco" w:hAnsi="Monaco" w:cs="Courier"/>
          <w:color w:val="333333"/>
          <w:sz w:val="20"/>
          <w:szCs w:val="20"/>
        </w:rPr>
        <w:t xml:space="preserve">      </w:t>
      </w:r>
    </w:p>
    <w:p w14:paraId="382FFEC9" w14:textId="77777777" w:rsidR="00543BD8" w:rsidRDefault="00FA56F8" w:rsidP="00FA56F8">
      <w:pPr>
        <w:pStyle w:val="a4"/>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Monaco" w:hAnsi="Monaco" w:cs="Courier"/>
          <w:color w:val="333333"/>
          <w:sz w:val="20"/>
          <w:szCs w:val="20"/>
        </w:rPr>
      </w:pPr>
      <w:r w:rsidRPr="00FA56F8">
        <w:rPr>
          <w:rFonts w:ascii="Monaco" w:hAnsi="Monaco" w:cs="Courier"/>
          <w:color w:val="333333"/>
          <w:sz w:val="20"/>
          <w:szCs w:val="20"/>
        </w:rPr>
        <w:t xml:space="preserve">[ 1.      </w:t>
      </w:r>
      <w:proofErr w:type="gramStart"/>
      <w:r w:rsidRPr="00FA56F8">
        <w:rPr>
          <w:rFonts w:ascii="Monaco" w:hAnsi="Monaco" w:cs="Courier"/>
          <w:color w:val="333333"/>
          <w:sz w:val="20"/>
          <w:szCs w:val="20"/>
        </w:rPr>
        <w:t xml:space="preserve">  ,</w:t>
      </w:r>
      <w:proofErr w:type="gramEnd"/>
      <w:r w:rsidRPr="00FA56F8">
        <w:rPr>
          <w:rFonts w:ascii="Monaco" w:hAnsi="Monaco" w:cs="Courier"/>
          <w:color w:val="333333"/>
          <w:sz w:val="20"/>
          <w:szCs w:val="20"/>
        </w:rPr>
        <w:t xml:space="preserve">  0.        ,  0.        ],</w:t>
      </w:r>
      <w:r w:rsidRPr="00FA56F8">
        <w:rPr>
          <w:rFonts w:ascii="Monaco" w:hAnsi="Monaco" w:cs="Courier"/>
          <w:color w:val="222222"/>
          <w:sz w:val="20"/>
          <w:szCs w:val="20"/>
        </w:rPr>
        <w:t xml:space="preserve"> </w:t>
      </w:r>
      <w:r w:rsidRPr="00FA56F8">
        <w:rPr>
          <w:rFonts w:ascii="Monaco" w:hAnsi="Monaco" w:cs="Courier"/>
          <w:color w:val="333333"/>
          <w:sz w:val="20"/>
          <w:szCs w:val="20"/>
        </w:rPr>
        <w:t xml:space="preserve">  </w:t>
      </w:r>
    </w:p>
    <w:p w14:paraId="244E3977" w14:textId="77777777" w:rsidR="00543BD8" w:rsidRDefault="00FA56F8" w:rsidP="00FA56F8">
      <w:pPr>
        <w:pStyle w:val="a4"/>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Monaco" w:hAnsi="Monaco" w:cs="Courier"/>
          <w:color w:val="333333"/>
          <w:sz w:val="20"/>
          <w:szCs w:val="20"/>
        </w:rPr>
      </w:pPr>
      <w:r w:rsidRPr="00FA56F8">
        <w:rPr>
          <w:rFonts w:ascii="Monaco" w:hAnsi="Monaco" w:cs="Courier"/>
          <w:color w:val="333333"/>
          <w:sz w:val="20"/>
          <w:szCs w:val="20"/>
        </w:rPr>
        <w:t xml:space="preserve">[ 1.      </w:t>
      </w:r>
      <w:proofErr w:type="gramStart"/>
      <w:r w:rsidRPr="00FA56F8">
        <w:rPr>
          <w:rFonts w:ascii="Monaco" w:hAnsi="Monaco" w:cs="Courier"/>
          <w:color w:val="333333"/>
          <w:sz w:val="20"/>
          <w:szCs w:val="20"/>
        </w:rPr>
        <w:t xml:space="preserve">  ,</w:t>
      </w:r>
      <w:proofErr w:type="gramEnd"/>
      <w:r w:rsidRPr="00FA56F8">
        <w:rPr>
          <w:rFonts w:ascii="Monaco" w:hAnsi="Monaco" w:cs="Courier"/>
          <w:color w:val="333333"/>
          <w:sz w:val="20"/>
          <w:szCs w:val="20"/>
        </w:rPr>
        <w:t xml:space="preserve">  0.        ,  0.        ],</w:t>
      </w:r>
      <w:r w:rsidRPr="00FA56F8">
        <w:rPr>
          <w:rFonts w:ascii="Monaco" w:hAnsi="Monaco" w:cs="Courier"/>
          <w:color w:val="222222"/>
          <w:sz w:val="20"/>
          <w:szCs w:val="20"/>
        </w:rPr>
        <w:t xml:space="preserve"> </w:t>
      </w:r>
      <w:r w:rsidRPr="00FA56F8">
        <w:rPr>
          <w:rFonts w:ascii="Monaco" w:hAnsi="Monaco" w:cs="Courier"/>
          <w:color w:val="333333"/>
          <w:sz w:val="20"/>
          <w:szCs w:val="20"/>
        </w:rPr>
        <w:t xml:space="preserve">       </w:t>
      </w:r>
    </w:p>
    <w:p w14:paraId="67FF58E7" w14:textId="77777777" w:rsidR="00543BD8" w:rsidRDefault="00FA56F8" w:rsidP="00FA56F8">
      <w:pPr>
        <w:pStyle w:val="a4"/>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Monaco" w:hAnsi="Monaco" w:cs="Courier"/>
          <w:color w:val="333333"/>
          <w:sz w:val="20"/>
          <w:szCs w:val="20"/>
        </w:rPr>
      </w:pPr>
      <w:r w:rsidRPr="00FA56F8">
        <w:rPr>
          <w:rFonts w:ascii="Monaco" w:hAnsi="Monaco" w:cs="Courier"/>
          <w:color w:val="333333"/>
          <w:sz w:val="20"/>
          <w:szCs w:val="20"/>
        </w:rPr>
        <w:t>[ 0.47330339</w:t>
      </w:r>
      <w:proofErr w:type="gramStart"/>
      <w:r w:rsidRPr="00FA56F8">
        <w:rPr>
          <w:rFonts w:ascii="Monaco" w:hAnsi="Monaco" w:cs="Courier"/>
          <w:color w:val="333333"/>
          <w:sz w:val="20"/>
          <w:szCs w:val="20"/>
        </w:rPr>
        <w:t>,  0.88089948</w:t>
      </w:r>
      <w:proofErr w:type="gramEnd"/>
      <w:r w:rsidRPr="00FA56F8">
        <w:rPr>
          <w:rFonts w:ascii="Monaco" w:hAnsi="Monaco" w:cs="Courier"/>
          <w:color w:val="333333"/>
          <w:sz w:val="20"/>
          <w:szCs w:val="20"/>
        </w:rPr>
        <w:t>,  0.        ],</w:t>
      </w:r>
      <w:r w:rsidRPr="00FA56F8">
        <w:rPr>
          <w:rFonts w:ascii="Monaco" w:hAnsi="Monaco" w:cs="Courier"/>
          <w:color w:val="222222"/>
          <w:sz w:val="20"/>
          <w:szCs w:val="20"/>
        </w:rPr>
        <w:t xml:space="preserve"> </w:t>
      </w:r>
      <w:r w:rsidRPr="00FA56F8">
        <w:rPr>
          <w:rFonts w:ascii="Monaco" w:hAnsi="Monaco" w:cs="Courier"/>
          <w:color w:val="333333"/>
          <w:sz w:val="20"/>
          <w:szCs w:val="20"/>
        </w:rPr>
        <w:t xml:space="preserve">       </w:t>
      </w:r>
    </w:p>
    <w:p w14:paraId="4A028B7B" w14:textId="77777777" w:rsidR="00FA56F8" w:rsidRPr="00FA56F8" w:rsidRDefault="00FA56F8" w:rsidP="00FA56F8">
      <w:pPr>
        <w:pStyle w:val="a4"/>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Monaco" w:hAnsi="Monaco" w:cs="Courier"/>
          <w:color w:val="333333"/>
          <w:sz w:val="20"/>
          <w:szCs w:val="20"/>
        </w:rPr>
      </w:pPr>
      <w:r w:rsidRPr="00FA56F8">
        <w:rPr>
          <w:rFonts w:ascii="Monaco" w:hAnsi="Monaco" w:cs="Courier"/>
          <w:color w:val="333333"/>
          <w:sz w:val="20"/>
          <w:szCs w:val="20"/>
        </w:rPr>
        <w:t>[ 0.58149261</w:t>
      </w:r>
      <w:proofErr w:type="gramStart"/>
      <w:r w:rsidRPr="00FA56F8">
        <w:rPr>
          <w:rFonts w:ascii="Monaco" w:hAnsi="Monaco" w:cs="Courier"/>
          <w:color w:val="333333"/>
          <w:sz w:val="20"/>
          <w:szCs w:val="20"/>
        </w:rPr>
        <w:t>,  0</w:t>
      </w:r>
      <w:proofErr w:type="gramEnd"/>
      <w:r w:rsidRPr="00FA56F8">
        <w:rPr>
          <w:rFonts w:ascii="Monaco" w:hAnsi="Monaco" w:cs="Courier"/>
          <w:color w:val="333333"/>
          <w:sz w:val="20"/>
          <w:szCs w:val="20"/>
        </w:rPr>
        <w:t>.        ,  0.81355169]])</w:t>
      </w:r>
    </w:p>
    <w:p w14:paraId="5EADC74C" w14:textId="77777777" w:rsidR="00912371" w:rsidRPr="00BB65EC" w:rsidRDefault="006C186D" w:rsidP="00B222CD">
      <w:pPr>
        <w:pStyle w:val="1b"/>
        <w:ind w:firstLine="420"/>
      </w:pPr>
      <w:r w:rsidRPr="00BB65EC">
        <w:t>在本例中，</w:t>
      </w:r>
      <w:r w:rsidR="00912371" w:rsidRPr="00BB65EC">
        <w:rPr>
          <w:rFonts w:hint="eastAsia"/>
        </w:rPr>
        <w:t>获取完</w:t>
      </w:r>
      <w:r w:rsidR="00912371" w:rsidRPr="00BB65EC">
        <w:rPr>
          <w:rFonts w:hint="eastAsia"/>
        </w:rPr>
        <w:t>ham</w:t>
      </w:r>
      <w:r w:rsidR="00912371" w:rsidRPr="00BB65EC">
        <w:rPr>
          <w:rFonts w:hint="eastAsia"/>
        </w:rPr>
        <w:t>和</w:t>
      </w:r>
      <w:r w:rsidR="00912371" w:rsidRPr="00BB65EC">
        <w:rPr>
          <w:rFonts w:hint="eastAsia"/>
        </w:rPr>
        <w:t>spam</w:t>
      </w:r>
      <w:r w:rsidR="00912371" w:rsidRPr="00BB65EC">
        <w:rPr>
          <w:rFonts w:hint="eastAsia"/>
        </w:rPr>
        <w:t>数据后，使用词袋模型</w:t>
      </w:r>
      <w:proofErr w:type="spellStart"/>
      <w:r w:rsidR="00912371" w:rsidRPr="00BB65EC">
        <w:t>CountVectorizer</w:t>
      </w:r>
      <w:proofErr w:type="spellEnd"/>
      <w:r w:rsidR="00912371" w:rsidRPr="00BB65EC">
        <w:rPr>
          <w:rFonts w:hint="eastAsia"/>
        </w:rPr>
        <w:t>进行词袋化，其中</w:t>
      </w:r>
      <w:r w:rsidR="00912371" w:rsidRPr="00BB65EC">
        <w:t>binary</w:t>
      </w:r>
      <w:r w:rsidR="00912371" w:rsidRPr="00BB65EC">
        <w:rPr>
          <w:rFonts w:hint="eastAsia"/>
        </w:rPr>
        <w:t>参数需要设置为</w:t>
      </w:r>
      <w:r w:rsidR="00912371" w:rsidRPr="00BB65EC">
        <w:t>True</w:t>
      </w:r>
      <w:r w:rsidR="00912371" w:rsidRPr="00BB65EC">
        <w:rPr>
          <w:rFonts w:hint="eastAsia"/>
        </w:rPr>
        <w:t>，然后再使用</w:t>
      </w:r>
      <w:proofErr w:type="spellStart"/>
      <w:r w:rsidR="00912371" w:rsidRPr="00BB65EC">
        <w:t>TfidfTransformer</w:t>
      </w:r>
      <w:proofErr w:type="spellEnd"/>
      <w:r w:rsidR="00912371" w:rsidRPr="00BB65EC">
        <w:rPr>
          <w:rFonts w:hint="eastAsia"/>
        </w:rPr>
        <w:t>计算</w:t>
      </w:r>
      <w:r w:rsidR="00912371" w:rsidRPr="00BB65EC">
        <w:rPr>
          <w:rFonts w:hint="eastAsia"/>
        </w:rPr>
        <w:t>TF-IDF</w:t>
      </w:r>
      <w:r w:rsidR="00BB65EC" w:rsidRPr="00BB65EC">
        <w:rPr>
          <w:rFonts w:hint="eastAsia"/>
        </w:rPr>
        <w:t>。</w:t>
      </w:r>
    </w:p>
    <w:p w14:paraId="4BC391BD" w14:textId="77777777" w:rsidR="00B447B6" w:rsidRPr="00D7148C" w:rsidRDefault="006C186D" w:rsidP="00D7148C">
      <w:pPr>
        <w:pStyle w:val="a4"/>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Monaco" w:hAnsi="Monaco" w:cs="Courier"/>
          <w:b/>
          <w:bCs/>
          <w:color w:val="C65D09"/>
          <w:sz w:val="20"/>
          <w:szCs w:val="20"/>
        </w:rPr>
      </w:pPr>
      <w:proofErr w:type="spellStart"/>
      <w:r w:rsidRPr="006C186D">
        <w:rPr>
          <w:rFonts w:ascii="Monaco" w:hAnsi="Monaco" w:cs="Courier"/>
          <w:b/>
          <w:bCs/>
          <w:color w:val="C65D09"/>
          <w:sz w:val="20"/>
          <w:szCs w:val="20"/>
        </w:rPr>
        <w:t>def</w:t>
      </w:r>
      <w:proofErr w:type="spellEnd"/>
      <w:r w:rsidRPr="006C186D">
        <w:rPr>
          <w:rFonts w:ascii="Monaco" w:hAnsi="Monaco" w:cs="Courier"/>
          <w:b/>
          <w:bCs/>
          <w:color w:val="C65D09"/>
          <w:sz w:val="20"/>
          <w:szCs w:val="20"/>
        </w:rPr>
        <w:t xml:space="preserve"> </w:t>
      </w:r>
      <w:proofErr w:type="spellStart"/>
      <w:r w:rsidRPr="006C186D">
        <w:rPr>
          <w:rFonts w:ascii="Monaco" w:hAnsi="Monaco" w:cs="Courier"/>
          <w:b/>
          <w:bCs/>
          <w:color w:val="C65D09"/>
          <w:sz w:val="20"/>
          <w:szCs w:val="20"/>
        </w:rPr>
        <w:t>get_features_by_wordbag_tdjfd</w:t>
      </w:r>
      <w:proofErr w:type="spellEnd"/>
      <w:r w:rsidRPr="006C186D">
        <w:rPr>
          <w:rFonts w:ascii="Monaco" w:hAnsi="Monaco" w:cs="Courier"/>
          <w:b/>
          <w:bCs/>
          <w:color w:val="C65D09"/>
          <w:sz w:val="20"/>
          <w:szCs w:val="20"/>
        </w:rPr>
        <w:t>():</w:t>
      </w:r>
      <w:r w:rsidRPr="006C186D">
        <w:rPr>
          <w:rFonts w:ascii="Monaco" w:hAnsi="Monaco" w:cs="Courier"/>
          <w:b/>
          <w:bCs/>
          <w:color w:val="C65D09"/>
          <w:sz w:val="20"/>
          <w:szCs w:val="20"/>
        </w:rPr>
        <w:br/>
        <w:t xml:space="preserve">    ham, spam=</w:t>
      </w:r>
      <w:proofErr w:type="spellStart"/>
      <w:r w:rsidRPr="006C186D">
        <w:rPr>
          <w:rFonts w:ascii="Monaco" w:hAnsi="Monaco" w:cs="Courier"/>
          <w:b/>
          <w:bCs/>
          <w:color w:val="C65D09"/>
          <w:sz w:val="20"/>
          <w:szCs w:val="20"/>
        </w:rPr>
        <w:t>load_all_files</w:t>
      </w:r>
      <w:proofErr w:type="spellEnd"/>
      <w:r w:rsidRPr="006C186D">
        <w:rPr>
          <w:rFonts w:ascii="Monaco" w:hAnsi="Monaco" w:cs="Courier"/>
          <w:b/>
          <w:bCs/>
          <w:color w:val="C65D09"/>
          <w:sz w:val="20"/>
          <w:szCs w:val="20"/>
        </w:rPr>
        <w:t>()</w:t>
      </w:r>
      <w:r w:rsidRPr="006C186D">
        <w:rPr>
          <w:rFonts w:ascii="Monaco" w:hAnsi="Monaco" w:cs="Courier"/>
          <w:b/>
          <w:bCs/>
          <w:color w:val="C65D09"/>
          <w:sz w:val="20"/>
          <w:szCs w:val="20"/>
        </w:rPr>
        <w:br/>
        <w:t xml:space="preserve">    x=</w:t>
      </w:r>
      <w:proofErr w:type="spellStart"/>
      <w:r w:rsidRPr="006C186D">
        <w:rPr>
          <w:rFonts w:ascii="Monaco" w:hAnsi="Monaco" w:cs="Courier"/>
          <w:b/>
          <w:bCs/>
          <w:color w:val="C65D09"/>
          <w:sz w:val="20"/>
          <w:szCs w:val="20"/>
        </w:rPr>
        <w:t>ham+spam</w:t>
      </w:r>
      <w:proofErr w:type="spellEnd"/>
      <w:r w:rsidRPr="006C186D">
        <w:rPr>
          <w:rFonts w:ascii="Monaco" w:hAnsi="Monaco" w:cs="Courier"/>
          <w:b/>
          <w:bCs/>
          <w:color w:val="C65D09"/>
          <w:sz w:val="20"/>
          <w:szCs w:val="20"/>
        </w:rPr>
        <w:br/>
        <w:t xml:space="preserve">    y=[0]*</w:t>
      </w:r>
      <w:proofErr w:type="spellStart"/>
      <w:r w:rsidRPr="006C186D">
        <w:rPr>
          <w:rFonts w:ascii="Monaco" w:hAnsi="Monaco" w:cs="Courier"/>
          <w:b/>
          <w:bCs/>
          <w:color w:val="C65D09"/>
          <w:sz w:val="20"/>
          <w:szCs w:val="20"/>
        </w:rPr>
        <w:t>len</w:t>
      </w:r>
      <w:proofErr w:type="spellEnd"/>
      <w:r w:rsidRPr="006C186D">
        <w:rPr>
          <w:rFonts w:ascii="Monaco" w:hAnsi="Monaco" w:cs="Courier"/>
          <w:b/>
          <w:bCs/>
          <w:color w:val="C65D09"/>
          <w:sz w:val="20"/>
          <w:szCs w:val="20"/>
        </w:rPr>
        <w:t>(ham)+[1]*</w:t>
      </w:r>
      <w:proofErr w:type="spellStart"/>
      <w:r w:rsidRPr="006C186D">
        <w:rPr>
          <w:rFonts w:ascii="Monaco" w:hAnsi="Monaco" w:cs="Courier"/>
          <w:b/>
          <w:bCs/>
          <w:color w:val="C65D09"/>
          <w:sz w:val="20"/>
          <w:szCs w:val="20"/>
        </w:rPr>
        <w:t>len</w:t>
      </w:r>
      <w:proofErr w:type="spellEnd"/>
      <w:r w:rsidRPr="006C186D">
        <w:rPr>
          <w:rFonts w:ascii="Monaco" w:hAnsi="Monaco" w:cs="Courier"/>
          <w:b/>
          <w:bCs/>
          <w:color w:val="C65D09"/>
          <w:sz w:val="20"/>
          <w:szCs w:val="20"/>
        </w:rPr>
        <w:t>(spam)</w:t>
      </w:r>
      <w:r w:rsidRPr="006C186D">
        <w:rPr>
          <w:rFonts w:ascii="Monaco" w:hAnsi="Monaco" w:cs="Courier"/>
          <w:b/>
          <w:bCs/>
          <w:color w:val="C65D09"/>
          <w:sz w:val="20"/>
          <w:szCs w:val="20"/>
        </w:rPr>
        <w:br/>
        <w:t xml:space="preserve">    </w:t>
      </w:r>
      <w:proofErr w:type="spellStart"/>
      <w:r w:rsidRPr="006C186D">
        <w:rPr>
          <w:rFonts w:ascii="Monaco" w:hAnsi="Monaco" w:cs="Courier"/>
          <w:b/>
          <w:bCs/>
          <w:color w:val="C65D09"/>
          <w:sz w:val="20"/>
          <w:szCs w:val="20"/>
        </w:rPr>
        <w:t>vectorizer</w:t>
      </w:r>
      <w:proofErr w:type="spellEnd"/>
      <w:r w:rsidRPr="006C186D">
        <w:rPr>
          <w:rFonts w:ascii="Monaco" w:hAnsi="Monaco" w:cs="Courier"/>
          <w:b/>
          <w:bCs/>
          <w:color w:val="C65D09"/>
          <w:sz w:val="20"/>
          <w:szCs w:val="20"/>
        </w:rPr>
        <w:t xml:space="preserve"> = </w:t>
      </w:r>
      <w:proofErr w:type="spellStart"/>
      <w:r w:rsidRPr="006C186D">
        <w:rPr>
          <w:rFonts w:ascii="Monaco" w:hAnsi="Monaco" w:cs="Courier"/>
          <w:b/>
          <w:bCs/>
          <w:color w:val="C65D09"/>
          <w:sz w:val="20"/>
          <w:szCs w:val="20"/>
        </w:rPr>
        <w:t>CountVectorizer</w:t>
      </w:r>
      <w:proofErr w:type="spellEnd"/>
      <w:r w:rsidRPr="006C186D">
        <w:rPr>
          <w:rFonts w:ascii="Monaco" w:hAnsi="Monaco" w:cs="Courier"/>
          <w:b/>
          <w:bCs/>
          <w:color w:val="C65D09"/>
          <w:sz w:val="20"/>
          <w:szCs w:val="20"/>
        </w:rPr>
        <w:t>(binary=True,</w:t>
      </w:r>
      <w:r w:rsidRPr="006C186D">
        <w:rPr>
          <w:rFonts w:ascii="Monaco" w:hAnsi="Monaco" w:cs="Courier"/>
          <w:b/>
          <w:bCs/>
          <w:color w:val="C65D09"/>
          <w:sz w:val="20"/>
          <w:szCs w:val="20"/>
        </w:rPr>
        <w:br/>
        <w:t xml:space="preserve">                                 </w:t>
      </w:r>
      <w:proofErr w:type="spellStart"/>
      <w:r w:rsidRPr="006C186D">
        <w:rPr>
          <w:rFonts w:ascii="Monaco" w:hAnsi="Monaco" w:cs="Courier"/>
          <w:b/>
          <w:bCs/>
          <w:color w:val="C65D09"/>
          <w:sz w:val="20"/>
          <w:szCs w:val="20"/>
        </w:rPr>
        <w:t>decode_error</w:t>
      </w:r>
      <w:proofErr w:type="spellEnd"/>
      <w:r w:rsidRPr="006C186D">
        <w:rPr>
          <w:rFonts w:ascii="Monaco" w:hAnsi="Monaco" w:cs="Courier"/>
          <w:b/>
          <w:bCs/>
          <w:color w:val="C65D09"/>
          <w:sz w:val="20"/>
          <w:szCs w:val="20"/>
        </w:rPr>
        <w:t>='ignore',</w:t>
      </w:r>
      <w:r w:rsidRPr="006C186D">
        <w:rPr>
          <w:rFonts w:ascii="Monaco" w:hAnsi="Monaco" w:cs="Courier"/>
          <w:b/>
          <w:bCs/>
          <w:color w:val="C65D09"/>
          <w:sz w:val="20"/>
          <w:szCs w:val="20"/>
        </w:rPr>
        <w:br/>
        <w:t xml:space="preserve">                                 </w:t>
      </w:r>
      <w:proofErr w:type="spellStart"/>
      <w:r w:rsidRPr="006C186D">
        <w:rPr>
          <w:rFonts w:ascii="Monaco" w:hAnsi="Monaco" w:cs="Courier"/>
          <w:b/>
          <w:bCs/>
          <w:color w:val="C65D09"/>
          <w:sz w:val="20"/>
          <w:szCs w:val="20"/>
        </w:rPr>
        <w:t>strip_accents</w:t>
      </w:r>
      <w:proofErr w:type="spellEnd"/>
      <w:r w:rsidRPr="006C186D">
        <w:rPr>
          <w:rFonts w:ascii="Monaco" w:hAnsi="Monaco" w:cs="Courier"/>
          <w:b/>
          <w:bCs/>
          <w:color w:val="C65D09"/>
          <w:sz w:val="20"/>
          <w:szCs w:val="20"/>
        </w:rPr>
        <w:t>='</w:t>
      </w:r>
      <w:proofErr w:type="spellStart"/>
      <w:r w:rsidRPr="006C186D">
        <w:rPr>
          <w:rFonts w:ascii="Monaco" w:hAnsi="Monaco" w:cs="Courier"/>
          <w:b/>
          <w:bCs/>
          <w:color w:val="C65D09"/>
          <w:sz w:val="20"/>
          <w:szCs w:val="20"/>
        </w:rPr>
        <w:t>ascii</w:t>
      </w:r>
      <w:proofErr w:type="spellEnd"/>
      <w:r w:rsidRPr="006C186D">
        <w:rPr>
          <w:rFonts w:ascii="Monaco" w:hAnsi="Monaco" w:cs="Courier"/>
          <w:b/>
          <w:bCs/>
          <w:color w:val="C65D09"/>
          <w:sz w:val="20"/>
          <w:szCs w:val="20"/>
        </w:rPr>
        <w:t>',</w:t>
      </w:r>
      <w:r w:rsidRPr="006C186D">
        <w:rPr>
          <w:rFonts w:ascii="Monaco" w:hAnsi="Monaco" w:cs="Courier"/>
          <w:b/>
          <w:bCs/>
          <w:color w:val="C65D09"/>
          <w:sz w:val="20"/>
          <w:szCs w:val="20"/>
        </w:rPr>
        <w:br/>
      </w:r>
      <w:r w:rsidRPr="006C186D">
        <w:rPr>
          <w:rFonts w:ascii="Monaco" w:hAnsi="Monaco" w:cs="Courier"/>
          <w:b/>
          <w:bCs/>
          <w:color w:val="C65D09"/>
          <w:sz w:val="20"/>
          <w:szCs w:val="20"/>
        </w:rPr>
        <w:lastRenderedPageBreak/>
        <w:t xml:space="preserve">                                 </w:t>
      </w:r>
      <w:proofErr w:type="spellStart"/>
      <w:r w:rsidRPr="006C186D">
        <w:rPr>
          <w:rFonts w:ascii="Monaco" w:hAnsi="Monaco" w:cs="Courier"/>
          <w:b/>
          <w:bCs/>
          <w:color w:val="C65D09"/>
          <w:sz w:val="20"/>
          <w:szCs w:val="20"/>
        </w:rPr>
        <w:t>max_features</w:t>
      </w:r>
      <w:proofErr w:type="spellEnd"/>
      <w:r w:rsidRPr="006C186D">
        <w:rPr>
          <w:rFonts w:ascii="Monaco" w:hAnsi="Monaco" w:cs="Courier"/>
          <w:b/>
          <w:bCs/>
          <w:color w:val="C65D09"/>
          <w:sz w:val="20"/>
          <w:szCs w:val="20"/>
        </w:rPr>
        <w:t>=</w:t>
      </w:r>
      <w:proofErr w:type="spellStart"/>
      <w:r w:rsidRPr="006C186D">
        <w:rPr>
          <w:rFonts w:ascii="Monaco" w:hAnsi="Monaco" w:cs="Courier"/>
          <w:b/>
          <w:bCs/>
          <w:color w:val="C65D09"/>
          <w:sz w:val="20"/>
          <w:szCs w:val="20"/>
        </w:rPr>
        <w:t>max_features</w:t>
      </w:r>
      <w:proofErr w:type="spellEnd"/>
      <w:r w:rsidRPr="006C186D">
        <w:rPr>
          <w:rFonts w:ascii="Monaco" w:hAnsi="Monaco" w:cs="Courier"/>
          <w:b/>
          <w:bCs/>
          <w:color w:val="C65D09"/>
          <w:sz w:val="20"/>
          <w:szCs w:val="20"/>
        </w:rPr>
        <w:t>,</w:t>
      </w:r>
      <w:r w:rsidRPr="006C186D">
        <w:rPr>
          <w:rFonts w:ascii="Monaco" w:hAnsi="Monaco" w:cs="Courier"/>
          <w:b/>
          <w:bCs/>
          <w:color w:val="C65D09"/>
          <w:sz w:val="20"/>
          <w:szCs w:val="20"/>
        </w:rPr>
        <w:br/>
        <w:t xml:space="preserve">                                 </w:t>
      </w:r>
      <w:proofErr w:type="spellStart"/>
      <w:r w:rsidRPr="006C186D">
        <w:rPr>
          <w:rFonts w:ascii="Monaco" w:hAnsi="Monaco" w:cs="Courier"/>
          <w:b/>
          <w:bCs/>
          <w:color w:val="C65D09"/>
          <w:sz w:val="20"/>
          <w:szCs w:val="20"/>
        </w:rPr>
        <w:t>stop_words</w:t>
      </w:r>
      <w:proofErr w:type="spellEnd"/>
      <w:r w:rsidRPr="006C186D">
        <w:rPr>
          <w:rFonts w:ascii="Monaco" w:hAnsi="Monaco" w:cs="Courier"/>
          <w:b/>
          <w:bCs/>
          <w:color w:val="C65D09"/>
          <w:sz w:val="20"/>
          <w:szCs w:val="20"/>
        </w:rPr>
        <w:t>='</w:t>
      </w:r>
      <w:proofErr w:type="spellStart"/>
      <w:r w:rsidRPr="006C186D">
        <w:rPr>
          <w:rFonts w:ascii="Monaco" w:hAnsi="Monaco" w:cs="Courier"/>
          <w:b/>
          <w:bCs/>
          <w:color w:val="C65D09"/>
          <w:sz w:val="20"/>
          <w:szCs w:val="20"/>
        </w:rPr>
        <w:t>english</w:t>
      </w:r>
      <w:proofErr w:type="spellEnd"/>
      <w:r w:rsidRPr="006C186D">
        <w:rPr>
          <w:rFonts w:ascii="Monaco" w:hAnsi="Monaco" w:cs="Courier"/>
          <w:b/>
          <w:bCs/>
          <w:color w:val="C65D09"/>
          <w:sz w:val="20"/>
          <w:szCs w:val="20"/>
        </w:rPr>
        <w:t>',</w:t>
      </w:r>
      <w:r w:rsidRPr="006C186D">
        <w:rPr>
          <w:rFonts w:ascii="Monaco" w:hAnsi="Monaco" w:cs="Courier"/>
          <w:b/>
          <w:bCs/>
          <w:color w:val="C65D09"/>
          <w:sz w:val="20"/>
          <w:szCs w:val="20"/>
        </w:rPr>
        <w:br/>
        <w:t xml:space="preserve">                                 </w:t>
      </w:r>
      <w:proofErr w:type="spellStart"/>
      <w:r w:rsidRPr="006C186D">
        <w:rPr>
          <w:rFonts w:ascii="Monaco" w:hAnsi="Monaco" w:cs="Courier"/>
          <w:b/>
          <w:bCs/>
          <w:color w:val="C65D09"/>
          <w:sz w:val="20"/>
          <w:szCs w:val="20"/>
        </w:rPr>
        <w:t>max_df</w:t>
      </w:r>
      <w:proofErr w:type="spellEnd"/>
      <w:r w:rsidRPr="006C186D">
        <w:rPr>
          <w:rFonts w:ascii="Monaco" w:hAnsi="Monaco" w:cs="Courier"/>
          <w:b/>
          <w:bCs/>
          <w:color w:val="C65D09"/>
          <w:sz w:val="20"/>
          <w:szCs w:val="20"/>
        </w:rPr>
        <w:t>=1.0,</w:t>
      </w:r>
      <w:r w:rsidRPr="006C186D">
        <w:rPr>
          <w:rFonts w:ascii="Monaco" w:hAnsi="Monaco" w:cs="Courier"/>
          <w:b/>
          <w:bCs/>
          <w:color w:val="C65D09"/>
          <w:sz w:val="20"/>
          <w:szCs w:val="20"/>
        </w:rPr>
        <w:br/>
        <w:t xml:space="preserve">                                 </w:t>
      </w:r>
      <w:proofErr w:type="spellStart"/>
      <w:r w:rsidRPr="006C186D">
        <w:rPr>
          <w:rFonts w:ascii="Monaco" w:hAnsi="Monaco" w:cs="Courier"/>
          <w:b/>
          <w:bCs/>
          <w:color w:val="C65D09"/>
          <w:sz w:val="20"/>
          <w:szCs w:val="20"/>
        </w:rPr>
        <w:t>min_df</w:t>
      </w:r>
      <w:proofErr w:type="spellEnd"/>
      <w:r w:rsidRPr="006C186D">
        <w:rPr>
          <w:rFonts w:ascii="Monaco" w:hAnsi="Monaco" w:cs="Courier"/>
          <w:b/>
          <w:bCs/>
          <w:color w:val="C65D09"/>
          <w:sz w:val="20"/>
          <w:szCs w:val="20"/>
        </w:rPr>
        <w:t xml:space="preserve">=1 </w:t>
      </w:r>
      <w:r>
        <w:rPr>
          <w:rFonts w:ascii="Monaco" w:hAnsi="Monaco" w:cs="Courier"/>
          <w:b/>
          <w:bCs/>
          <w:color w:val="C65D09"/>
          <w:sz w:val="20"/>
          <w:szCs w:val="20"/>
        </w:rPr>
        <w:t>)</w:t>
      </w:r>
      <w:r w:rsidRPr="006C186D">
        <w:rPr>
          <w:rFonts w:ascii="Monaco" w:hAnsi="Monaco" w:cs="Courier"/>
          <w:b/>
          <w:bCs/>
          <w:color w:val="C65D09"/>
          <w:sz w:val="20"/>
          <w:szCs w:val="20"/>
        </w:rPr>
        <w:br/>
        <w:t xml:space="preserve">    x=</w:t>
      </w:r>
      <w:proofErr w:type="spellStart"/>
      <w:r w:rsidRPr="006C186D">
        <w:rPr>
          <w:rFonts w:ascii="Monaco" w:hAnsi="Monaco" w:cs="Courier"/>
          <w:b/>
          <w:bCs/>
          <w:color w:val="C65D09"/>
          <w:sz w:val="20"/>
          <w:szCs w:val="20"/>
        </w:rPr>
        <w:t>vectorizer.fit_transform</w:t>
      </w:r>
      <w:proofErr w:type="spellEnd"/>
      <w:r w:rsidRPr="006C186D">
        <w:rPr>
          <w:rFonts w:ascii="Monaco" w:hAnsi="Monaco" w:cs="Courier"/>
          <w:b/>
          <w:bCs/>
          <w:color w:val="C65D09"/>
          <w:sz w:val="20"/>
          <w:szCs w:val="20"/>
        </w:rPr>
        <w:t>(x)</w:t>
      </w:r>
      <w:r w:rsidRPr="006C186D">
        <w:rPr>
          <w:rFonts w:ascii="Monaco" w:hAnsi="Monaco" w:cs="Courier"/>
          <w:b/>
          <w:bCs/>
          <w:color w:val="C65D09"/>
          <w:sz w:val="20"/>
          <w:szCs w:val="20"/>
        </w:rPr>
        <w:br/>
        <w:t xml:space="preserve">    x=</w:t>
      </w:r>
      <w:proofErr w:type="spellStart"/>
      <w:r w:rsidRPr="006C186D">
        <w:rPr>
          <w:rFonts w:ascii="Monaco" w:hAnsi="Monaco" w:cs="Courier"/>
          <w:b/>
          <w:bCs/>
          <w:color w:val="C65D09"/>
          <w:sz w:val="20"/>
          <w:szCs w:val="20"/>
        </w:rPr>
        <w:t>x.toarray</w:t>
      </w:r>
      <w:proofErr w:type="spellEnd"/>
      <w:r w:rsidRPr="006C186D">
        <w:rPr>
          <w:rFonts w:ascii="Monaco" w:hAnsi="Monaco" w:cs="Courier"/>
          <w:b/>
          <w:bCs/>
          <w:color w:val="C65D09"/>
          <w:sz w:val="20"/>
          <w:szCs w:val="20"/>
        </w:rPr>
        <w:t>()</w:t>
      </w:r>
      <w:r w:rsidRPr="006C186D">
        <w:rPr>
          <w:rFonts w:ascii="Monaco" w:hAnsi="Monaco" w:cs="Courier"/>
          <w:b/>
          <w:bCs/>
          <w:color w:val="C65D09"/>
          <w:sz w:val="20"/>
          <w:szCs w:val="20"/>
        </w:rPr>
        <w:br/>
        <w:t xml:space="preserve">    transformer = </w:t>
      </w:r>
      <w:proofErr w:type="spellStart"/>
      <w:r w:rsidRPr="006C186D">
        <w:rPr>
          <w:rFonts w:ascii="Monaco" w:hAnsi="Monaco" w:cs="Courier"/>
          <w:b/>
          <w:bCs/>
          <w:color w:val="C65D09"/>
          <w:sz w:val="20"/>
          <w:szCs w:val="20"/>
        </w:rPr>
        <w:t>TfidfTransformer</w:t>
      </w:r>
      <w:proofErr w:type="spellEnd"/>
      <w:r w:rsidRPr="006C186D">
        <w:rPr>
          <w:rFonts w:ascii="Monaco" w:hAnsi="Monaco" w:cs="Courier"/>
          <w:b/>
          <w:bCs/>
          <w:color w:val="C65D09"/>
          <w:sz w:val="20"/>
          <w:szCs w:val="20"/>
        </w:rPr>
        <w:t>(</w:t>
      </w:r>
      <w:proofErr w:type="spellStart"/>
      <w:r w:rsidRPr="006C186D">
        <w:rPr>
          <w:rFonts w:ascii="Monaco" w:hAnsi="Monaco" w:cs="Courier"/>
          <w:b/>
          <w:bCs/>
          <w:color w:val="C65D09"/>
          <w:sz w:val="20"/>
          <w:szCs w:val="20"/>
        </w:rPr>
        <w:t>smooth_idf</w:t>
      </w:r>
      <w:proofErr w:type="spellEnd"/>
      <w:r w:rsidRPr="006C186D">
        <w:rPr>
          <w:rFonts w:ascii="Monaco" w:hAnsi="Monaco" w:cs="Courier"/>
          <w:b/>
          <w:bCs/>
          <w:color w:val="C65D09"/>
          <w:sz w:val="20"/>
          <w:szCs w:val="20"/>
        </w:rPr>
        <w:t>=False</w:t>
      </w:r>
      <w:r>
        <w:rPr>
          <w:rFonts w:ascii="Monaco" w:hAnsi="Monaco" w:cs="Courier"/>
          <w:b/>
          <w:bCs/>
          <w:color w:val="C65D09"/>
          <w:sz w:val="20"/>
          <w:szCs w:val="20"/>
        </w:rPr>
        <w:t>)</w:t>
      </w:r>
      <w:r w:rsidRPr="006C186D">
        <w:rPr>
          <w:rFonts w:ascii="Monaco" w:hAnsi="Monaco" w:cs="Courier"/>
          <w:b/>
          <w:bCs/>
          <w:color w:val="C65D09"/>
          <w:sz w:val="20"/>
          <w:szCs w:val="20"/>
        </w:rPr>
        <w:br/>
        <w:t xml:space="preserve">    </w:t>
      </w:r>
      <w:proofErr w:type="spellStart"/>
      <w:r w:rsidRPr="006C186D">
        <w:rPr>
          <w:rFonts w:ascii="Monaco" w:hAnsi="Monaco" w:cs="Courier"/>
          <w:b/>
          <w:bCs/>
          <w:color w:val="C65D09"/>
          <w:sz w:val="20"/>
          <w:szCs w:val="20"/>
        </w:rPr>
        <w:t>tfidf</w:t>
      </w:r>
      <w:proofErr w:type="spellEnd"/>
      <w:r w:rsidRPr="006C186D">
        <w:rPr>
          <w:rFonts w:ascii="Monaco" w:hAnsi="Monaco" w:cs="Courier"/>
          <w:b/>
          <w:bCs/>
          <w:color w:val="C65D09"/>
          <w:sz w:val="20"/>
          <w:szCs w:val="20"/>
        </w:rPr>
        <w:t xml:space="preserve"> = </w:t>
      </w:r>
      <w:proofErr w:type="spellStart"/>
      <w:r w:rsidRPr="006C186D">
        <w:rPr>
          <w:rFonts w:ascii="Monaco" w:hAnsi="Monaco" w:cs="Courier"/>
          <w:b/>
          <w:bCs/>
          <w:color w:val="C65D09"/>
          <w:sz w:val="20"/>
          <w:szCs w:val="20"/>
        </w:rPr>
        <w:t>transformer.fit_transform</w:t>
      </w:r>
      <w:proofErr w:type="spellEnd"/>
      <w:r w:rsidRPr="006C186D">
        <w:rPr>
          <w:rFonts w:ascii="Monaco" w:hAnsi="Monaco" w:cs="Courier"/>
          <w:b/>
          <w:bCs/>
          <w:color w:val="C65D09"/>
          <w:sz w:val="20"/>
          <w:szCs w:val="20"/>
        </w:rPr>
        <w:t>(x)</w:t>
      </w:r>
      <w:r w:rsidRPr="006C186D">
        <w:rPr>
          <w:rFonts w:ascii="Monaco" w:hAnsi="Monaco" w:cs="Courier"/>
          <w:b/>
          <w:bCs/>
          <w:color w:val="C65D09"/>
          <w:sz w:val="20"/>
          <w:szCs w:val="20"/>
        </w:rPr>
        <w:br/>
        <w:t xml:space="preserve">    </w:t>
      </w:r>
      <w:proofErr w:type="spellStart"/>
      <w:r w:rsidRPr="006C186D">
        <w:rPr>
          <w:rFonts w:ascii="Monaco" w:hAnsi="Monaco" w:cs="Courier"/>
          <w:b/>
          <w:bCs/>
          <w:color w:val="C65D09"/>
          <w:sz w:val="20"/>
          <w:szCs w:val="20"/>
        </w:rPr>
        <w:t>x</w:t>
      </w:r>
      <w:proofErr w:type="spellEnd"/>
      <w:r w:rsidRPr="006C186D">
        <w:rPr>
          <w:rFonts w:ascii="Monaco" w:hAnsi="Monaco" w:cs="Courier"/>
          <w:b/>
          <w:bCs/>
          <w:color w:val="C65D09"/>
          <w:sz w:val="20"/>
          <w:szCs w:val="20"/>
        </w:rPr>
        <w:t xml:space="preserve"> = </w:t>
      </w:r>
      <w:proofErr w:type="spellStart"/>
      <w:r w:rsidR="00CC59D0" w:rsidRPr="006C186D">
        <w:rPr>
          <w:rFonts w:ascii="Monaco" w:hAnsi="Monaco" w:cs="Courier"/>
          <w:b/>
          <w:bCs/>
          <w:color w:val="C65D09"/>
          <w:sz w:val="20"/>
          <w:szCs w:val="20"/>
        </w:rPr>
        <w:t>tfidf</w:t>
      </w:r>
      <w:r w:rsidRPr="006C186D">
        <w:rPr>
          <w:rFonts w:ascii="Monaco" w:hAnsi="Monaco" w:cs="Courier"/>
          <w:b/>
          <w:bCs/>
          <w:color w:val="C65D09"/>
          <w:sz w:val="20"/>
          <w:szCs w:val="20"/>
        </w:rPr>
        <w:t>.toarray</w:t>
      </w:r>
      <w:proofErr w:type="spellEnd"/>
      <w:r w:rsidRPr="006C186D">
        <w:rPr>
          <w:rFonts w:ascii="Monaco" w:hAnsi="Monaco" w:cs="Courier"/>
          <w:b/>
          <w:bCs/>
          <w:color w:val="C65D09"/>
          <w:sz w:val="20"/>
          <w:szCs w:val="20"/>
        </w:rPr>
        <w:t>()</w:t>
      </w:r>
      <w:r w:rsidRPr="006C186D">
        <w:rPr>
          <w:rFonts w:ascii="Monaco" w:hAnsi="Monaco" w:cs="Courier"/>
          <w:b/>
          <w:bCs/>
          <w:color w:val="C65D09"/>
          <w:sz w:val="20"/>
          <w:szCs w:val="20"/>
        </w:rPr>
        <w:br/>
        <w:t xml:space="preserve">    return  </w:t>
      </w:r>
      <w:proofErr w:type="spellStart"/>
      <w:r w:rsidRPr="006C186D">
        <w:rPr>
          <w:rFonts w:ascii="Monaco" w:hAnsi="Monaco" w:cs="Courier"/>
          <w:b/>
          <w:bCs/>
          <w:color w:val="C65D09"/>
          <w:sz w:val="20"/>
          <w:szCs w:val="20"/>
        </w:rPr>
        <w:t>x,y</w:t>
      </w:r>
      <w:proofErr w:type="spellEnd"/>
    </w:p>
    <w:p w14:paraId="28BAE56A" w14:textId="77777777" w:rsidR="00EF3811" w:rsidRDefault="00EF3811" w:rsidP="00532DDA">
      <w:pPr>
        <w:pStyle w:val="3"/>
        <w:ind w:firstLine="420"/>
      </w:pPr>
      <w:bookmarkStart w:id="4" w:name="_Ref355901053"/>
      <w:r>
        <w:rPr>
          <w:rFonts w:hint="eastAsia"/>
        </w:rPr>
        <w:t>方法三：词汇表模型</w:t>
      </w:r>
    </w:p>
    <w:p w14:paraId="24FFE09C" w14:textId="77777777" w:rsidR="00EF3811" w:rsidRDefault="00532DDA" w:rsidP="00B222CD">
      <w:pPr>
        <w:pStyle w:val="1b"/>
        <w:ind w:firstLine="420"/>
      </w:pPr>
      <w:r>
        <w:rPr>
          <w:rFonts w:hint="eastAsia"/>
        </w:rPr>
        <w:t>词袋模型可以很好的表现文本由哪些单词组成，但是却无法表达出单词之间的前后关系，于是人们借鉴了词袋模型的思想，使用生成的词汇表对原有句子按照单词逐个进行编码。</w:t>
      </w:r>
      <w:proofErr w:type="spellStart"/>
      <w:r w:rsidR="003E6195">
        <w:rPr>
          <w:rFonts w:hint="eastAsia"/>
        </w:rPr>
        <w:t>TensorFlow</w:t>
      </w:r>
      <w:proofErr w:type="spellEnd"/>
      <w:r w:rsidR="003E6195">
        <w:rPr>
          <w:rFonts w:hint="eastAsia"/>
        </w:rPr>
        <w:t>默认支持了这种模型。</w:t>
      </w:r>
    </w:p>
    <w:p w14:paraId="075896FE" w14:textId="77777777" w:rsidR="003E6195" w:rsidRDefault="003E6195" w:rsidP="003E6195">
      <w:pPr>
        <w:pStyle w:val="af0"/>
        <w:ind w:firstLineChars="0" w:firstLine="0"/>
        <w:rPr>
          <w:rStyle w:val="gp"/>
          <w:rFonts w:ascii="Monaco" w:hAnsi="Monaco"/>
          <w:color w:val="C65D09"/>
        </w:rPr>
      </w:pPr>
      <w:proofErr w:type="spellStart"/>
      <w:proofErr w:type="gramStart"/>
      <w:r w:rsidRPr="003E6195">
        <w:rPr>
          <w:rStyle w:val="gp"/>
          <w:rFonts w:ascii="Monaco" w:hAnsi="Monaco"/>
          <w:color w:val="C65D09"/>
        </w:rPr>
        <w:t>tf.contrib</w:t>
      </w:r>
      <w:proofErr w:type="gramEnd"/>
      <w:r w:rsidRPr="003E6195">
        <w:rPr>
          <w:rStyle w:val="gp"/>
          <w:rFonts w:ascii="Monaco" w:hAnsi="Monaco"/>
          <w:color w:val="C65D09"/>
        </w:rPr>
        <w:t>.learn.preprocessing.VocabularyProcessor</w:t>
      </w:r>
      <w:proofErr w:type="spellEnd"/>
      <w:r w:rsidRPr="003E6195">
        <w:rPr>
          <w:rStyle w:val="gp"/>
          <w:rFonts w:ascii="Monaco" w:hAnsi="Monaco"/>
          <w:color w:val="C65D09"/>
        </w:rPr>
        <w:t xml:space="preserve"> (</w:t>
      </w:r>
      <w:proofErr w:type="spellStart"/>
      <w:r w:rsidRPr="003E6195">
        <w:rPr>
          <w:rStyle w:val="gp"/>
          <w:rFonts w:ascii="Monaco" w:hAnsi="Monaco"/>
          <w:color w:val="C65D09"/>
        </w:rPr>
        <w:t>max_document_length</w:t>
      </w:r>
      <w:proofErr w:type="spellEnd"/>
      <w:r w:rsidRPr="003E6195">
        <w:rPr>
          <w:rStyle w:val="gp"/>
          <w:rFonts w:ascii="Monaco" w:hAnsi="Monaco"/>
          <w:color w:val="C65D09"/>
        </w:rPr>
        <w:t xml:space="preserve">, </w:t>
      </w:r>
      <w:proofErr w:type="spellStart"/>
      <w:r w:rsidRPr="003E6195">
        <w:rPr>
          <w:rStyle w:val="gp"/>
          <w:rFonts w:ascii="Monaco" w:hAnsi="Monaco"/>
          <w:color w:val="C65D09"/>
        </w:rPr>
        <w:t>min_frequency</w:t>
      </w:r>
      <w:proofErr w:type="spellEnd"/>
      <w:r w:rsidRPr="003E6195">
        <w:rPr>
          <w:rStyle w:val="gp"/>
          <w:rFonts w:ascii="Monaco" w:hAnsi="Monaco"/>
          <w:color w:val="C65D09"/>
        </w:rPr>
        <w:t xml:space="preserve">=0, </w:t>
      </w:r>
    </w:p>
    <w:p w14:paraId="6CA54B56" w14:textId="77777777" w:rsidR="003E6195" w:rsidRDefault="003E6195" w:rsidP="003E6195">
      <w:pPr>
        <w:pStyle w:val="af0"/>
        <w:ind w:firstLineChars="0" w:firstLine="0"/>
        <w:rPr>
          <w:rStyle w:val="gp"/>
          <w:rFonts w:ascii="Monaco" w:hAnsi="Monaco"/>
          <w:color w:val="C65D09"/>
        </w:rPr>
      </w:pPr>
      <w:r w:rsidRPr="003E6195">
        <w:rPr>
          <w:rStyle w:val="gp"/>
          <w:rFonts w:ascii="Monaco" w:hAnsi="Monaco"/>
          <w:color w:val="C65D09"/>
        </w:rPr>
        <w:t xml:space="preserve">vocabulary=None, </w:t>
      </w:r>
    </w:p>
    <w:p w14:paraId="1C4823DF" w14:textId="77777777" w:rsidR="003E6195" w:rsidRPr="003E6195" w:rsidRDefault="003E6195" w:rsidP="003E6195">
      <w:pPr>
        <w:pStyle w:val="af0"/>
        <w:ind w:firstLineChars="0" w:firstLine="0"/>
        <w:rPr>
          <w:rStyle w:val="gp"/>
          <w:rFonts w:ascii="Monaco" w:hAnsi="Monaco"/>
          <w:color w:val="C65D09"/>
          <w:szCs w:val="21"/>
        </w:rPr>
      </w:pPr>
      <w:proofErr w:type="spellStart"/>
      <w:r w:rsidRPr="003E6195">
        <w:rPr>
          <w:rStyle w:val="gp"/>
          <w:rFonts w:ascii="Monaco" w:hAnsi="Monaco"/>
          <w:color w:val="C65D09"/>
        </w:rPr>
        <w:t>tokenizer_fn</w:t>
      </w:r>
      <w:proofErr w:type="spellEnd"/>
      <w:r w:rsidRPr="003E6195">
        <w:rPr>
          <w:rStyle w:val="gp"/>
          <w:rFonts w:ascii="Monaco" w:hAnsi="Monaco"/>
          <w:color w:val="C65D09"/>
        </w:rPr>
        <w:t>=None)</w:t>
      </w:r>
    </w:p>
    <w:p w14:paraId="1694DEC8" w14:textId="77777777" w:rsidR="004C7D71" w:rsidRDefault="004C7D71" w:rsidP="00B222CD">
      <w:pPr>
        <w:pStyle w:val="1b"/>
        <w:ind w:firstLine="420"/>
      </w:pPr>
      <w:r>
        <w:rPr>
          <w:rFonts w:hint="eastAsia"/>
        </w:rPr>
        <w:t>其中各个参数的含义为：</w:t>
      </w:r>
    </w:p>
    <w:p w14:paraId="68335E0B" w14:textId="77777777" w:rsidR="004C7D71" w:rsidRPr="00B222CD" w:rsidRDefault="004C7D71" w:rsidP="004C7D71">
      <w:pPr>
        <w:pStyle w:val="a4"/>
        <w:numPr>
          <w:ilvl w:val="0"/>
          <w:numId w:val="14"/>
        </w:numPr>
        <w:rPr>
          <w:sz w:val="21"/>
          <w:szCs w:val="21"/>
        </w:rPr>
      </w:pPr>
      <w:proofErr w:type="spellStart"/>
      <w:r w:rsidRPr="00B222CD">
        <w:rPr>
          <w:kern w:val="2"/>
          <w:sz w:val="21"/>
          <w:szCs w:val="21"/>
        </w:rPr>
        <w:t>max_document_length</w:t>
      </w:r>
      <w:proofErr w:type="spellEnd"/>
      <w:r w:rsidRPr="00B222CD">
        <w:rPr>
          <w:rFonts w:hint="eastAsia"/>
          <w:sz w:val="21"/>
          <w:szCs w:val="21"/>
        </w:rPr>
        <w:t>:</w:t>
      </w:r>
      <w:r w:rsidRPr="00B222CD">
        <w:rPr>
          <w:rFonts w:hint="eastAsia"/>
          <w:sz w:val="21"/>
          <w:szCs w:val="21"/>
        </w:rPr>
        <w:t>，</w:t>
      </w:r>
      <w:r w:rsidRPr="004C7D71">
        <w:rPr>
          <w:rFonts w:hint="eastAsia"/>
          <w:kern w:val="2"/>
          <w:sz w:val="21"/>
          <w:szCs w:val="21"/>
        </w:rPr>
        <w:t>文档的最大长度。如果文本的长度大于最大长度，那么它会被剪切，反之则用</w:t>
      </w:r>
      <w:r w:rsidRPr="004C7D71">
        <w:rPr>
          <w:rFonts w:hint="eastAsia"/>
          <w:kern w:val="2"/>
          <w:sz w:val="21"/>
          <w:szCs w:val="21"/>
        </w:rPr>
        <w:t>0</w:t>
      </w:r>
      <w:r w:rsidRPr="00B222CD">
        <w:rPr>
          <w:rFonts w:hint="eastAsia"/>
          <w:sz w:val="21"/>
          <w:szCs w:val="21"/>
        </w:rPr>
        <w:t>填充</w:t>
      </w:r>
    </w:p>
    <w:p w14:paraId="15ABBF77" w14:textId="77777777" w:rsidR="004C7D71" w:rsidRPr="00B222CD" w:rsidRDefault="004C7D71" w:rsidP="004C7D71">
      <w:pPr>
        <w:pStyle w:val="a4"/>
        <w:numPr>
          <w:ilvl w:val="0"/>
          <w:numId w:val="14"/>
        </w:numPr>
        <w:rPr>
          <w:sz w:val="21"/>
          <w:szCs w:val="21"/>
        </w:rPr>
      </w:pPr>
      <w:proofErr w:type="spellStart"/>
      <w:r w:rsidRPr="00B222CD">
        <w:rPr>
          <w:kern w:val="2"/>
          <w:sz w:val="21"/>
          <w:szCs w:val="21"/>
        </w:rPr>
        <w:t>min_frequency</w:t>
      </w:r>
      <w:proofErr w:type="spellEnd"/>
      <w:r w:rsidRPr="00B222CD">
        <w:rPr>
          <w:rFonts w:hint="eastAsia"/>
          <w:sz w:val="21"/>
          <w:szCs w:val="21"/>
        </w:rPr>
        <w:t>，词频的最小值，出现次数小于最小词频则不会被收录到词表中</w:t>
      </w:r>
    </w:p>
    <w:p w14:paraId="78DCE82E" w14:textId="77777777" w:rsidR="004C7D71" w:rsidRPr="00B222CD" w:rsidRDefault="004C7D71" w:rsidP="004C7D71">
      <w:pPr>
        <w:pStyle w:val="a4"/>
        <w:numPr>
          <w:ilvl w:val="0"/>
          <w:numId w:val="14"/>
        </w:numPr>
        <w:rPr>
          <w:sz w:val="21"/>
          <w:szCs w:val="21"/>
        </w:rPr>
      </w:pPr>
      <w:r w:rsidRPr="00B222CD">
        <w:rPr>
          <w:kern w:val="2"/>
          <w:sz w:val="21"/>
          <w:szCs w:val="21"/>
        </w:rPr>
        <w:t>vocabulary</w:t>
      </w:r>
      <w:r w:rsidRPr="00B222CD">
        <w:rPr>
          <w:rFonts w:hint="eastAsia"/>
          <w:sz w:val="21"/>
          <w:szCs w:val="21"/>
        </w:rPr>
        <w:t>:</w:t>
      </w:r>
      <w:r w:rsidRPr="00B222CD">
        <w:rPr>
          <w:rFonts w:hint="eastAsia"/>
          <w:sz w:val="21"/>
          <w:szCs w:val="21"/>
        </w:rPr>
        <w:t>，</w:t>
      </w:r>
      <w:proofErr w:type="spellStart"/>
      <w:r w:rsidRPr="004C7D71">
        <w:rPr>
          <w:rFonts w:hint="eastAsia"/>
          <w:kern w:val="2"/>
          <w:sz w:val="21"/>
          <w:szCs w:val="21"/>
        </w:rPr>
        <w:t>CategoricalVocabulary</w:t>
      </w:r>
      <w:proofErr w:type="spellEnd"/>
      <w:r w:rsidRPr="004C7D71">
        <w:rPr>
          <w:rFonts w:hint="eastAsia"/>
          <w:kern w:val="2"/>
          <w:sz w:val="21"/>
          <w:szCs w:val="21"/>
        </w:rPr>
        <w:t xml:space="preserve"> </w:t>
      </w:r>
      <w:r w:rsidRPr="00B222CD">
        <w:rPr>
          <w:rFonts w:hint="eastAsia"/>
          <w:sz w:val="21"/>
          <w:szCs w:val="21"/>
        </w:rPr>
        <w:t>对象</w:t>
      </w:r>
    </w:p>
    <w:p w14:paraId="4DC43681" w14:textId="77777777" w:rsidR="004C7D71" w:rsidRPr="004C7D71" w:rsidRDefault="004C7D71" w:rsidP="004C7D71">
      <w:pPr>
        <w:pStyle w:val="a4"/>
        <w:widowControl w:val="0"/>
        <w:numPr>
          <w:ilvl w:val="0"/>
          <w:numId w:val="14"/>
        </w:numPr>
        <w:spacing w:line="360" w:lineRule="auto"/>
        <w:rPr>
          <w:kern w:val="2"/>
          <w:sz w:val="21"/>
          <w:szCs w:val="21"/>
        </w:rPr>
      </w:pPr>
      <w:proofErr w:type="spellStart"/>
      <w:r w:rsidRPr="00B222CD">
        <w:rPr>
          <w:kern w:val="2"/>
          <w:sz w:val="21"/>
          <w:szCs w:val="21"/>
        </w:rPr>
        <w:t>tokenizer_fn</w:t>
      </w:r>
      <w:proofErr w:type="spellEnd"/>
      <w:r w:rsidRPr="00B222CD">
        <w:rPr>
          <w:rFonts w:hint="eastAsia"/>
          <w:sz w:val="21"/>
          <w:szCs w:val="21"/>
        </w:rPr>
        <w:t>，</w:t>
      </w:r>
      <w:r w:rsidRPr="004C7D71">
        <w:rPr>
          <w:rFonts w:hint="eastAsia"/>
          <w:kern w:val="2"/>
          <w:sz w:val="21"/>
          <w:szCs w:val="21"/>
        </w:rPr>
        <w:t>分词函数</w:t>
      </w:r>
    </w:p>
    <w:p w14:paraId="7B6BCE33" w14:textId="77777777" w:rsidR="004C7D71" w:rsidRDefault="00DC19EB" w:rsidP="00B222CD">
      <w:pPr>
        <w:pStyle w:val="1b"/>
        <w:ind w:firstLine="420"/>
      </w:pPr>
      <w:r>
        <w:rPr>
          <w:rFonts w:hint="eastAsia"/>
        </w:rPr>
        <w:t>假设有如下句子需要处理：</w:t>
      </w:r>
    </w:p>
    <w:p w14:paraId="71D26479" w14:textId="77777777" w:rsidR="00DC19EB" w:rsidRPr="00DC19EB" w:rsidRDefault="00DC19EB" w:rsidP="00DC19EB">
      <w:pPr>
        <w:pStyle w:val="af0"/>
        <w:ind w:firstLineChars="0" w:firstLine="0"/>
        <w:rPr>
          <w:rStyle w:val="gp"/>
          <w:rFonts w:ascii="Monaco" w:hAnsi="Monaco"/>
          <w:color w:val="C65D09"/>
        </w:rPr>
      </w:pPr>
      <w:proofErr w:type="spellStart"/>
      <w:r w:rsidRPr="00DC19EB">
        <w:rPr>
          <w:rStyle w:val="gp"/>
          <w:rFonts w:ascii="Monaco" w:hAnsi="Monaco"/>
          <w:color w:val="C65D09"/>
        </w:rPr>
        <w:t>x_text</w:t>
      </w:r>
      <w:proofErr w:type="spellEnd"/>
      <w:r w:rsidRPr="00DC19EB">
        <w:rPr>
          <w:rStyle w:val="gp"/>
          <w:rFonts w:ascii="Monaco" w:hAnsi="Monaco"/>
          <w:color w:val="C65D09"/>
        </w:rPr>
        <w:t xml:space="preserve"> </w:t>
      </w:r>
      <w:proofErr w:type="gramStart"/>
      <w:r w:rsidRPr="00DC19EB">
        <w:rPr>
          <w:rStyle w:val="gp"/>
          <w:rFonts w:ascii="Monaco" w:hAnsi="Monaco"/>
          <w:color w:val="C65D09"/>
        </w:rPr>
        <w:t>=[</w:t>
      </w:r>
      <w:proofErr w:type="gramEnd"/>
    </w:p>
    <w:p w14:paraId="2F65702B" w14:textId="77777777" w:rsidR="00DC19EB" w:rsidRPr="00DC19EB" w:rsidRDefault="00DC19EB" w:rsidP="00DC19EB">
      <w:pPr>
        <w:pStyle w:val="af0"/>
        <w:ind w:firstLineChars="0" w:firstLine="0"/>
        <w:rPr>
          <w:rStyle w:val="gp"/>
          <w:rFonts w:ascii="Monaco" w:hAnsi="Monaco"/>
          <w:color w:val="C65D09"/>
        </w:rPr>
      </w:pPr>
      <w:r w:rsidRPr="00DC19EB">
        <w:rPr>
          <w:rStyle w:val="gp"/>
          <w:rFonts w:ascii="Monaco" w:hAnsi="Monaco"/>
          <w:color w:val="C65D09"/>
        </w:rPr>
        <w:t xml:space="preserve">    '</w:t>
      </w:r>
      <w:proofErr w:type="spellStart"/>
      <w:r w:rsidRPr="00DC19EB">
        <w:rPr>
          <w:rStyle w:val="gp"/>
          <w:rFonts w:ascii="Monaco" w:hAnsi="Monaco"/>
          <w:color w:val="C65D09"/>
        </w:rPr>
        <w:t>i</w:t>
      </w:r>
      <w:proofErr w:type="spellEnd"/>
      <w:r w:rsidRPr="00DC19EB">
        <w:rPr>
          <w:rStyle w:val="gp"/>
          <w:rFonts w:ascii="Monaco" w:hAnsi="Monaco"/>
          <w:color w:val="C65D09"/>
        </w:rPr>
        <w:t xml:space="preserve"> love you',</w:t>
      </w:r>
    </w:p>
    <w:p w14:paraId="618CDEFC" w14:textId="77777777" w:rsidR="00DC19EB" w:rsidRPr="00DC19EB" w:rsidRDefault="00DC19EB" w:rsidP="00DC19EB">
      <w:pPr>
        <w:pStyle w:val="af0"/>
        <w:ind w:firstLineChars="0" w:firstLine="0"/>
        <w:rPr>
          <w:rStyle w:val="gp"/>
          <w:rFonts w:ascii="Monaco" w:hAnsi="Monaco"/>
          <w:color w:val="C65D09"/>
        </w:rPr>
      </w:pPr>
      <w:r w:rsidRPr="00DC19EB">
        <w:rPr>
          <w:rStyle w:val="gp"/>
          <w:rFonts w:ascii="Monaco" w:hAnsi="Monaco"/>
          <w:color w:val="C65D09"/>
        </w:rPr>
        <w:t xml:space="preserve">    'me too'</w:t>
      </w:r>
    </w:p>
    <w:p w14:paraId="745360AE" w14:textId="77777777" w:rsidR="00DC19EB" w:rsidRPr="00DC19EB" w:rsidRDefault="00DC19EB" w:rsidP="00DC19EB">
      <w:pPr>
        <w:pStyle w:val="af0"/>
        <w:ind w:firstLineChars="0" w:firstLine="0"/>
        <w:rPr>
          <w:rStyle w:val="gp"/>
          <w:rFonts w:ascii="Monaco" w:hAnsi="Monaco"/>
          <w:color w:val="C65D09"/>
          <w:szCs w:val="21"/>
        </w:rPr>
      </w:pPr>
      <w:r w:rsidRPr="00DC19EB">
        <w:rPr>
          <w:rStyle w:val="gp"/>
          <w:rFonts w:ascii="Monaco" w:hAnsi="Monaco"/>
          <w:color w:val="C65D09"/>
        </w:rPr>
        <w:t>]</w:t>
      </w:r>
    </w:p>
    <w:p w14:paraId="3DB0EC12" w14:textId="77777777" w:rsidR="00DC19EB" w:rsidRDefault="00DC19EB" w:rsidP="00B222CD">
      <w:pPr>
        <w:pStyle w:val="1b"/>
        <w:ind w:firstLine="420"/>
      </w:pPr>
      <w:r>
        <w:rPr>
          <w:rFonts w:hint="eastAsia"/>
        </w:rPr>
        <w:t>基于以上句子生成词汇表，并对</w:t>
      </w:r>
      <w:r w:rsidRPr="00DC19EB">
        <w:t>'</w:t>
      </w:r>
      <w:proofErr w:type="spellStart"/>
      <w:r w:rsidRPr="00DC19EB">
        <w:t>i</w:t>
      </w:r>
      <w:proofErr w:type="spellEnd"/>
      <w:r w:rsidRPr="00DC19EB">
        <w:t xml:space="preserve"> me too'</w:t>
      </w:r>
      <w:r w:rsidRPr="00DC19EB">
        <w:rPr>
          <w:rFonts w:hint="eastAsia"/>
        </w:rPr>
        <w:t>这句话进行编码。</w:t>
      </w:r>
    </w:p>
    <w:p w14:paraId="475D47EE" w14:textId="77777777" w:rsidR="00DC19EB" w:rsidRPr="00DC19EB" w:rsidRDefault="00DC19EB" w:rsidP="00DC19EB">
      <w:pPr>
        <w:pStyle w:val="af0"/>
        <w:ind w:firstLineChars="0" w:firstLine="0"/>
        <w:rPr>
          <w:rStyle w:val="gp"/>
          <w:rFonts w:ascii="Monaco" w:hAnsi="Monaco"/>
          <w:color w:val="C65D09"/>
        </w:rPr>
      </w:pPr>
      <w:proofErr w:type="spellStart"/>
      <w:r w:rsidRPr="00DC19EB">
        <w:rPr>
          <w:rStyle w:val="gp"/>
          <w:rFonts w:ascii="Monaco" w:hAnsi="Monaco"/>
          <w:color w:val="C65D09"/>
        </w:rPr>
        <w:t>vocab_processor</w:t>
      </w:r>
      <w:proofErr w:type="spellEnd"/>
      <w:r w:rsidRPr="00DC19EB">
        <w:rPr>
          <w:rStyle w:val="gp"/>
          <w:rFonts w:ascii="Monaco" w:hAnsi="Monaco"/>
          <w:color w:val="C65D09"/>
        </w:rPr>
        <w:t xml:space="preserve"> = </w:t>
      </w:r>
      <w:proofErr w:type="spellStart"/>
      <w:proofErr w:type="gramStart"/>
      <w:r w:rsidRPr="00DC19EB">
        <w:rPr>
          <w:rStyle w:val="gp"/>
          <w:rFonts w:ascii="Monaco" w:hAnsi="Monaco"/>
          <w:color w:val="C65D09"/>
        </w:rPr>
        <w:t>learn.preprocessing</w:t>
      </w:r>
      <w:proofErr w:type="gramEnd"/>
      <w:r w:rsidRPr="00DC19EB">
        <w:rPr>
          <w:rStyle w:val="gp"/>
          <w:rFonts w:ascii="Monaco" w:hAnsi="Monaco"/>
          <w:color w:val="C65D09"/>
        </w:rPr>
        <w:t>.VocabularyProcessor</w:t>
      </w:r>
      <w:proofErr w:type="spellEnd"/>
      <w:r w:rsidRPr="00DC19EB">
        <w:rPr>
          <w:rStyle w:val="gp"/>
          <w:rFonts w:ascii="Monaco" w:hAnsi="Monaco"/>
          <w:color w:val="C65D09"/>
        </w:rPr>
        <w:t>(</w:t>
      </w:r>
      <w:proofErr w:type="spellStart"/>
      <w:r w:rsidRPr="00DC19EB">
        <w:rPr>
          <w:rStyle w:val="gp"/>
          <w:rFonts w:ascii="Monaco" w:hAnsi="Monaco"/>
          <w:color w:val="C65D09"/>
        </w:rPr>
        <w:t>max_document_length</w:t>
      </w:r>
      <w:proofErr w:type="spellEnd"/>
      <w:r w:rsidRPr="00DC19EB">
        <w:rPr>
          <w:rStyle w:val="gp"/>
          <w:rFonts w:ascii="Monaco" w:hAnsi="Monaco"/>
          <w:color w:val="C65D09"/>
        </w:rPr>
        <w:t>)</w:t>
      </w:r>
    </w:p>
    <w:p w14:paraId="609D43AF" w14:textId="77777777" w:rsidR="00DC19EB" w:rsidRPr="00DC19EB" w:rsidRDefault="00DC19EB" w:rsidP="00DC19EB">
      <w:pPr>
        <w:pStyle w:val="af0"/>
        <w:ind w:firstLineChars="0" w:firstLine="0"/>
        <w:rPr>
          <w:rStyle w:val="gp"/>
          <w:rFonts w:ascii="Monaco" w:hAnsi="Monaco"/>
          <w:color w:val="C65D09"/>
        </w:rPr>
      </w:pPr>
      <w:proofErr w:type="spellStart"/>
      <w:r w:rsidRPr="00DC19EB">
        <w:rPr>
          <w:rStyle w:val="gp"/>
          <w:rFonts w:ascii="Monaco" w:hAnsi="Monaco"/>
          <w:color w:val="C65D09"/>
        </w:rPr>
        <w:t>vocab_processor.fit</w:t>
      </w:r>
      <w:proofErr w:type="spellEnd"/>
      <w:r w:rsidRPr="00DC19EB">
        <w:rPr>
          <w:rStyle w:val="gp"/>
          <w:rFonts w:ascii="Monaco" w:hAnsi="Monaco"/>
          <w:color w:val="C65D09"/>
        </w:rPr>
        <w:t>(</w:t>
      </w:r>
      <w:proofErr w:type="spellStart"/>
      <w:r w:rsidRPr="00DC19EB">
        <w:rPr>
          <w:rStyle w:val="gp"/>
          <w:rFonts w:ascii="Monaco" w:hAnsi="Monaco"/>
          <w:color w:val="C65D09"/>
        </w:rPr>
        <w:t>x_text</w:t>
      </w:r>
      <w:proofErr w:type="spellEnd"/>
      <w:r w:rsidRPr="00DC19EB">
        <w:rPr>
          <w:rStyle w:val="gp"/>
          <w:rFonts w:ascii="Monaco" w:hAnsi="Monaco"/>
          <w:color w:val="C65D09"/>
        </w:rPr>
        <w:t>)</w:t>
      </w:r>
    </w:p>
    <w:p w14:paraId="0C3A82B2" w14:textId="77777777" w:rsidR="00DC19EB" w:rsidRPr="00DC19EB" w:rsidRDefault="00DC19EB" w:rsidP="00DC19EB">
      <w:pPr>
        <w:pStyle w:val="af0"/>
        <w:ind w:firstLineChars="0" w:firstLine="0"/>
        <w:rPr>
          <w:rStyle w:val="gp"/>
          <w:rFonts w:ascii="Monaco" w:hAnsi="Monaco"/>
          <w:color w:val="C65D09"/>
        </w:rPr>
      </w:pPr>
      <w:r w:rsidRPr="00DC19EB">
        <w:rPr>
          <w:rStyle w:val="gp"/>
          <w:rFonts w:ascii="Monaco" w:hAnsi="Monaco"/>
          <w:color w:val="C65D09"/>
        </w:rPr>
        <w:t xml:space="preserve">print </w:t>
      </w:r>
      <w:proofErr w:type="gramStart"/>
      <w:r w:rsidRPr="00DC19EB">
        <w:rPr>
          <w:rStyle w:val="gp"/>
          <w:rFonts w:ascii="Monaco" w:hAnsi="Monaco"/>
          <w:color w:val="C65D09"/>
        </w:rPr>
        <w:t>next(</w:t>
      </w:r>
      <w:proofErr w:type="spellStart"/>
      <w:proofErr w:type="gramEnd"/>
      <w:r w:rsidRPr="00DC19EB">
        <w:rPr>
          <w:rStyle w:val="gp"/>
          <w:rFonts w:ascii="Monaco" w:hAnsi="Monaco"/>
          <w:color w:val="C65D09"/>
        </w:rPr>
        <w:t>vocab_processor.transform</w:t>
      </w:r>
      <w:proofErr w:type="spellEnd"/>
      <w:r w:rsidRPr="00DC19EB">
        <w:rPr>
          <w:rStyle w:val="gp"/>
          <w:rFonts w:ascii="Monaco" w:hAnsi="Monaco"/>
          <w:color w:val="C65D09"/>
        </w:rPr>
        <w:t>(['</w:t>
      </w:r>
      <w:proofErr w:type="spellStart"/>
      <w:r w:rsidRPr="00DC19EB">
        <w:rPr>
          <w:rStyle w:val="gp"/>
          <w:rFonts w:ascii="Monaco" w:hAnsi="Monaco"/>
          <w:color w:val="C65D09"/>
        </w:rPr>
        <w:t>i</w:t>
      </w:r>
      <w:proofErr w:type="spellEnd"/>
      <w:r w:rsidRPr="00DC19EB">
        <w:rPr>
          <w:rStyle w:val="gp"/>
          <w:rFonts w:ascii="Monaco" w:hAnsi="Monaco"/>
          <w:color w:val="C65D09"/>
        </w:rPr>
        <w:t xml:space="preserve"> me too'])).</w:t>
      </w:r>
      <w:proofErr w:type="spellStart"/>
      <w:r w:rsidRPr="00DC19EB">
        <w:rPr>
          <w:rStyle w:val="gp"/>
          <w:rFonts w:ascii="Monaco" w:hAnsi="Monaco"/>
          <w:color w:val="C65D09"/>
        </w:rPr>
        <w:t>tolist</w:t>
      </w:r>
      <w:proofErr w:type="spellEnd"/>
      <w:r w:rsidRPr="00DC19EB">
        <w:rPr>
          <w:rStyle w:val="gp"/>
          <w:rFonts w:ascii="Monaco" w:hAnsi="Monaco"/>
          <w:color w:val="C65D09"/>
        </w:rPr>
        <w:t>()</w:t>
      </w:r>
    </w:p>
    <w:p w14:paraId="3BB48C47" w14:textId="77777777" w:rsidR="00DC19EB" w:rsidRPr="00DC19EB" w:rsidRDefault="00DC19EB" w:rsidP="00DC19EB">
      <w:pPr>
        <w:pStyle w:val="af0"/>
        <w:ind w:firstLineChars="0" w:firstLine="0"/>
        <w:rPr>
          <w:rStyle w:val="gp"/>
          <w:rFonts w:ascii="Monaco" w:hAnsi="Monaco"/>
          <w:color w:val="C65D09"/>
        </w:rPr>
      </w:pPr>
      <w:r w:rsidRPr="00DC19EB">
        <w:rPr>
          <w:rStyle w:val="gp"/>
          <w:rFonts w:ascii="Monaco" w:hAnsi="Monaco"/>
          <w:color w:val="C65D09"/>
        </w:rPr>
        <w:t xml:space="preserve">x = </w:t>
      </w:r>
      <w:proofErr w:type="spellStart"/>
      <w:proofErr w:type="gramStart"/>
      <w:r w:rsidRPr="00DC19EB">
        <w:rPr>
          <w:rStyle w:val="gp"/>
          <w:rFonts w:ascii="Monaco" w:hAnsi="Monaco"/>
          <w:color w:val="C65D09"/>
        </w:rPr>
        <w:t>np.array</w:t>
      </w:r>
      <w:proofErr w:type="spellEnd"/>
      <w:proofErr w:type="gramEnd"/>
      <w:r w:rsidRPr="00DC19EB">
        <w:rPr>
          <w:rStyle w:val="gp"/>
          <w:rFonts w:ascii="Monaco" w:hAnsi="Monaco"/>
          <w:color w:val="C65D09"/>
        </w:rPr>
        <w:t>(list(</w:t>
      </w:r>
      <w:proofErr w:type="spellStart"/>
      <w:r w:rsidRPr="00DC19EB">
        <w:rPr>
          <w:rStyle w:val="gp"/>
          <w:rFonts w:ascii="Monaco" w:hAnsi="Monaco"/>
          <w:color w:val="C65D09"/>
        </w:rPr>
        <w:t>vocab_processor.fit_transform</w:t>
      </w:r>
      <w:proofErr w:type="spellEnd"/>
      <w:r w:rsidRPr="00DC19EB">
        <w:rPr>
          <w:rStyle w:val="gp"/>
          <w:rFonts w:ascii="Monaco" w:hAnsi="Monaco"/>
          <w:color w:val="C65D09"/>
        </w:rPr>
        <w:t>(</w:t>
      </w:r>
      <w:proofErr w:type="spellStart"/>
      <w:r w:rsidRPr="00DC19EB">
        <w:rPr>
          <w:rStyle w:val="gp"/>
          <w:rFonts w:ascii="Monaco" w:hAnsi="Monaco"/>
          <w:color w:val="C65D09"/>
        </w:rPr>
        <w:t>x_text</w:t>
      </w:r>
      <w:proofErr w:type="spellEnd"/>
      <w:r w:rsidRPr="00DC19EB">
        <w:rPr>
          <w:rStyle w:val="gp"/>
          <w:rFonts w:ascii="Monaco" w:hAnsi="Monaco"/>
          <w:color w:val="C65D09"/>
        </w:rPr>
        <w:t>)))</w:t>
      </w:r>
    </w:p>
    <w:p w14:paraId="187660AE" w14:textId="77777777" w:rsidR="00DC19EB" w:rsidRPr="00DC19EB" w:rsidRDefault="00DC19EB" w:rsidP="00DC19EB">
      <w:pPr>
        <w:pStyle w:val="af0"/>
        <w:ind w:firstLineChars="0" w:firstLine="0"/>
        <w:rPr>
          <w:rStyle w:val="gp"/>
          <w:rFonts w:ascii="Monaco" w:hAnsi="Monaco"/>
          <w:color w:val="C65D09"/>
        </w:rPr>
      </w:pPr>
      <w:r w:rsidRPr="00DC19EB">
        <w:rPr>
          <w:rStyle w:val="gp"/>
          <w:rFonts w:ascii="Monaco" w:hAnsi="Monaco"/>
          <w:color w:val="C65D09"/>
        </w:rPr>
        <w:t>print x</w:t>
      </w:r>
    </w:p>
    <w:p w14:paraId="1067A15F" w14:textId="77777777" w:rsidR="00DC19EB" w:rsidRPr="00DC19EB" w:rsidRDefault="00DC19EB" w:rsidP="00DC19EB">
      <w:pPr>
        <w:pStyle w:val="a4"/>
        <w:widowControl w:val="0"/>
        <w:spacing w:line="360" w:lineRule="auto"/>
        <w:ind w:firstLineChars="200" w:firstLine="420"/>
        <w:rPr>
          <w:kern w:val="2"/>
          <w:sz w:val="21"/>
          <w:szCs w:val="21"/>
        </w:rPr>
      </w:pPr>
      <w:r w:rsidRPr="00DC19EB">
        <w:rPr>
          <w:rFonts w:hint="eastAsia"/>
          <w:kern w:val="2"/>
          <w:sz w:val="21"/>
          <w:szCs w:val="21"/>
        </w:rPr>
        <w:lastRenderedPageBreak/>
        <w:t>运行结果为：</w:t>
      </w:r>
    </w:p>
    <w:p w14:paraId="72A668CA" w14:textId="77777777" w:rsidR="00DC19EB" w:rsidRPr="00DC19EB" w:rsidRDefault="00DC19EB" w:rsidP="00DC19EB">
      <w:pPr>
        <w:pStyle w:val="af0"/>
        <w:ind w:firstLineChars="0" w:firstLine="0"/>
        <w:rPr>
          <w:rStyle w:val="gp"/>
          <w:rFonts w:ascii="Monaco" w:hAnsi="Monaco"/>
          <w:color w:val="C65D09"/>
        </w:rPr>
      </w:pPr>
      <w:r w:rsidRPr="00DC19EB">
        <w:rPr>
          <w:rStyle w:val="gp"/>
          <w:rFonts w:ascii="Monaco" w:hAnsi="Monaco"/>
          <w:color w:val="C65D09"/>
        </w:rPr>
        <w:t>[1, 4, 5, 0]</w:t>
      </w:r>
    </w:p>
    <w:p w14:paraId="750EFED2" w14:textId="77777777" w:rsidR="00DC19EB" w:rsidRPr="00DC19EB" w:rsidRDefault="00DC19EB" w:rsidP="00DC19EB">
      <w:pPr>
        <w:pStyle w:val="af0"/>
        <w:ind w:firstLineChars="0" w:firstLine="0"/>
        <w:rPr>
          <w:rStyle w:val="gp"/>
          <w:rFonts w:ascii="Monaco" w:hAnsi="Monaco"/>
          <w:color w:val="C65D09"/>
        </w:rPr>
      </w:pPr>
      <w:r w:rsidRPr="00DC19EB">
        <w:rPr>
          <w:rStyle w:val="gp"/>
          <w:rFonts w:ascii="Monaco" w:hAnsi="Monaco"/>
          <w:color w:val="C65D09"/>
        </w:rPr>
        <w:t>[[1 2 3 0]</w:t>
      </w:r>
    </w:p>
    <w:p w14:paraId="5B52BECA" w14:textId="77777777" w:rsidR="00DC19EB" w:rsidRPr="00DC19EB" w:rsidRDefault="00DC19EB" w:rsidP="00DC19EB">
      <w:pPr>
        <w:pStyle w:val="af0"/>
        <w:ind w:firstLineChars="0" w:firstLine="0"/>
        <w:rPr>
          <w:rStyle w:val="gp"/>
          <w:rFonts w:ascii="Monaco" w:hAnsi="Monaco"/>
          <w:color w:val="C65D09"/>
          <w:szCs w:val="21"/>
        </w:rPr>
      </w:pPr>
      <w:r w:rsidRPr="00DC19EB">
        <w:rPr>
          <w:rStyle w:val="gp"/>
          <w:rFonts w:ascii="Monaco" w:hAnsi="Monaco"/>
          <w:color w:val="C65D09"/>
        </w:rPr>
        <w:t xml:space="preserve"> [4 5 0 0]]</w:t>
      </w:r>
    </w:p>
    <w:p w14:paraId="106E3902" w14:textId="1DFE8836" w:rsidR="00DC19EB" w:rsidRPr="00DC19EB" w:rsidRDefault="00232458" w:rsidP="00422A86">
      <w:pPr>
        <w:pStyle w:val="1b"/>
        <w:ind w:firstLine="420"/>
      </w:pPr>
      <w:r>
        <w:rPr>
          <w:rFonts w:hint="eastAsia"/>
        </w:rPr>
        <w:t>整个过程如</w:t>
      </w:r>
      <w:r w:rsidR="00E830CC">
        <w:fldChar w:fldCharType="begin"/>
      </w:r>
      <w:r w:rsidR="00E830CC">
        <w:instrText xml:space="preserve"> </w:instrText>
      </w:r>
      <w:r w:rsidR="00E830CC">
        <w:rPr>
          <w:rFonts w:hint="eastAsia"/>
        </w:rPr>
        <w:instrText>REF _Ref482100416 \r \h</w:instrText>
      </w:r>
      <w:r w:rsidR="00E830CC">
        <w:instrText xml:space="preserve"> </w:instrText>
      </w:r>
      <w:r w:rsidR="00E830CC">
        <w:fldChar w:fldCharType="separate"/>
      </w:r>
      <w:r w:rsidR="00E830CC">
        <w:rPr>
          <w:rFonts w:hint="eastAsia"/>
        </w:rPr>
        <w:t>图</w:t>
      </w:r>
      <w:r w:rsidR="00E830CC">
        <w:rPr>
          <w:rFonts w:hint="eastAsia"/>
        </w:rPr>
        <w:t xml:space="preserve">1-4 </w:t>
      </w:r>
      <w:r w:rsidR="00E830CC">
        <w:fldChar w:fldCharType="end"/>
      </w:r>
      <w:bookmarkStart w:id="5" w:name="_GoBack"/>
      <w:bookmarkEnd w:id="5"/>
      <w:r>
        <w:rPr>
          <w:rFonts w:hint="eastAsia"/>
        </w:rPr>
        <w:t>所示</w:t>
      </w:r>
      <w:r w:rsidR="00422A86">
        <w:rPr>
          <w:rFonts w:hint="eastAsia"/>
        </w:rPr>
        <w:t>。</w:t>
      </w:r>
    </w:p>
    <w:p w14:paraId="6F8DAB3C" w14:textId="768B1499" w:rsidR="00532DDA" w:rsidRDefault="00917778" w:rsidP="00532DDA">
      <w:pPr>
        <w:pStyle w:val="a4"/>
        <w:ind w:firstLine="420"/>
        <w:rPr>
          <w:rFonts w:hint="eastAsia"/>
        </w:rPr>
      </w:pPr>
      <w:r>
        <w:rPr>
          <w:noProof/>
        </w:rPr>
        <w:drawing>
          <wp:inline distT="0" distB="0" distL="0" distR="0" wp14:anchorId="50A21D7A" wp14:editId="45DBFDBD">
            <wp:extent cx="4712335" cy="2859814"/>
            <wp:effectExtent l="0" t="0" r="0"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词汇表模型.jpg"/>
                    <pic:cNvPicPr/>
                  </pic:nvPicPr>
                  <pic:blipFill>
                    <a:blip r:embed="rId10">
                      <a:extLst>
                        <a:ext uri="{28A0092B-C50C-407E-A947-70E740481C1C}">
                          <a14:useLocalDpi xmlns:a14="http://schemas.microsoft.com/office/drawing/2010/main" val="0"/>
                        </a:ext>
                      </a:extLst>
                    </a:blip>
                    <a:stretch>
                      <a:fillRect/>
                    </a:stretch>
                  </pic:blipFill>
                  <pic:spPr>
                    <a:xfrm>
                      <a:off x="0" y="0"/>
                      <a:ext cx="4719687" cy="2864276"/>
                    </a:xfrm>
                    <a:prstGeom prst="rect">
                      <a:avLst/>
                    </a:prstGeom>
                  </pic:spPr>
                </pic:pic>
              </a:graphicData>
            </a:graphic>
          </wp:inline>
        </w:drawing>
      </w:r>
    </w:p>
    <w:p w14:paraId="17F84B71" w14:textId="48C0FAC0" w:rsidR="00917778" w:rsidRPr="001249A3" w:rsidRDefault="00917778" w:rsidP="004E31EA">
      <w:pPr>
        <w:pStyle w:val="afd"/>
        <w:numPr>
          <w:ilvl w:val="0"/>
          <w:numId w:val="9"/>
        </w:numPr>
        <w:rPr>
          <w:rFonts w:hint="eastAsia"/>
        </w:rPr>
      </w:pPr>
      <w:bookmarkStart w:id="6" w:name="_Ref482100416"/>
      <w:r>
        <w:rPr>
          <w:rFonts w:hint="eastAsia"/>
        </w:rPr>
        <w:t>使用词汇表模型进行编码</w:t>
      </w:r>
      <w:bookmarkEnd w:id="6"/>
    </w:p>
    <w:p w14:paraId="28EF0EC4" w14:textId="77777777" w:rsidR="003D7612" w:rsidRDefault="003D7612" w:rsidP="00EF6A35">
      <w:pPr>
        <w:pStyle w:val="2"/>
        <w:numPr>
          <w:ilvl w:val="1"/>
          <w:numId w:val="25"/>
        </w:numPr>
      </w:pPr>
      <w:r>
        <w:rPr>
          <w:rFonts w:hint="eastAsia"/>
        </w:rPr>
        <w:t>模型训练与验证</w:t>
      </w:r>
      <w:bookmarkEnd w:id="4"/>
    </w:p>
    <w:p w14:paraId="76163351" w14:textId="77777777" w:rsidR="00544F15" w:rsidRDefault="00544F15" w:rsidP="00544F15">
      <w:pPr>
        <w:pStyle w:val="3"/>
        <w:ind w:firstLine="420"/>
      </w:pPr>
      <w:r>
        <w:rPr>
          <w:rFonts w:hint="eastAsia"/>
        </w:rPr>
        <w:t>方法一：朴素贝叶斯算法</w:t>
      </w:r>
    </w:p>
    <w:p w14:paraId="4CBB9A85" w14:textId="77777777" w:rsidR="006D048C" w:rsidRDefault="00B243F8" w:rsidP="00422A86">
      <w:pPr>
        <w:pStyle w:val="1b"/>
        <w:ind w:firstLine="420"/>
      </w:pPr>
      <w:r>
        <w:rPr>
          <w:rFonts w:hint="eastAsia"/>
        </w:rPr>
        <w:t>使用朴素贝叶斯算法，特征提取使用词袋模型</w:t>
      </w:r>
      <w:r w:rsidR="00900DD0">
        <w:rPr>
          <w:rFonts w:hint="eastAsia"/>
        </w:rPr>
        <w:t>，将数据集合随机分配成训练集合和测试集合，其中测试集合比例为</w:t>
      </w:r>
      <w:r w:rsidR="00900DD0">
        <w:rPr>
          <w:rFonts w:hint="eastAsia"/>
        </w:rPr>
        <w:t>40%</w:t>
      </w:r>
      <w:r>
        <w:rPr>
          <w:rFonts w:hint="eastAsia"/>
        </w:rPr>
        <w:t>。</w:t>
      </w:r>
    </w:p>
    <w:p w14:paraId="5423AFF7" w14:textId="77777777" w:rsidR="00FB2843" w:rsidRDefault="00900DD0" w:rsidP="00FB2843">
      <w:pPr>
        <w:pStyle w:val="af0"/>
        <w:ind w:firstLineChars="0" w:firstLine="0"/>
        <w:rPr>
          <w:rStyle w:val="gp"/>
          <w:rFonts w:ascii="Monaco" w:hAnsi="Monaco"/>
          <w:color w:val="C65D09"/>
        </w:rPr>
      </w:pPr>
      <w:proofErr w:type="spellStart"/>
      <w:r w:rsidRPr="00FB2843">
        <w:rPr>
          <w:rStyle w:val="gp"/>
          <w:rFonts w:ascii="Monaco" w:hAnsi="Monaco"/>
          <w:color w:val="C65D09"/>
        </w:rPr>
        <w:t>x_train</w:t>
      </w:r>
      <w:proofErr w:type="spellEnd"/>
      <w:r w:rsidRPr="00FB2843">
        <w:rPr>
          <w:rStyle w:val="gp"/>
          <w:rFonts w:ascii="Monaco" w:hAnsi="Monaco"/>
          <w:color w:val="C65D09"/>
        </w:rPr>
        <w:t xml:space="preserve">, </w:t>
      </w:r>
      <w:proofErr w:type="spellStart"/>
      <w:r w:rsidRPr="00FB2843">
        <w:rPr>
          <w:rStyle w:val="gp"/>
          <w:rFonts w:ascii="Monaco" w:hAnsi="Monaco"/>
          <w:color w:val="C65D09"/>
        </w:rPr>
        <w:t>x_test</w:t>
      </w:r>
      <w:proofErr w:type="spellEnd"/>
      <w:r w:rsidRPr="00FB2843">
        <w:rPr>
          <w:rStyle w:val="gp"/>
          <w:rFonts w:ascii="Monaco" w:hAnsi="Monaco"/>
          <w:color w:val="C65D09"/>
        </w:rPr>
        <w:t xml:space="preserve">, </w:t>
      </w:r>
      <w:proofErr w:type="spellStart"/>
      <w:r w:rsidRPr="00FB2843">
        <w:rPr>
          <w:rStyle w:val="gp"/>
          <w:rFonts w:ascii="Monaco" w:hAnsi="Monaco"/>
          <w:color w:val="C65D09"/>
        </w:rPr>
        <w:t>y_train</w:t>
      </w:r>
      <w:proofErr w:type="spellEnd"/>
      <w:r w:rsidRPr="00FB2843">
        <w:rPr>
          <w:rStyle w:val="gp"/>
          <w:rFonts w:ascii="Monaco" w:hAnsi="Monaco"/>
          <w:color w:val="C65D09"/>
        </w:rPr>
        <w:t xml:space="preserve">, </w:t>
      </w:r>
      <w:proofErr w:type="spellStart"/>
      <w:r w:rsidRPr="00FB2843">
        <w:rPr>
          <w:rStyle w:val="gp"/>
          <w:rFonts w:ascii="Monaco" w:hAnsi="Monaco"/>
          <w:color w:val="C65D09"/>
        </w:rPr>
        <w:t>y_test</w:t>
      </w:r>
      <w:proofErr w:type="spellEnd"/>
      <w:r w:rsidRPr="00FB2843">
        <w:rPr>
          <w:rStyle w:val="gp"/>
          <w:rFonts w:ascii="Monaco" w:hAnsi="Monaco"/>
          <w:color w:val="C65D09"/>
        </w:rPr>
        <w:t xml:space="preserve"> = </w:t>
      </w:r>
      <w:proofErr w:type="spellStart"/>
      <w:r w:rsidRPr="00FB2843">
        <w:rPr>
          <w:rStyle w:val="gp"/>
          <w:rFonts w:ascii="Monaco" w:hAnsi="Monaco"/>
          <w:color w:val="C65D09"/>
        </w:rPr>
        <w:t>train_test_</w:t>
      </w:r>
      <w:proofErr w:type="gramStart"/>
      <w:r w:rsidRPr="00FB2843">
        <w:rPr>
          <w:rStyle w:val="gp"/>
          <w:rFonts w:ascii="Monaco" w:hAnsi="Monaco"/>
          <w:color w:val="C65D09"/>
        </w:rPr>
        <w:t>split</w:t>
      </w:r>
      <w:proofErr w:type="spellEnd"/>
      <w:r w:rsidRPr="00FB2843">
        <w:rPr>
          <w:rStyle w:val="gp"/>
          <w:rFonts w:ascii="Monaco" w:hAnsi="Monaco"/>
          <w:color w:val="C65D09"/>
        </w:rPr>
        <w:t>(</w:t>
      </w:r>
      <w:proofErr w:type="gramEnd"/>
      <w:r w:rsidRPr="00FB2843">
        <w:rPr>
          <w:rStyle w:val="gp"/>
          <w:rFonts w:ascii="Monaco" w:hAnsi="Monaco"/>
          <w:color w:val="C65D09"/>
        </w:rPr>
        <w:t xml:space="preserve">x, y, </w:t>
      </w:r>
      <w:proofErr w:type="spellStart"/>
      <w:r w:rsidRPr="00FB2843">
        <w:rPr>
          <w:rStyle w:val="gp"/>
          <w:rFonts w:ascii="Monaco" w:hAnsi="Monaco"/>
          <w:color w:val="C65D09"/>
        </w:rPr>
        <w:t>test_size</w:t>
      </w:r>
      <w:proofErr w:type="spellEnd"/>
      <w:r w:rsidRPr="00FB2843">
        <w:rPr>
          <w:rStyle w:val="gp"/>
          <w:rFonts w:ascii="Monaco" w:hAnsi="Monaco"/>
          <w:color w:val="C65D09"/>
        </w:rPr>
        <w:t xml:space="preserve"> = 0.4, </w:t>
      </w:r>
      <w:proofErr w:type="spellStart"/>
      <w:r w:rsidRPr="00FB2843">
        <w:rPr>
          <w:rStyle w:val="gp"/>
          <w:rFonts w:ascii="Monaco" w:hAnsi="Monaco"/>
          <w:color w:val="C65D09"/>
        </w:rPr>
        <w:t>random_state</w:t>
      </w:r>
      <w:proofErr w:type="spellEnd"/>
      <w:r w:rsidRPr="00FB2843">
        <w:rPr>
          <w:rStyle w:val="gp"/>
          <w:rFonts w:ascii="Monaco" w:hAnsi="Monaco"/>
          <w:color w:val="C65D09"/>
        </w:rPr>
        <w:t xml:space="preserve"> = 0)</w:t>
      </w:r>
      <w:r w:rsidRPr="00FB2843">
        <w:rPr>
          <w:rStyle w:val="gp"/>
          <w:rFonts w:ascii="Monaco" w:hAnsi="Monaco"/>
          <w:color w:val="C65D09"/>
        </w:rPr>
        <w:br/>
      </w:r>
      <w:proofErr w:type="spellStart"/>
      <w:r w:rsidRPr="00FB2843">
        <w:rPr>
          <w:rStyle w:val="gp"/>
          <w:rFonts w:ascii="Monaco" w:hAnsi="Monaco"/>
          <w:color w:val="C65D09"/>
        </w:rPr>
        <w:t>gnb</w:t>
      </w:r>
      <w:proofErr w:type="spellEnd"/>
      <w:r w:rsidRPr="00FB2843">
        <w:rPr>
          <w:rStyle w:val="gp"/>
          <w:rFonts w:ascii="Monaco" w:hAnsi="Monaco"/>
          <w:color w:val="C65D09"/>
        </w:rPr>
        <w:t xml:space="preserve"> = </w:t>
      </w:r>
      <w:proofErr w:type="spellStart"/>
      <w:r w:rsidRPr="00FB2843">
        <w:rPr>
          <w:rStyle w:val="gp"/>
          <w:rFonts w:ascii="Monaco" w:hAnsi="Monaco"/>
          <w:color w:val="C65D09"/>
        </w:rPr>
        <w:t>GaussianNB</w:t>
      </w:r>
      <w:proofErr w:type="spellEnd"/>
      <w:r w:rsidRPr="00FB2843">
        <w:rPr>
          <w:rStyle w:val="gp"/>
          <w:rFonts w:ascii="Monaco" w:hAnsi="Monaco"/>
          <w:color w:val="C65D09"/>
        </w:rPr>
        <w:t>()</w:t>
      </w:r>
      <w:r w:rsidRPr="00FB2843">
        <w:rPr>
          <w:rStyle w:val="gp"/>
          <w:rFonts w:ascii="Monaco" w:hAnsi="Monaco"/>
          <w:color w:val="C65D09"/>
        </w:rPr>
        <w:br/>
      </w:r>
      <w:proofErr w:type="spellStart"/>
      <w:r w:rsidRPr="00FB2843">
        <w:rPr>
          <w:rStyle w:val="gp"/>
          <w:rFonts w:ascii="Monaco" w:hAnsi="Monaco"/>
          <w:color w:val="C65D09"/>
        </w:rPr>
        <w:t>gnb.fit</w:t>
      </w:r>
      <w:proofErr w:type="spellEnd"/>
      <w:r w:rsidRPr="00FB2843">
        <w:rPr>
          <w:rStyle w:val="gp"/>
          <w:rFonts w:ascii="Monaco" w:hAnsi="Monaco"/>
          <w:color w:val="C65D09"/>
        </w:rPr>
        <w:t>(</w:t>
      </w:r>
      <w:proofErr w:type="spellStart"/>
      <w:r w:rsidRPr="00FB2843">
        <w:rPr>
          <w:rStyle w:val="gp"/>
          <w:rFonts w:ascii="Monaco" w:hAnsi="Monaco"/>
          <w:color w:val="C65D09"/>
        </w:rPr>
        <w:t>x_train,y_train</w:t>
      </w:r>
      <w:proofErr w:type="spellEnd"/>
      <w:r w:rsidRPr="00FB2843">
        <w:rPr>
          <w:rStyle w:val="gp"/>
          <w:rFonts w:ascii="Monaco" w:hAnsi="Monaco"/>
          <w:color w:val="C65D09"/>
        </w:rPr>
        <w:t>)</w:t>
      </w:r>
      <w:r w:rsidRPr="00FB2843">
        <w:rPr>
          <w:rStyle w:val="gp"/>
          <w:rFonts w:ascii="Monaco" w:hAnsi="Monaco"/>
          <w:color w:val="C65D09"/>
        </w:rPr>
        <w:br/>
      </w:r>
      <w:proofErr w:type="spellStart"/>
      <w:r w:rsidRPr="00FB2843">
        <w:rPr>
          <w:rStyle w:val="gp"/>
          <w:rFonts w:ascii="Monaco" w:hAnsi="Monaco"/>
          <w:color w:val="C65D09"/>
        </w:rPr>
        <w:t>y_pred</w:t>
      </w:r>
      <w:proofErr w:type="spellEnd"/>
      <w:r w:rsidRPr="00FB2843">
        <w:rPr>
          <w:rStyle w:val="gp"/>
          <w:rFonts w:ascii="Monaco" w:hAnsi="Monaco"/>
          <w:color w:val="C65D09"/>
        </w:rPr>
        <w:t>=</w:t>
      </w:r>
      <w:proofErr w:type="spellStart"/>
      <w:r w:rsidRPr="00FB2843">
        <w:rPr>
          <w:rStyle w:val="gp"/>
          <w:rFonts w:ascii="Monaco" w:hAnsi="Monaco"/>
          <w:color w:val="C65D09"/>
        </w:rPr>
        <w:t>gnb.predict</w:t>
      </w:r>
      <w:proofErr w:type="spellEnd"/>
      <w:r w:rsidRPr="00FB2843">
        <w:rPr>
          <w:rStyle w:val="gp"/>
          <w:rFonts w:ascii="Monaco" w:hAnsi="Monaco"/>
          <w:color w:val="C65D09"/>
        </w:rPr>
        <w:t>(</w:t>
      </w:r>
      <w:proofErr w:type="spellStart"/>
      <w:r w:rsidRPr="00FB2843">
        <w:rPr>
          <w:rStyle w:val="gp"/>
          <w:rFonts w:ascii="Monaco" w:hAnsi="Monaco"/>
          <w:color w:val="C65D09"/>
        </w:rPr>
        <w:t>x_test</w:t>
      </w:r>
      <w:proofErr w:type="spellEnd"/>
      <w:r w:rsidRPr="00FB2843">
        <w:rPr>
          <w:rStyle w:val="gp"/>
          <w:rFonts w:ascii="Monaco" w:hAnsi="Monaco"/>
          <w:color w:val="C65D09"/>
        </w:rPr>
        <w:t>)</w:t>
      </w:r>
    </w:p>
    <w:p w14:paraId="782273CA" w14:textId="77777777" w:rsidR="00FB2843" w:rsidRPr="002731DA" w:rsidRDefault="00FB2843" w:rsidP="00422A86">
      <w:pPr>
        <w:pStyle w:val="1b"/>
        <w:ind w:firstLine="420"/>
      </w:pPr>
      <w:r w:rsidRPr="002731DA">
        <w:rPr>
          <w:rFonts w:hint="eastAsia"/>
        </w:rPr>
        <w:t>评估结果的准确度和</w:t>
      </w:r>
      <w:r w:rsidRPr="002731DA">
        <w:rPr>
          <w:rFonts w:hint="eastAsia"/>
        </w:rPr>
        <w:t>TT</w:t>
      </w:r>
      <w:r w:rsidRPr="002731DA">
        <w:rPr>
          <w:rFonts w:hint="eastAsia"/>
        </w:rPr>
        <w:t>、</w:t>
      </w:r>
      <w:r w:rsidRPr="002731DA">
        <w:rPr>
          <w:rFonts w:hint="eastAsia"/>
        </w:rPr>
        <w:t>FF</w:t>
      </w:r>
      <w:r w:rsidRPr="002731DA">
        <w:rPr>
          <w:rFonts w:hint="eastAsia"/>
        </w:rPr>
        <w:t>、</w:t>
      </w:r>
      <w:r w:rsidRPr="002731DA">
        <w:rPr>
          <w:rFonts w:hint="eastAsia"/>
        </w:rPr>
        <w:t>TF</w:t>
      </w:r>
      <w:r w:rsidRPr="002731DA">
        <w:rPr>
          <w:rFonts w:hint="eastAsia"/>
        </w:rPr>
        <w:t>、</w:t>
      </w:r>
      <w:r w:rsidRPr="002731DA">
        <w:rPr>
          <w:rFonts w:hint="eastAsia"/>
        </w:rPr>
        <w:t>FT</w:t>
      </w:r>
      <w:r w:rsidRPr="002731DA">
        <w:rPr>
          <w:rFonts w:hint="eastAsia"/>
        </w:rPr>
        <w:t>四个值。</w:t>
      </w:r>
    </w:p>
    <w:p w14:paraId="5CC0FD26" w14:textId="77777777" w:rsidR="00900DD0" w:rsidRPr="002731DA" w:rsidRDefault="00900DD0" w:rsidP="002731DA">
      <w:pPr>
        <w:pStyle w:val="af0"/>
        <w:ind w:firstLineChars="0" w:firstLine="0"/>
        <w:rPr>
          <w:rStyle w:val="gp"/>
          <w:rFonts w:ascii="Monaco" w:hAnsi="Monaco"/>
          <w:color w:val="C65D09"/>
        </w:rPr>
      </w:pPr>
      <w:r w:rsidRPr="00FB2843">
        <w:rPr>
          <w:rStyle w:val="gp"/>
          <w:rFonts w:ascii="Monaco" w:hAnsi="Monaco"/>
          <w:color w:val="C65D09"/>
        </w:rPr>
        <w:t xml:space="preserve">print </w:t>
      </w:r>
      <w:proofErr w:type="spellStart"/>
      <w:proofErr w:type="gramStart"/>
      <w:r w:rsidRPr="00FB2843">
        <w:rPr>
          <w:rStyle w:val="gp"/>
          <w:rFonts w:ascii="Monaco" w:hAnsi="Monaco"/>
          <w:color w:val="C65D09"/>
        </w:rPr>
        <w:t>metrics.accuracy</w:t>
      </w:r>
      <w:proofErr w:type="gramEnd"/>
      <w:r w:rsidRPr="00FB2843">
        <w:rPr>
          <w:rStyle w:val="gp"/>
          <w:rFonts w:ascii="Monaco" w:hAnsi="Monaco"/>
          <w:color w:val="C65D09"/>
        </w:rPr>
        <w:t>_score</w:t>
      </w:r>
      <w:proofErr w:type="spellEnd"/>
      <w:r w:rsidRPr="00FB2843">
        <w:rPr>
          <w:rStyle w:val="gp"/>
          <w:rFonts w:ascii="Monaco" w:hAnsi="Monaco"/>
          <w:color w:val="C65D09"/>
        </w:rPr>
        <w:t>(</w:t>
      </w:r>
      <w:proofErr w:type="spellStart"/>
      <w:r w:rsidRPr="00FB2843">
        <w:rPr>
          <w:rStyle w:val="gp"/>
          <w:rFonts w:ascii="Monaco" w:hAnsi="Monaco"/>
          <w:color w:val="C65D09"/>
        </w:rPr>
        <w:t>y_test</w:t>
      </w:r>
      <w:proofErr w:type="spellEnd"/>
      <w:r w:rsidRPr="00FB2843">
        <w:rPr>
          <w:rStyle w:val="gp"/>
          <w:rFonts w:ascii="Monaco" w:hAnsi="Monaco"/>
          <w:color w:val="C65D09"/>
        </w:rPr>
        <w:t xml:space="preserve">, </w:t>
      </w:r>
      <w:proofErr w:type="spellStart"/>
      <w:r w:rsidRPr="00FB2843">
        <w:rPr>
          <w:rStyle w:val="gp"/>
          <w:rFonts w:ascii="Monaco" w:hAnsi="Monaco"/>
          <w:color w:val="C65D09"/>
        </w:rPr>
        <w:t>y_pred</w:t>
      </w:r>
      <w:proofErr w:type="spellEnd"/>
      <w:r w:rsidRPr="00FB2843">
        <w:rPr>
          <w:rStyle w:val="gp"/>
          <w:rFonts w:ascii="Monaco" w:hAnsi="Monaco"/>
          <w:color w:val="C65D09"/>
        </w:rPr>
        <w:t>)</w:t>
      </w:r>
      <w:r w:rsidRPr="002731DA">
        <w:rPr>
          <w:rStyle w:val="gp"/>
          <w:rFonts w:ascii="Monaco" w:hAnsi="Monaco"/>
          <w:color w:val="C65D09"/>
        </w:rPr>
        <w:br/>
        <w:t xml:space="preserve">print </w:t>
      </w:r>
      <w:proofErr w:type="spellStart"/>
      <w:r w:rsidRPr="002731DA">
        <w:rPr>
          <w:rStyle w:val="gp"/>
          <w:rFonts w:ascii="Monaco" w:hAnsi="Monaco"/>
          <w:color w:val="C65D09"/>
        </w:rPr>
        <w:t>metrics.confusion_matrix</w:t>
      </w:r>
      <w:proofErr w:type="spellEnd"/>
      <w:r w:rsidRPr="002731DA">
        <w:rPr>
          <w:rStyle w:val="gp"/>
          <w:rFonts w:ascii="Monaco" w:hAnsi="Monaco"/>
          <w:color w:val="C65D09"/>
        </w:rPr>
        <w:t>(</w:t>
      </w:r>
      <w:proofErr w:type="spellStart"/>
      <w:r w:rsidRPr="002731DA">
        <w:rPr>
          <w:rStyle w:val="gp"/>
          <w:rFonts w:ascii="Monaco" w:hAnsi="Monaco"/>
          <w:color w:val="C65D09"/>
        </w:rPr>
        <w:t>y_test</w:t>
      </w:r>
      <w:proofErr w:type="spellEnd"/>
      <w:r w:rsidRPr="002731DA">
        <w:rPr>
          <w:rStyle w:val="gp"/>
          <w:rFonts w:ascii="Monaco" w:hAnsi="Monaco"/>
          <w:color w:val="C65D09"/>
        </w:rPr>
        <w:t xml:space="preserve">, </w:t>
      </w:r>
      <w:proofErr w:type="spellStart"/>
      <w:r w:rsidRPr="002731DA">
        <w:rPr>
          <w:rStyle w:val="gp"/>
          <w:rFonts w:ascii="Monaco" w:hAnsi="Monaco"/>
          <w:color w:val="C65D09"/>
        </w:rPr>
        <w:t>y_pred</w:t>
      </w:r>
      <w:proofErr w:type="spellEnd"/>
      <w:r w:rsidRPr="002731DA">
        <w:rPr>
          <w:rStyle w:val="gp"/>
          <w:rFonts w:ascii="Monaco" w:hAnsi="Monaco"/>
          <w:color w:val="C65D09"/>
        </w:rPr>
        <w:t>)</w:t>
      </w:r>
    </w:p>
    <w:p w14:paraId="72BC82E1" w14:textId="77777777" w:rsidR="00B243F8" w:rsidRDefault="00D847DE" w:rsidP="00422A86">
      <w:pPr>
        <w:pStyle w:val="1b"/>
        <w:ind w:firstLine="420"/>
      </w:pPr>
      <w:r>
        <w:rPr>
          <w:rFonts w:hint="eastAsia"/>
        </w:rPr>
        <w:t>在词袋最大特征数为</w:t>
      </w:r>
      <w:r>
        <w:rPr>
          <w:rFonts w:hint="eastAsia"/>
        </w:rPr>
        <w:t>5000</w:t>
      </w:r>
      <w:r>
        <w:rPr>
          <w:rFonts w:hint="eastAsia"/>
        </w:rPr>
        <w:t>的情况下，</w:t>
      </w:r>
      <w:r w:rsidR="00350AB5">
        <w:rPr>
          <w:rFonts w:hint="eastAsia"/>
        </w:rPr>
        <w:t>整个系统准确度为</w:t>
      </w:r>
      <w:r w:rsidR="00AC620A">
        <w:rPr>
          <w:rFonts w:hint="eastAsia"/>
        </w:rPr>
        <w:t>94.33%</w:t>
      </w:r>
      <w:r w:rsidR="00FC41CD">
        <w:rPr>
          <w:rFonts w:hint="eastAsia"/>
        </w:rPr>
        <w:t>，</w:t>
      </w:r>
      <w:r w:rsidR="00FC41CD" w:rsidRPr="002731DA">
        <w:rPr>
          <w:rFonts w:hint="eastAsia"/>
        </w:rPr>
        <w:t>TT</w:t>
      </w:r>
      <w:r w:rsidR="00FC41CD" w:rsidRPr="002731DA">
        <w:rPr>
          <w:rFonts w:hint="eastAsia"/>
        </w:rPr>
        <w:t>、</w:t>
      </w:r>
      <w:r w:rsidR="00FC41CD" w:rsidRPr="002731DA">
        <w:rPr>
          <w:rFonts w:hint="eastAsia"/>
        </w:rPr>
        <w:t>FF</w:t>
      </w:r>
      <w:r w:rsidR="00FC41CD" w:rsidRPr="002731DA">
        <w:rPr>
          <w:rFonts w:hint="eastAsia"/>
        </w:rPr>
        <w:t>、</w:t>
      </w:r>
      <w:r w:rsidR="00FC41CD" w:rsidRPr="002731DA">
        <w:rPr>
          <w:rFonts w:hint="eastAsia"/>
        </w:rPr>
        <w:t>TF</w:t>
      </w:r>
      <w:r w:rsidR="00FC41CD" w:rsidRPr="002731DA">
        <w:rPr>
          <w:rFonts w:hint="eastAsia"/>
        </w:rPr>
        <w:t>、</w:t>
      </w:r>
      <w:r w:rsidR="00FC41CD" w:rsidRPr="002731DA">
        <w:rPr>
          <w:rFonts w:hint="eastAsia"/>
        </w:rPr>
        <w:t>FT</w:t>
      </w:r>
      <w:r w:rsidR="008433D5">
        <w:rPr>
          <w:rFonts w:hint="eastAsia"/>
        </w:rPr>
        <w:t>矩阵如</w:t>
      </w:r>
      <w:r w:rsidR="008433D5">
        <w:fldChar w:fldCharType="begin"/>
      </w:r>
      <w:r w:rsidR="008433D5">
        <w:instrText xml:space="preserve"> REF </w:instrText>
      </w:r>
      <w:r w:rsidR="008433D5">
        <w:rPr>
          <w:rFonts w:hint="eastAsia"/>
        </w:rPr>
        <w:instrText>_Ref355725487 \r \h</w:instrText>
      </w:r>
      <w:r w:rsidR="008433D5">
        <w:instrText xml:space="preserve"> </w:instrText>
      </w:r>
      <w:r w:rsidR="00422A86">
        <w:instrText xml:space="preserve"> \* MERGEFORMAT </w:instrText>
      </w:r>
      <w:r w:rsidR="008433D5">
        <w:fldChar w:fldCharType="separate"/>
      </w:r>
      <w:r w:rsidR="008433D5">
        <w:rPr>
          <w:rFonts w:hint="eastAsia"/>
        </w:rPr>
        <w:t>表</w:t>
      </w:r>
      <w:r w:rsidR="008433D5">
        <w:rPr>
          <w:rFonts w:hint="eastAsia"/>
        </w:rPr>
        <w:t xml:space="preserve">1-1 </w:t>
      </w:r>
      <w:r w:rsidR="008433D5">
        <w:fldChar w:fldCharType="end"/>
      </w:r>
      <w:r w:rsidR="008433D5">
        <w:rPr>
          <w:rFonts w:hint="eastAsia"/>
        </w:rPr>
        <w:t>所示。</w:t>
      </w:r>
    </w:p>
    <w:p w14:paraId="44F5D70B" w14:textId="77777777" w:rsidR="00A65E4B" w:rsidRDefault="00A65E4B" w:rsidP="00A65E4B">
      <w:pPr>
        <w:pStyle w:val="1-10"/>
        <w:numPr>
          <w:ilvl w:val="0"/>
          <w:numId w:val="30"/>
        </w:numPr>
      </w:pPr>
      <w:bookmarkStart w:id="7" w:name="_Ref355725487"/>
      <w:r>
        <w:rPr>
          <w:rFonts w:hint="eastAsia"/>
        </w:rPr>
        <w:lastRenderedPageBreak/>
        <w:t>基于词袋模型的朴素贝叶斯验证结果</w:t>
      </w:r>
      <w:bookmarkEnd w:id="7"/>
    </w:p>
    <w:tbl>
      <w:tblPr>
        <w:tblW w:w="66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5"/>
        <w:gridCol w:w="2343"/>
        <w:gridCol w:w="2381"/>
      </w:tblGrid>
      <w:tr w:rsidR="00A65E4B" w14:paraId="6488C5FB" w14:textId="77777777" w:rsidTr="00B14827">
        <w:trPr>
          <w:jc w:val="center"/>
        </w:trPr>
        <w:tc>
          <w:tcPr>
            <w:tcW w:w="1905" w:type="dxa"/>
            <w:tcBorders>
              <w:bottom w:val="single" w:sz="4" w:space="0" w:color="auto"/>
            </w:tcBorders>
            <w:shd w:val="clear" w:color="auto" w:fill="A6A6A6"/>
          </w:tcPr>
          <w:p w14:paraId="26478AA7" w14:textId="77777777" w:rsidR="00A65E4B" w:rsidRDefault="00A65E4B" w:rsidP="005C73F7">
            <w:pPr>
              <w:pStyle w:val="a4"/>
              <w:rPr>
                <w:b/>
                <w:sz w:val="18"/>
                <w:szCs w:val="18"/>
              </w:rPr>
            </w:pPr>
            <w:r>
              <w:rPr>
                <w:rFonts w:hint="eastAsia"/>
                <w:b/>
                <w:sz w:val="18"/>
                <w:szCs w:val="18"/>
              </w:rPr>
              <w:t>类型名称</w:t>
            </w:r>
          </w:p>
        </w:tc>
        <w:tc>
          <w:tcPr>
            <w:tcW w:w="2343" w:type="dxa"/>
            <w:tcBorders>
              <w:bottom w:val="single" w:sz="4" w:space="0" w:color="auto"/>
            </w:tcBorders>
            <w:shd w:val="clear" w:color="auto" w:fill="A6A6A6"/>
          </w:tcPr>
          <w:p w14:paraId="219EF15A" w14:textId="77777777" w:rsidR="00A65E4B" w:rsidRDefault="005F0444" w:rsidP="005C73F7">
            <w:pPr>
              <w:pStyle w:val="a4"/>
              <w:rPr>
                <w:b/>
                <w:sz w:val="18"/>
                <w:szCs w:val="18"/>
              </w:rPr>
            </w:pPr>
            <w:r>
              <w:rPr>
                <w:rFonts w:hint="eastAsia"/>
                <w:b/>
                <w:sz w:val="18"/>
                <w:szCs w:val="18"/>
              </w:rPr>
              <w:t>T</w:t>
            </w:r>
          </w:p>
        </w:tc>
        <w:tc>
          <w:tcPr>
            <w:tcW w:w="2381" w:type="dxa"/>
            <w:tcBorders>
              <w:bottom w:val="single" w:sz="4" w:space="0" w:color="auto"/>
            </w:tcBorders>
            <w:shd w:val="clear" w:color="auto" w:fill="A6A6A6"/>
          </w:tcPr>
          <w:p w14:paraId="699DC483" w14:textId="77777777" w:rsidR="00A65E4B" w:rsidRDefault="005F0444" w:rsidP="005C73F7">
            <w:pPr>
              <w:pStyle w:val="a4"/>
              <w:rPr>
                <w:b/>
                <w:sz w:val="18"/>
                <w:szCs w:val="18"/>
              </w:rPr>
            </w:pPr>
            <w:r>
              <w:rPr>
                <w:rFonts w:hint="eastAsia"/>
                <w:b/>
                <w:sz w:val="18"/>
                <w:szCs w:val="18"/>
              </w:rPr>
              <w:t>F</w:t>
            </w:r>
          </w:p>
        </w:tc>
      </w:tr>
      <w:tr w:rsidR="00A65E4B" w14:paraId="7263C34F" w14:textId="77777777" w:rsidTr="00B14827">
        <w:trPr>
          <w:jc w:val="center"/>
        </w:trPr>
        <w:tc>
          <w:tcPr>
            <w:tcW w:w="1905" w:type="dxa"/>
            <w:shd w:val="clear" w:color="auto" w:fill="E6E6E6"/>
            <w:vAlign w:val="center"/>
          </w:tcPr>
          <w:p w14:paraId="6E2019B4" w14:textId="77777777" w:rsidR="00A65E4B" w:rsidRDefault="005F0444" w:rsidP="005C73F7">
            <w:pPr>
              <w:pStyle w:val="a4"/>
              <w:jc w:val="both"/>
              <w:rPr>
                <w:sz w:val="18"/>
                <w:szCs w:val="18"/>
              </w:rPr>
            </w:pPr>
            <w:r>
              <w:rPr>
                <w:rFonts w:hint="eastAsia"/>
                <w:sz w:val="18"/>
                <w:szCs w:val="18"/>
              </w:rPr>
              <w:t>T</w:t>
            </w:r>
          </w:p>
        </w:tc>
        <w:tc>
          <w:tcPr>
            <w:tcW w:w="2343" w:type="dxa"/>
            <w:shd w:val="clear" w:color="auto" w:fill="E6E6E6"/>
            <w:vAlign w:val="center"/>
          </w:tcPr>
          <w:p w14:paraId="60870154" w14:textId="77777777" w:rsidR="00A65E4B" w:rsidRDefault="005F0444" w:rsidP="005C73F7">
            <w:pPr>
              <w:pStyle w:val="a4"/>
              <w:jc w:val="both"/>
              <w:rPr>
                <w:sz w:val="18"/>
                <w:szCs w:val="18"/>
              </w:rPr>
            </w:pPr>
            <w:r>
              <w:rPr>
                <w:rFonts w:hint="eastAsia"/>
                <w:sz w:val="18"/>
                <w:szCs w:val="18"/>
              </w:rPr>
              <w:t>5937</w:t>
            </w:r>
          </w:p>
        </w:tc>
        <w:tc>
          <w:tcPr>
            <w:tcW w:w="2381" w:type="dxa"/>
            <w:shd w:val="clear" w:color="auto" w:fill="E6E6E6"/>
          </w:tcPr>
          <w:p w14:paraId="364AE5EF" w14:textId="77777777" w:rsidR="00A65E4B" w:rsidRDefault="005F0444" w:rsidP="005C73F7">
            <w:pPr>
              <w:pStyle w:val="a4"/>
              <w:rPr>
                <w:sz w:val="18"/>
                <w:szCs w:val="18"/>
              </w:rPr>
            </w:pPr>
            <w:r>
              <w:rPr>
                <w:rFonts w:hint="eastAsia"/>
                <w:sz w:val="18"/>
                <w:szCs w:val="18"/>
              </w:rPr>
              <w:t>632</w:t>
            </w:r>
          </w:p>
        </w:tc>
      </w:tr>
      <w:tr w:rsidR="00A65E4B" w14:paraId="6F93E952" w14:textId="77777777" w:rsidTr="00B14827">
        <w:trPr>
          <w:jc w:val="center"/>
        </w:trPr>
        <w:tc>
          <w:tcPr>
            <w:tcW w:w="1905" w:type="dxa"/>
            <w:shd w:val="clear" w:color="auto" w:fill="E6E6E6"/>
            <w:vAlign w:val="center"/>
          </w:tcPr>
          <w:p w14:paraId="7848A475" w14:textId="77777777" w:rsidR="00A65E4B" w:rsidRDefault="005F0444" w:rsidP="005C73F7">
            <w:pPr>
              <w:pStyle w:val="a4"/>
              <w:jc w:val="both"/>
              <w:rPr>
                <w:sz w:val="18"/>
                <w:szCs w:val="18"/>
              </w:rPr>
            </w:pPr>
            <w:r>
              <w:rPr>
                <w:rFonts w:hint="eastAsia"/>
                <w:sz w:val="18"/>
                <w:szCs w:val="18"/>
              </w:rPr>
              <w:t>F</w:t>
            </w:r>
          </w:p>
        </w:tc>
        <w:tc>
          <w:tcPr>
            <w:tcW w:w="2343" w:type="dxa"/>
            <w:shd w:val="clear" w:color="auto" w:fill="E6E6E6"/>
            <w:vAlign w:val="center"/>
          </w:tcPr>
          <w:p w14:paraId="15DA18F6" w14:textId="77777777" w:rsidR="00A65E4B" w:rsidRDefault="005F0444" w:rsidP="005C73F7">
            <w:pPr>
              <w:pStyle w:val="a4"/>
              <w:jc w:val="both"/>
              <w:rPr>
                <w:sz w:val="18"/>
                <w:szCs w:val="18"/>
              </w:rPr>
            </w:pPr>
            <w:r>
              <w:rPr>
                <w:rFonts w:hint="eastAsia"/>
                <w:sz w:val="18"/>
                <w:szCs w:val="18"/>
              </w:rPr>
              <w:t>133</w:t>
            </w:r>
          </w:p>
        </w:tc>
        <w:tc>
          <w:tcPr>
            <w:tcW w:w="2381" w:type="dxa"/>
            <w:shd w:val="clear" w:color="auto" w:fill="E6E6E6"/>
          </w:tcPr>
          <w:p w14:paraId="6AFC63F7" w14:textId="77777777" w:rsidR="00A65E4B" w:rsidRDefault="005F0444" w:rsidP="005C73F7">
            <w:pPr>
              <w:pStyle w:val="a4"/>
              <w:rPr>
                <w:sz w:val="18"/>
                <w:szCs w:val="18"/>
              </w:rPr>
            </w:pPr>
            <w:r>
              <w:rPr>
                <w:rFonts w:hint="eastAsia"/>
                <w:sz w:val="18"/>
                <w:szCs w:val="18"/>
              </w:rPr>
              <w:t>6875</w:t>
            </w:r>
          </w:p>
        </w:tc>
      </w:tr>
    </w:tbl>
    <w:p w14:paraId="186AF2E4" w14:textId="77777777" w:rsidR="00E81BF5" w:rsidRDefault="00E81BF5" w:rsidP="0036701C">
      <w:pPr>
        <w:pStyle w:val="a4"/>
      </w:pPr>
    </w:p>
    <w:p w14:paraId="59F4D14B" w14:textId="77777777" w:rsidR="00FC41CD" w:rsidRDefault="00A46A05" w:rsidP="00422A86">
      <w:pPr>
        <w:pStyle w:val="1b"/>
        <w:ind w:firstLine="420"/>
      </w:pPr>
      <w:r>
        <w:rPr>
          <w:rFonts w:hint="eastAsia"/>
        </w:rPr>
        <w:t>完整输出结果为：</w:t>
      </w:r>
    </w:p>
    <w:p w14:paraId="200E1A7E" w14:textId="77777777" w:rsidR="0095740B" w:rsidRPr="0095740B" w:rsidRDefault="0095740B" w:rsidP="0095740B">
      <w:pPr>
        <w:pStyle w:val="af0"/>
        <w:ind w:firstLineChars="0" w:firstLine="0"/>
        <w:rPr>
          <w:rStyle w:val="gp"/>
          <w:rFonts w:ascii="Monaco" w:hAnsi="Monaco"/>
          <w:color w:val="C65D09"/>
        </w:rPr>
      </w:pPr>
      <w:proofErr w:type="spellStart"/>
      <w:proofErr w:type="gramStart"/>
      <w:r w:rsidRPr="0095740B">
        <w:rPr>
          <w:rStyle w:val="gp"/>
          <w:rFonts w:ascii="Monaco" w:hAnsi="Monaco"/>
          <w:color w:val="C65D09"/>
        </w:rPr>
        <w:t>CountVectorizer</w:t>
      </w:r>
      <w:proofErr w:type="spellEnd"/>
      <w:r w:rsidRPr="0095740B">
        <w:rPr>
          <w:rStyle w:val="gp"/>
          <w:rFonts w:ascii="Monaco" w:hAnsi="Monaco"/>
          <w:color w:val="C65D09"/>
        </w:rPr>
        <w:t>(</w:t>
      </w:r>
      <w:proofErr w:type="gramEnd"/>
      <w:r w:rsidRPr="0095740B">
        <w:rPr>
          <w:rStyle w:val="gp"/>
          <w:rFonts w:ascii="Monaco" w:hAnsi="Monaco"/>
          <w:color w:val="C65D09"/>
        </w:rPr>
        <w:t>analyzer=</w:t>
      </w:r>
      <w:proofErr w:type="spellStart"/>
      <w:r w:rsidRPr="0095740B">
        <w:rPr>
          <w:rStyle w:val="gp"/>
          <w:rFonts w:ascii="Monaco" w:hAnsi="Monaco"/>
          <w:color w:val="C65D09"/>
        </w:rPr>
        <w:t>u'word</w:t>
      </w:r>
      <w:proofErr w:type="spellEnd"/>
      <w:r w:rsidRPr="0095740B">
        <w:rPr>
          <w:rStyle w:val="gp"/>
          <w:rFonts w:ascii="Monaco" w:hAnsi="Monaco"/>
          <w:color w:val="C65D09"/>
        </w:rPr>
        <w:t xml:space="preserve">', binary=False, </w:t>
      </w:r>
      <w:proofErr w:type="spellStart"/>
      <w:r w:rsidRPr="0095740B">
        <w:rPr>
          <w:rStyle w:val="gp"/>
          <w:rFonts w:ascii="Monaco" w:hAnsi="Monaco"/>
          <w:color w:val="C65D09"/>
        </w:rPr>
        <w:t>decode_error</w:t>
      </w:r>
      <w:proofErr w:type="spellEnd"/>
      <w:r w:rsidRPr="0095740B">
        <w:rPr>
          <w:rStyle w:val="gp"/>
          <w:rFonts w:ascii="Monaco" w:hAnsi="Monaco"/>
          <w:color w:val="C65D09"/>
        </w:rPr>
        <w:t>='ignore',</w:t>
      </w:r>
    </w:p>
    <w:p w14:paraId="581B0AFF" w14:textId="77777777" w:rsidR="0095740B" w:rsidRPr="0095740B" w:rsidRDefault="0095740B" w:rsidP="0095740B">
      <w:pPr>
        <w:pStyle w:val="af0"/>
        <w:ind w:firstLineChars="0" w:firstLine="0"/>
        <w:rPr>
          <w:rStyle w:val="gp"/>
          <w:rFonts w:ascii="Monaco" w:hAnsi="Monaco"/>
          <w:color w:val="C65D09"/>
        </w:rPr>
      </w:pPr>
      <w:r w:rsidRPr="0095740B">
        <w:rPr>
          <w:rStyle w:val="gp"/>
          <w:rFonts w:ascii="Monaco" w:hAnsi="Monaco"/>
          <w:color w:val="C65D09"/>
        </w:rPr>
        <w:t xml:space="preserve">        </w:t>
      </w:r>
      <w:proofErr w:type="spellStart"/>
      <w:r w:rsidRPr="0095740B">
        <w:rPr>
          <w:rStyle w:val="gp"/>
          <w:rFonts w:ascii="Monaco" w:hAnsi="Monaco"/>
          <w:color w:val="C65D09"/>
        </w:rPr>
        <w:t>dtype</w:t>
      </w:r>
      <w:proofErr w:type="spellEnd"/>
      <w:r w:rsidRPr="0095740B">
        <w:rPr>
          <w:rStyle w:val="gp"/>
          <w:rFonts w:ascii="Monaco" w:hAnsi="Monaco"/>
          <w:color w:val="C65D09"/>
        </w:rPr>
        <w:t>=&lt;type 'numpy.int64'&gt;, encoding=u'utf-8', input=</w:t>
      </w:r>
      <w:proofErr w:type="spellStart"/>
      <w:r w:rsidRPr="0095740B">
        <w:rPr>
          <w:rStyle w:val="gp"/>
          <w:rFonts w:ascii="Monaco" w:hAnsi="Monaco"/>
          <w:color w:val="C65D09"/>
        </w:rPr>
        <w:t>u'content</w:t>
      </w:r>
      <w:proofErr w:type="spellEnd"/>
      <w:r w:rsidRPr="0095740B">
        <w:rPr>
          <w:rStyle w:val="gp"/>
          <w:rFonts w:ascii="Monaco" w:hAnsi="Monaco"/>
          <w:color w:val="C65D09"/>
        </w:rPr>
        <w:t>',</w:t>
      </w:r>
    </w:p>
    <w:p w14:paraId="2081AD75" w14:textId="77777777" w:rsidR="0095740B" w:rsidRPr="0095740B" w:rsidRDefault="0095740B" w:rsidP="0095740B">
      <w:pPr>
        <w:pStyle w:val="af0"/>
        <w:ind w:firstLineChars="0" w:firstLine="0"/>
        <w:rPr>
          <w:rStyle w:val="gp"/>
          <w:rFonts w:ascii="Monaco" w:hAnsi="Monaco"/>
          <w:color w:val="C65D09"/>
        </w:rPr>
      </w:pPr>
      <w:r w:rsidRPr="0095740B">
        <w:rPr>
          <w:rStyle w:val="gp"/>
          <w:rFonts w:ascii="Monaco" w:hAnsi="Monaco"/>
          <w:color w:val="C65D09"/>
        </w:rPr>
        <w:t xml:space="preserve">        lowercase=True, </w:t>
      </w:r>
      <w:proofErr w:type="spellStart"/>
      <w:r w:rsidRPr="0095740B">
        <w:rPr>
          <w:rStyle w:val="gp"/>
          <w:rFonts w:ascii="Monaco" w:hAnsi="Monaco"/>
          <w:color w:val="C65D09"/>
        </w:rPr>
        <w:t>max_df</w:t>
      </w:r>
      <w:proofErr w:type="spellEnd"/>
      <w:r w:rsidRPr="0095740B">
        <w:rPr>
          <w:rStyle w:val="gp"/>
          <w:rFonts w:ascii="Monaco" w:hAnsi="Monaco"/>
          <w:color w:val="C65D09"/>
        </w:rPr>
        <w:t xml:space="preserve">=1.0, </w:t>
      </w:r>
      <w:proofErr w:type="spellStart"/>
      <w:r w:rsidRPr="0095740B">
        <w:rPr>
          <w:rStyle w:val="gp"/>
          <w:rFonts w:ascii="Monaco" w:hAnsi="Monaco"/>
          <w:color w:val="C65D09"/>
        </w:rPr>
        <w:t>max_features</w:t>
      </w:r>
      <w:proofErr w:type="spellEnd"/>
      <w:r w:rsidRPr="0095740B">
        <w:rPr>
          <w:rStyle w:val="gp"/>
          <w:rFonts w:ascii="Monaco" w:hAnsi="Monaco"/>
          <w:color w:val="C65D09"/>
        </w:rPr>
        <w:t xml:space="preserve">=5000, </w:t>
      </w:r>
      <w:proofErr w:type="spellStart"/>
      <w:r w:rsidRPr="0095740B">
        <w:rPr>
          <w:rStyle w:val="gp"/>
          <w:rFonts w:ascii="Monaco" w:hAnsi="Monaco"/>
          <w:color w:val="C65D09"/>
        </w:rPr>
        <w:t>min_df</w:t>
      </w:r>
      <w:proofErr w:type="spellEnd"/>
      <w:r w:rsidRPr="0095740B">
        <w:rPr>
          <w:rStyle w:val="gp"/>
          <w:rFonts w:ascii="Monaco" w:hAnsi="Monaco"/>
          <w:color w:val="C65D09"/>
        </w:rPr>
        <w:t>=1,</w:t>
      </w:r>
    </w:p>
    <w:p w14:paraId="29E82CA9" w14:textId="77777777" w:rsidR="0095740B" w:rsidRPr="0095740B" w:rsidRDefault="0095740B" w:rsidP="0095740B">
      <w:pPr>
        <w:pStyle w:val="af0"/>
        <w:ind w:firstLineChars="0" w:firstLine="0"/>
        <w:rPr>
          <w:rStyle w:val="gp"/>
          <w:rFonts w:ascii="Monaco" w:hAnsi="Monaco"/>
          <w:color w:val="C65D09"/>
        </w:rPr>
      </w:pPr>
      <w:r w:rsidRPr="0095740B">
        <w:rPr>
          <w:rStyle w:val="gp"/>
          <w:rFonts w:ascii="Monaco" w:hAnsi="Monaco"/>
          <w:color w:val="C65D09"/>
        </w:rPr>
        <w:t xml:space="preserve">        </w:t>
      </w:r>
      <w:proofErr w:type="spellStart"/>
      <w:r w:rsidRPr="0095740B">
        <w:rPr>
          <w:rStyle w:val="gp"/>
          <w:rFonts w:ascii="Monaco" w:hAnsi="Monaco"/>
          <w:color w:val="C65D09"/>
        </w:rPr>
        <w:t>ngram_range</w:t>
      </w:r>
      <w:proofErr w:type="spellEnd"/>
      <w:proofErr w:type="gramStart"/>
      <w:r w:rsidRPr="0095740B">
        <w:rPr>
          <w:rStyle w:val="gp"/>
          <w:rFonts w:ascii="Monaco" w:hAnsi="Monaco"/>
          <w:color w:val="C65D09"/>
        </w:rPr>
        <w:t>=(</w:t>
      </w:r>
      <w:proofErr w:type="gramEnd"/>
      <w:r w:rsidRPr="0095740B">
        <w:rPr>
          <w:rStyle w:val="gp"/>
          <w:rFonts w:ascii="Monaco" w:hAnsi="Monaco"/>
          <w:color w:val="C65D09"/>
        </w:rPr>
        <w:t xml:space="preserve">1, 1), preprocessor=None, </w:t>
      </w:r>
      <w:proofErr w:type="spellStart"/>
      <w:r w:rsidRPr="0095740B">
        <w:rPr>
          <w:rStyle w:val="gp"/>
          <w:rFonts w:ascii="Monaco" w:hAnsi="Monaco"/>
          <w:color w:val="C65D09"/>
        </w:rPr>
        <w:t>stop_words</w:t>
      </w:r>
      <w:proofErr w:type="spellEnd"/>
      <w:r w:rsidRPr="0095740B">
        <w:rPr>
          <w:rStyle w:val="gp"/>
          <w:rFonts w:ascii="Monaco" w:hAnsi="Monaco"/>
          <w:color w:val="C65D09"/>
        </w:rPr>
        <w:t>='</w:t>
      </w:r>
      <w:proofErr w:type="spellStart"/>
      <w:r w:rsidRPr="0095740B">
        <w:rPr>
          <w:rStyle w:val="gp"/>
          <w:rFonts w:ascii="Monaco" w:hAnsi="Monaco"/>
          <w:color w:val="C65D09"/>
        </w:rPr>
        <w:t>english</w:t>
      </w:r>
      <w:proofErr w:type="spellEnd"/>
      <w:r w:rsidRPr="0095740B">
        <w:rPr>
          <w:rStyle w:val="gp"/>
          <w:rFonts w:ascii="Monaco" w:hAnsi="Monaco"/>
          <w:color w:val="C65D09"/>
        </w:rPr>
        <w:t>',</w:t>
      </w:r>
    </w:p>
    <w:p w14:paraId="4B0609FD" w14:textId="77777777" w:rsidR="0095740B" w:rsidRPr="0095740B" w:rsidRDefault="0095740B" w:rsidP="0095740B">
      <w:pPr>
        <w:pStyle w:val="af0"/>
        <w:ind w:firstLineChars="0" w:firstLine="0"/>
        <w:rPr>
          <w:rStyle w:val="gp"/>
          <w:rFonts w:ascii="Monaco" w:hAnsi="Monaco"/>
          <w:color w:val="C65D09"/>
        </w:rPr>
      </w:pPr>
      <w:r w:rsidRPr="0095740B">
        <w:rPr>
          <w:rStyle w:val="gp"/>
          <w:rFonts w:ascii="Monaco" w:hAnsi="Monaco"/>
          <w:color w:val="C65D09"/>
        </w:rPr>
        <w:t xml:space="preserve">        </w:t>
      </w:r>
      <w:proofErr w:type="spellStart"/>
      <w:r w:rsidRPr="0095740B">
        <w:rPr>
          <w:rStyle w:val="gp"/>
          <w:rFonts w:ascii="Monaco" w:hAnsi="Monaco"/>
          <w:color w:val="C65D09"/>
        </w:rPr>
        <w:t>strip_accents</w:t>
      </w:r>
      <w:proofErr w:type="spellEnd"/>
      <w:r w:rsidRPr="0095740B">
        <w:rPr>
          <w:rStyle w:val="gp"/>
          <w:rFonts w:ascii="Monaco" w:hAnsi="Monaco"/>
          <w:color w:val="C65D09"/>
        </w:rPr>
        <w:t>='</w:t>
      </w:r>
      <w:proofErr w:type="spellStart"/>
      <w:r w:rsidRPr="0095740B">
        <w:rPr>
          <w:rStyle w:val="gp"/>
          <w:rFonts w:ascii="Monaco" w:hAnsi="Monaco"/>
          <w:color w:val="C65D09"/>
        </w:rPr>
        <w:t>ascii</w:t>
      </w:r>
      <w:proofErr w:type="spellEnd"/>
      <w:r w:rsidRPr="0095740B">
        <w:rPr>
          <w:rStyle w:val="gp"/>
          <w:rFonts w:ascii="Monaco" w:hAnsi="Monaco"/>
          <w:color w:val="C65D09"/>
        </w:rPr>
        <w:t xml:space="preserve">', </w:t>
      </w:r>
      <w:proofErr w:type="spellStart"/>
      <w:r w:rsidRPr="0095740B">
        <w:rPr>
          <w:rStyle w:val="gp"/>
          <w:rFonts w:ascii="Monaco" w:hAnsi="Monaco"/>
          <w:color w:val="C65D09"/>
        </w:rPr>
        <w:t>token_pattern</w:t>
      </w:r>
      <w:proofErr w:type="spellEnd"/>
      <w:r w:rsidRPr="0095740B">
        <w:rPr>
          <w:rStyle w:val="gp"/>
          <w:rFonts w:ascii="Monaco" w:hAnsi="Monaco"/>
          <w:color w:val="C65D09"/>
        </w:rPr>
        <w:t>=u'</w:t>
      </w:r>
      <w:proofErr w:type="gramStart"/>
      <w:r w:rsidRPr="0095740B">
        <w:rPr>
          <w:rStyle w:val="gp"/>
          <w:rFonts w:ascii="Monaco" w:hAnsi="Monaco"/>
          <w:color w:val="C65D09"/>
        </w:rPr>
        <w:t>(?u</w:t>
      </w:r>
      <w:proofErr w:type="gramEnd"/>
      <w:r w:rsidRPr="0095740B">
        <w:rPr>
          <w:rStyle w:val="gp"/>
          <w:rFonts w:ascii="Monaco" w:hAnsi="Monaco"/>
          <w:color w:val="C65D09"/>
        </w:rPr>
        <w:t>)\\b\\w\\w+\\b',</w:t>
      </w:r>
    </w:p>
    <w:p w14:paraId="41BA0A66" w14:textId="77777777" w:rsidR="0095740B" w:rsidRDefault="0095740B" w:rsidP="0095740B">
      <w:pPr>
        <w:pStyle w:val="af0"/>
        <w:ind w:firstLineChars="0" w:firstLine="0"/>
        <w:rPr>
          <w:rStyle w:val="gp"/>
          <w:rFonts w:ascii="Monaco" w:hAnsi="Monaco"/>
          <w:color w:val="C65D09"/>
        </w:rPr>
      </w:pPr>
      <w:r w:rsidRPr="0095740B">
        <w:rPr>
          <w:rStyle w:val="gp"/>
          <w:rFonts w:ascii="Monaco" w:hAnsi="Monaco"/>
          <w:color w:val="C65D09"/>
        </w:rPr>
        <w:t xml:space="preserve">        tokenizer=None, vocabulary=None)</w:t>
      </w:r>
    </w:p>
    <w:p w14:paraId="192DBC94" w14:textId="77777777" w:rsidR="00A46A05" w:rsidRPr="00A46A05" w:rsidRDefault="00A46A05" w:rsidP="00A46A05">
      <w:pPr>
        <w:pStyle w:val="af0"/>
        <w:ind w:firstLineChars="0" w:firstLine="0"/>
        <w:rPr>
          <w:rStyle w:val="gp"/>
          <w:rFonts w:ascii="Monaco" w:hAnsi="Monaco"/>
          <w:color w:val="C65D09"/>
        </w:rPr>
      </w:pPr>
      <w:r w:rsidRPr="00A46A05">
        <w:rPr>
          <w:rStyle w:val="gp"/>
          <w:rFonts w:ascii="Monaco" w:hAnsi="Monaco"/>
          <w:color w:val="C65D09"/>
        </w:rPr>
        <w:t>0.943278712835</w:t>
      </w:r>
    </w:p>
    <w:p w14:paraId="0AA84539" w14:textId="77777777" w:rsidR="00A46A05" w:rsidRPr="00A46A05" w:rsidRDefault="00A46A05" w:rsidP="00A46A05">
      <w:pPr>
        <w:pStyle w:val="af0"/>
        <w:ind w:firstLineChars="0" w:firstLine="0"/>
        <w:rPr>
          <w:rStyle w:val="gp"/>
          <w:rFonts w:ascii="Monaco" w:hAnsi="Monaco"/>
          <w:color w:val="C65D09"/>
        </w:rPr>
      </w:pPr>
      <w:r w:rsidRPr="00A46A05">
        <w:rPr>
          <w:rStyle w:val="gp"/>
          <w:rFonts w:ascii="Monaco" w:hAnsi="Monaco"/>
          <w:color w:val="C65D09"/>
        </w:rPr>
        <w:t>[[</w:t>
      </w:r>
      <w:proofErr w:type="gramStart"/>
      <w:r w:rsidRPr="00A46A05">
        <w:rPr>
          <w:rStyle w:val="gp"/>
          <w:rFonts w:ascii="Monaco" w:hAnsi="Monaco"/>
          <w:color w:val="C65D09"/>
        </w:rPr>
        <w:t>5937  632</w:t>
      </w:r>
      <w:proofErr w:type="gramEnd"/>
      <w:r w:rsidRPr="00A46A05">
        <w:rPr>
          <w:rStyle w:val="gp"/>
          <w:rFonts w:ascii="Monaco" w:hAnsi="Monaco"/>
          <w:color w:val="C65D09"/>
        </w:rPr>
        <w:t>]</w:t>
      </w:r>
    </w:p>
    <w:p w14:paraId="74744BCF" w14:textId="77777777" w:rsidR="00A46A05" w:rsidRDefault="00A46A05" w:rsidP="00A46A05">
      <w:pPr>
        <w:pStyle w:val="af0"/>
        <w:ind w:firstLineChars="0" w:firstLine="0"/>
        <w:rPr>
          <w:rStyle w:val="gp"/>
          <w:rFonts w:ascii="Monaco" w:hAnsi="Monaco"/>
          <w:color w:val="C65D09"/>
        </w:rPr>
      </w:pPr>
      <w:r w:rsidRPr="00A46A05">
        <w:rPr>
          <w:rStyle w:val="gp"/>
          <w:rFonts w:ascii="Monaco" w:hAnsi="Monaco"/>
          <w:color w:val="C65D09"/>
        </w:rPr>
        <w:t xml:space="preserve"> [ 133 6785]]</w:t>
      </w:r>
    </w:p>
    <w:p w14:paraId="2C8D3591" w14:textId="77777777" w:rsidR="00B1711C" w:rsidRDefault="00B1711C" w:rsidP="00422A86">
      <w:pPr>
        <w:pStyle w:val="1b"/>
        <w:ind w:firstLine="420"/>
      </w:pPr>
      <w:r w:rsidRPr="00B1711C">
        <w:rPr>
          <w:rFonts w:hint="eastAsia"/>
        </w:rPr>
        <w:t>从调优的角度</w:t>
      </w:r>
      <w:r>
        <w:rPr>
          <w:rFonts w:hint="eastAsia"/>
        </w:rPr>
        <w:t>，我们试图分析词袋最大特征数</w:t>
      </w:r>
      <w:proofErr w:type="spellStart"/>
      <w:r w:rsidR="0010356D" w:rsidRPr="0010356D">
        <w:t>max_features</w:t>
      </w:r>
      <w:proofErr w:type="spellEnd"/>
      <w:r>
        <w:rPr>
          <w:rFonts w:hint="eastAsia"/>
        </w:rPr>
        <w:t>对结果的影响</w:t>
      </w:r>
      <w:r w:rsidR="005C73F7">
        <w:rPr>
          <w:rFonts w:hint="eastAsia"/>
        </w:rPr>
        <w:t>，我们分别计算</w:t>
      </w:r>
      <w:proofErr w:type="spellStart"/>
      <w:r w:rsidR="0010356D" w:rsidRPr="0010356D">
        <w:t>max_features</w:t>
      </w:r>
      <w:proofErr w:type="spellEnd"/>
      <w:r w:rsidR="005C73F7">
        <w:rPr>
          <w:rFonts w:hint="eastAsia"/>
        </w:rPr>
        <w:t>从</w:t>
      </w:r>
      <w:r w:rsidR="005C73F7">
        <w:rPr>
          <w:rFonts w:hint="eastAsia"/>
        </w:rPr>
        <w:t>1000</w:t>
      </w:r>
      <w:r w:rsidR="005C73F7">
        <w:rPr>
          <w:rFonts w:hint="eastAsia"/>
        </w:rPr>
        <w:t>到</w:t>
      </w:r>
      <w:r w:rsidR="005C73F7">
        <w:rPr>
          <w:rFonts w:hint="eastAsia"/>
        </w:rPr>
        <w:t>10000</w:t>
      </w:r>
      <w:r w:rsidR="005C73F7">
        <w:rPr>
          <w:rFonts w:hint="eastAsia"/>
        </w:rPr>
        <w:t>对</w:t>
      </w:r>
      <w:r w:rsidR="007D5A05">
        <w:rPr>
          <w:rFonts w:hint="eastAsia"/>
        </w:rPr>
        <w:t>评估准确度的影响。</w:t>
      </w:r>
    </w:p>
    <w:p w14:paraId="404CCEC6" w14:textId="77777777" w:rsidR="007D5A05" w:rsidRPr="007D5A05" w:rsidRDefault="007D5A05" w:rsidP="007D5A05">
      <w:pPr>
        <w:pStyle w:val="af0"/>
        <w:ind w:firstLineChars="0" w:firstLine="0"/>
        <w:rPr>
          <w:rStyle w:val="gp"/>
          <w:rFonts w:ascii="Monaco" w:hAnsi="Monaco"/>
          <w:color w:val="C65D09"/>
        </w:rPr>
      </w:pPr>
      <w:r w:rsidRPr="007D5A05">
        <w:rPr>
          <w:rStyle w:val="gp"/>
          <w:rFonts w:ascii="Monaco" w:hAnsi="Monaco"/>
          <w:color w:val="C65D09"/>
        </w:rPr>
        <w:t xml:space="preserve">global </w:t>
      </w:r>
      <w:proofErr w:type="spellStart"/>
      <w:r w:rsidRPr="007D5A05">
        <w:rPr>
          <w:rStyle w:val="gp"/>
          <w:rFonts w:ascii="Monaco" w:hAnsi="Monaco"/>
          <w:color w:val="C65D09"/>
        </w:rPr>
        <w:t>max_features</w:t>
      </w:r>
      <w:proofErr w:type="spellEnd"/>
      <w:r w:rsidRPr="007D5A05">
        <w:rPr>
          <w:rStyle w:val="gp"/>
          <w:rFonts w:ascii="Monaco" w:hAnsi="Monaco"/>
          <w:color w:val="C65D09"/>
        </w:rPr>
        <w:br/>
        <w:t>a=[]</w:t>
      </w:r>
      <w:r w:rsidRPr="007D5A05">
        <w:rPr>
          <w:rStyle w:val="gp"/>
          <w:rFonts w:ascii="Monaco" w:hAnsi="Monaco"/>
          <w:color w:val="C65D09"/>
        </w:rPr>
        <w:br/>
        <w:t>b=[]</w:t>
      </w:r>
      <w:r w:rsidRPr="007D5A05">
        <w:rPr>
          <w:rStyle w:val="gp"/>
          <w:rFonts w:ascii="Monaco" w:hAnsi="Monaco"/>
          <w:color w:val="C65D09"/>
        </w:rPr>
        <w:br/>
        <w:t xml:space="preserve">for </w:t>
      </w:r>
      <w:proofErr w:type="spellStart"/>
      <w:r w:rsidRPr="007D5A05">
        <w:rPr>
          <w:rStyle w:val="gp"/>
          <w:rFonts w:ascii="Monaco" w:hAnsi="Monaco"/>
          <w:color w:val="C65D09"/>
        </w:rPr>
        <w:t>i</w:t>
      </w:r>
      <w:proofErr w:type="spellEnd"/>
      <w:r w:rsidRPr="007D5A05">
        <w:rPr>
          <w:rStyle w:val="gp"/>
          <w:rFonts w:ascii="Monaco" w:hAnsi="Monaco"/>
          <w:color w:val="C65D09"/>
        </w:rPr>
        <w:t xml:space="preserve"> in range(1000,</w:t>
      </w:r>
      <w:r w:rsidR="00A419AF">
        <w:rPr>
          <w:rStyle w:val="gp"/>
          <w:rFonts w:ascii="Monaco" w:hAnsi="Monaco" w:hint="eastAsia"/>
          <w:color w:val="C65D09"/>
        </w:rPr>
        <w:t>2</w:t>
      </w:r>
      <w:r w:rsidRPr="007D5A05">
        <w:rPr>
          <w:rStyle w:val="gp"/>
          <w:rFonts w:ascii="Monaco" w:hAnsi="Monaco"/>
          <w:color w:val="C65D09"/>
        </w:rPr>
        <w:t>0000,</w:t>
      </w:r>
      <w:r w:rsidR="00A419AF">
        <w:rPr>
          <w:rStyle w:val="gp"/>
          <w:rFonts w:ascii="Monaco" w:hAnsi="Monaco" w:hint="eastAsia"/>
          <w:color w:val="C65D09"/>
        </w:rPr>
        <w:t>2</w:t>
      </w:r>
      <w:r w:rsidRPr="007D5A05">
        <w:rPr>
          <w:rStyle w:val="gp"/>
          <w:rFonts w:ascii="Monaco" w:hAnsi="Monaco"/>
          <w:color w:val="C65D09"/>
        </w:rPr>
        <w:t>000):</w:t>
      </w:r>
      <w:r w:rsidRPr="007D5A05">
        <w:rPr>
          <w:rStyle w:val="gp"/>
          <w:rFonts w:ascii="Monaco" w:hAnsi="Monaco"/>
          <w:color w:val="C65D09"/>
        </w:rPr>
        <w:br/>
        <w:t xml:space="preserve">    </w:t>
      </w:r>
      <w:proofErr w:type="spellStart"/>
      <w:r w:rsidRPr="007D5A05">
        <w:rPr>
          <w:rStyle w:val="gp"/>
          <w:rFonts w:ascii="Monaco" w:hAnsi="Monaco"/>
          <w:color w:val="C65D09"/>
        </w:rPr>
        <w:t>max_features</w:t>
      </w:r>
      <w:proofErr w:type="spellEnd"/>
      <w:r w:rsidRPr="007D5A05">
        <w:rPr>
          <w:rStyle w:val="gp"/>
          <w:rFonts w:ascii="Monaco" w:hAnsi="Monaco"/>
          <w:color w:val="C65D09"/>
        </w:rPr>
        <w:t>=</w:t>
      </w:r>
      <w:proofErr w:type="spellStart"/>
      <w:r w:rsidRPr="007D5A05">
        <w:rPr>
          <w:rStyle w:val="gp"/>
          <w:rFonts w:ascii="Monaco" w:hAnsi="Monaco"/>
          <w:color w:val="C65D09"/>
        </w:rPr>
        <w:t>i</w:t>
      </w:r>
      <w:proofErr w:type="spellEnd"/>
      <w:r w:rsidRPr="007D5A05">
        <w:rPr>
          <w:rStyle w:val="gp"/>
          <w:rFonts w:ascii="Monaco" w:hAnsi="Monaco"/>
          <w:color w:val="C65D09"/>
        </w:rPr>
        <w:br/>
        <w:t xml:space="preserve">    print "</w:t>
      </w:r>
      <w:proofErr w:type="spellStart"/>
      <w:r w:rsidRPr="007D5A05">
        <w:rPr>
          <w:rStyle w:val="gp"/>
          <w:rFonts w:ascii="Monaco" w:hAnsi="Monaco"/>
          <w:color w:val="C65D09"/>
        </w:rPr>
        <w:t>max_features</w:t>
      </w:r>
      <w:proofErr w:type="spellEnd"/>
      <w:r w:rsidRPr="007D5A05">
        <w:rPr>
          <w:rStyle w:val="gp"/>
          <w:rFonts w:ascii="Monaco" w:hAnsi="Monaco"/>
          <w:color w:val="C65D09"/>
        </w:rPr>
        <w:t xml:space="preserve">=%d" % </w:t>
      </w:r>
      <w:proofErr w:type="spellStart"/>
      <w:r w:rsidRPr="007D5A05">
        <w:rPr>
          <w:rStyle w:val="gp"/>
          <w:rFonts w:ascii="Monaco" w:hAnsi="Monaco"/>
          <w:color w:val="C65D09"/>
        </w:rPr>
        <w:t>i</w:t>
      </w:r>
      <w:proofErr w:type="spellEnd"/>
      <w:r w:rsidRPr="007D5A05">
        <w:rPr>
          <w:rStyle w:val="gp"/>
          <w:rFonts w:ascii="Monaco" w:hAnsi="Monaco"/>
          <w:color w:val="C65D09"/>
        </w:rPr>
        <w:br/>
        <w:t xml:space="preserve">    x, y = </w:t>
      </w:r>
      <w:proofErr w:type="spellStart"/>
      <w:r w:rsidRPr="007D5A05">
        <w:rPr>
          <w:rStyle w:val="gp"/>
          <w:rFonts w:ascii="Monaco" w:hAnsi="Monaco"/>
          <w:color w:val="C65D09"/>
        </w:rPr>
        <w:t>get_features_by_wordbag</w:t>
      </w:r>
      <w:proofErr w:type="spellEnd"/>
      <w:r w:rsidRPr="007D5A05">
        <w:rPr>
          <w:rStyle w:val="gp"/>
          <w:rFonts w:ascii="Monaco" w:hAnsi="Monaco"/>
          <w:color w:val="C65D09"/>
        </w:rPr>
        <w:t>()</w:t>
      </w:r>
      <w:r w:rsidRPr="007D5A05">
        <w:rPr>
          <w:rStyle w:val="gp"/>
          <w:rFonts w:ascii="Monaco" w:hAnsi="Monaco"/>
          <w:color w:val="C65D09"/>
        </w:rPr>
        <w:br/>
        <w:t xml:space="preserve">    </w:t>
      </w:r>
      <w:proofErr w:type="spellStart"/>
      <w:r w:rsidRPr="007D5A05">
        <w:rPr>
          <w:rStyle w:val="gp"/>
          <w:rFonts w:ascii="Monaco" w:hAnsi="Monaco"/>
          <w:color w:val="C65D09"/>
        </w:rPr>
        <w:t>x_train</w:t>
      </w:r>
      <w:proofErr w:type="spellEnd"/>
      <w:r w:rsidRPr="007D5A05">
        <w:rPr>
          <w:rStyle w:val="gp"/>
          <w:rFonts w:ascii="Monaco" w:hAnsi="Monaco"/>
          <w:color w:val="C65D09"/>
        </w:rPr>
        <w:t xml:space="preserve">, </w:t>
      </w:r>
      <w:proofErr w:type="spellStart"/>
      <w:r w:rsidRPr="007D5A05">
        <w:rPr>
          <w:rStyle w:val="gp"/>
          <w:rFonts w:ascii="Monaco" w:hAnsi="Monaco"/>
          <w:color w:val="C65D09"/>
        </w:rPr>
        <w:t>x_test</w:t>
      </w:r>
      <w:proofErr w:type="spellEnd"/>
      <w:r w:rsidRPr="007D5A05">
        <w:rPr>
          <w:rStyle w:val="gp"/>
          <w:rFonts w:ascii="Monaco" w:hAnsi="Monaco"/>
          <w:color w:val="C65D09"/>
        </w:rPr>
        <w:t xml:space="preserve">, </w:t>
      </w:r>
      <w:proofErr w:type="spellStart"/>
      <w:r w:rsidRPr="007D5A05">
        <w:rPr>
          <w:rStyle w:val="gp"/>
          <w:rFonts w:ascii="Monaco" w:hAnsi="Monaco"/>
          <w:color w:val="C65D09"/>
        </w:rPr>
        <w:t>y_train</w:t>
      </w:r>
      <w:proofErr w:type="spellEnd"/>
      <w:r w:rsidRPr="007D5A05">
        <w:rPr>
          <w:rStyle w:val="gp"/>
          <w:rFonts w:ascii="Monaco" w:hAnsi="Monaco"/>
          <w:color w:val="C65D09"/>
        </w:rPr>
        <w:t xml:space="preserve">, </w:t>
      </w:r>
      <w:proofErr w:type="spellStart"/>
      <w:r w:rsidRPr="007D5A05">
        <w:rPr>
          <w:rStyle w:val="gp"/>
          <w:rFonts w:ascii="Monaco" w:hAnsi="Monaco"/>
          <w:color w:val="C65D09"/>
        </w:rPr>
        <w:t>y_test</w:t>
      </w:r>
      <w:proofErr w:type="spellEnd"/>
      <w:r w:rsidRPr="007D5A05">
        <w:rPr>
          <w:rStyle w:val="gp"/>
          <w:rFonts w:ascii="Monaco" w:hAnsi="Monaco"/>
          <w:color w:val="C65D09"/>
        </w:rPr>
        <w:t xml:space="preserve"> = </w:t>
      </w:r>
      <w:proofErr w:type="spellStart"/>
      <w:r w:rsidRPr="007D5A05">
        <w:rPr>
          <w:rStyle w:val="gp"/>
          <w:rFonts w:ascii="Monaco" w:hAnsi="Monaco"/>
          <w:color w:val="C65D09"/>
        </w:rPr>
        <w:t>train_test_split</w:t>
      </w:r>
      <w:proofErr w:type="spellEnd"/>
      <w:r w:rsidRPr="007D5A05">
        <w:rPr>
          <w:rStyle w:val="gp"/>
          <w:rFonts w:ascii="Monaco" w:hAnsi="Monaco"/>
          <w:color w:val="C65D09"/>
        </w:rPr>
        <w:t xml:space="preserve">(x, y, </w:t>
      </w:r>
      <w:proofErr w:type="spellStart"/>
      <w:r w:rsidRPr="007D5A05">
        <w:rPr>
          <w:rStyle w:val="gp"/>
          <w:rFonts w:ascii="Monaco" w:hAnsi="Monaco"/>
          <w:color w:val="C65D09"/>
        </w:rPr>
        <w:t>test_size</w:t>
      </w:r>
      <w:proofErr w:type="spellEnd"/>
      <w:r w:rsidRPr="007D5A05">
        <w:rPr>
          <w:rStyle w:val="gp"/>
          <w:rFonts w:ascii="Monaco" w:hAnsi="Monaco"/>
          <w:color w:val="C65D09"/>
        </w:rPr>
        <w:t xml:space="preserve">=0.4, </w:t>
      </w:r>
      <w:proofErr w:type="spellStart"/>
      <w:r w:rsidRPr="007D5A05">
        <w:rPr>
          <w:rStyle w:val="gp"/>
          <w:rFonts w:ascii="Monaco" w:hAnsi="Monaco"/>
          <w:color w:val="C65D09"/>
        </w:rPr>
        <w:t>random_state</w:t>
      </w:r>
      <w:proofErr w:type="spellEnd"/>
      <w:r w:rsidRPr="007D5A05">
        <w:rPr>
          <w:rStyle w:val="gp"/>
          <w:rFonts w:ascii="Monaco" w:hAnsi="Monaco"/>
          <w:color w:val="C65D09"/>
        </w:rPr>
        <w:t>=0)</w:t>
      </w:r>
      <w:r w:rsidRPr="007D5A05">
        <w:rPr>
          <w:rStyle w:val="gp"/>
          <w:rFonts w:ascii="Monaco" w:hAnsi="Monaco"/>
          <w:color w:val="C65D09"/>
        </w:rPr>
        <w:br/>
        <w:t xml:space="preserve">    </w:t>
      </w:r>
      <w:proofErr w:type="spellStart"/>
      <w:r w:rsidRPr="007D5A05">
        <w:rPr>
          <w:rStyle w:val="gp"/>
          <w:rFonts w:ascii="Monaco" w:hAnsi="Monaco"/>
          <w:color w:val="C65D09"/>
        </w:rPr>
        <w:t>gnb</w:t>
      </w:r>
      <w:proofErr w:type="spellEnd"/>
      <w:r w:rsidRPr="007D5A05">
        <w:rPr>
          <w:rStyle w:val="gp"/>
          <w:rFonts w:ascii="Monaco" w:hAnsi="Monaco"/>
          <w:color w:val="C65D09"/>
        </w:rPr>
        <w:t xml:space="preserve"> = </w:t>
      </w:r>
      <w:proofErr w:type="spellStart"/>
      <w:r w:rsidRPr="007D5A05">
        <w:rPr>
          <w:rStyle w:val="gp"/>
          <w:rFonts w:ascii="Monaco" w:hAnsi="Monaco"/>
          <w:color w:val="C65D09"/>
        </w:rPr>
        <w:t>GaussianNB</w:t>
      </w:r>
      <w:proofErr w:type="spellEnd"/>
      <w:r w:rsidRPr="007D5A05">
        <w:rPr>
          <w:rStyle w:val="gp"/>
          <w:rFonts w:ascii="Monaco" w:hAnsi="Monaco"/>
          <w:color w:val="C65D09"/>
        </w:rPr>
        <w:t>()</w:t>
      </w:r>
      <w:r w:rsidRPr="007D5A05">
        <w:rPr>
          <w:rStyle w:val="gp"/>
          <w:rFonts w:ascii="Monaco" w:hAnsi="Monaco"/>
          <w:color w:val="C65D09"/>
        </w:rPr>
        <w:br/>
        <w:t xml:space="preserve">    </w:t>
      </w:r>
      <w:proofErr w:type="spellStart"/>
      <w:r w:rsidRPr="007D5A05">
        <w:rPr>
          <w:rStyle w:val="gp"/>
          <w:rFonts w:ascii="Monaco" w:hAnsi="Monaco"/>
          <w:color w:val="C65D09"/>
        </w:rPr>
        <w:t>gnb.fit</w:t>
      </w:r>
      <w:proofErr w:type="spellEnd"/>
      <w:r w:rsidRPr="007D5A05">
        <w:rPr>
          <w:rStyle w:val="gp"/>
          <w:rFonts w:ascii="Monaco" w:hAnsi="Monaco"/>
          <w:color w:val="C65D09"/>
        </w:rPr>
        <w:t>(</w:t>
      </w:r>
      <w:proofErr w:type="spellStart"/>
      <w:r w:rsidRPr="007D5A05">
        <w:rPr>
          <w:rStyle w:val="gp"/>
          <w:rFonts w:ascii="Monaco" w:hAnsi="Monaco"/>
          <w:color w:val="C65D09"/>
        </w:rPr>
        <w:t>x_train</w:t>
      </w:r>
      <w:proofErr w:type="spellEnd"/>
      <w:r w:rsidRPr="007D5A05">
        <w:rPr>
          <w:rStyle w:val="gp"/>
          <w:rFonts w:ascii="Monaco" w:hAnsi="Monaco"/>
          <w:color w:val="C65D09"/>
        </w:rPr>
        <w:t xml:space="preserve">, </w:t>
      </w:r>
      <w:proofErr w:type="spellStart"/>
      <w:r w:rsidRPr="007D5A05">
        <w:rPr>
          <w:rStyle w:val="gp"/>
          <w:rFonts w:ascii="Monaco" w:hAnsi="Monaco"/>
          <w:color w:val="C65D09"/>
        </w:rPr>
        <w:t>y_train</w:t>
      </w:r>
      <w:proofErr w:type="spellEnd"/>
      <w:r w:rsidRPr="007D5A05">
        <w:rPr>
          <w:rStyle w:val="gp"/>
          <w:rFonts w:ascii="Monaco" w:hAnsi="Monaco"/>
          <w:color w:val="C65D09"/>
        </w:rPr>
        <w:t>)</w:t>
      </w:r>
      <w:r w:rsidRPr="007D5A05">
        <w:rPr>
          <w:rStyle w:val="gp"/>
          <w:rFonts w:ascii="Monaco" w:hAnsi="Monaco"/>
          <w:color w:val="C65D09"/>
        </w:rPr>
        <w:br/>
        <w:t xml:space="preserve">    </w:t>
      </w:r>
      <w:proofErr w:type="spellStart"/>
      <w:r w:rsidRPr="007D5A05">
        <w:rPr>
          <w:rStyle w:val="gp"/>
          <w:rFonts w:ascii="Monaco" w:hAnsi="Monaco"/>
          <w:color w:val="C65D09"/>
        </w:rPr>
        <w:t>y_pred</w:t>
      </w:r>
      <w:proofErr w:type="spellEnd"/>
      <w:r w:rsidRPr="007D5A05">
        <w:rPr>
          <w:rStyle w:val="gp"/>
          <w:rFonts w:ascii="Monaco" w:hAnsi="Monaco"/>
          <w:color w:val="C65D09"/>
        </w:rPr>
        <w:t xml:space="preserve"> = </w:t>
      </w:r>
      <w:proofErr w:type="spellStart"/>
      <w:r w:rsidRPr="007D5A05">
        <w:rPr>
          <w:rStyle w:val="gp"/>
          <w:rFonts w:ascii="Monaco" w:hAnsi="Monaco"/>
          <w:color w:val="C65D09"/>
        </w:rPr>
        <w:t>gnb.predict</w:t>
      </w:r>
      <w:proofErr w:type="spellEnd"/>
      <w:r w:rsidRPr="007D5A05">
        <w:rPr>
          <w:rStyle w:val="gp"/>
          <w:rFonts w:ascii="Monaco" w:hAnsi="Monaco"/>
          <w:color w:val="C65D09"/>
        </w:rPr>
        <w:t>(</w:t>
      </w:r>
      <w:proofErr w:type="spellStart"/>
      <w:r w:rsidRPr="007D5A05">
        <w:rPr>
          <w:rStyle w:val="gp"/>
          <w:rFonts w:ascii="Monaco" w:hAnsi="Monaco"/>
          <w:color w:val="C65D09"/>
        </w:rPr>
        <w:t>x_test</w:t>
      </w:r>
      <w:proofErr w:type="spellEnd"/>
      <w:r w:rsidRPr="007D5A05">
        <w:rPr>
          <w:rStyle w:val="gp"/>
          <w:rFonts w:ascii="Monaco" w:hAnsi="Monaco"/>
          <w:color w:val="C65D09"/>
        </w:rPr>
        <w:t>)</w:t>
      </w:r>
      <w:r w:rsidRPr="007D5A05">
        <w:rPr>
          <w:rStyle w:val="gp"/>
          <w:rFonts w:ascii="Monaco" w:hAnsi="Monaco"/>
          <w:color w:val="C65D09"/>
        </w:rPr>
        <w:br/>
        <w:t xml:space="preserve">    score=</w:t>
      </w:r>
      <w:proofErr w:type="spellStart"/>
      <w:r w:rsidRPr="007D5A05">
        <w:rPr>
          <w:rStyle w:val="gp"/>
          <w:rFonts w:ascii="Monaco" w:hAnsi="Monaco"/>
          <w:color w:val="C65D09"/>
        </w:rPr>
        <w:t>metrics.accuracy_score</w:t>
      </w:r>
      <w:proofErr w:type="spellEnd"/>
      <w:r w:rsidRPr="007D5A05">
        <w:rPr>
          <w:rStyle w:val="gp"/>
          <w:rFonts w:ascii="Monaco" w:hAnsi="Monaco"/>
          <w:color w:val="C65D09"/>
        </w:rPr>
        <w:t>(</w:t>
      </w:r>
      <w:proofErr w:type="spellStart"/>
      <w:r w:rsidRPr="007D5A05">
        <w:rPr>
          <w:rStyle w:val="gp"/>
          <w:rFonts w:ascii="Monaco" w:hAnsi="Monaco"/>
          <w:color w:val="C65D09"/>
        </w:rPr>
        <w:t>y_test</w:t>
      </w:r>
      <w:proofErr w:type="spellEnd"/>
      <w:r w:rsidRPr="007D5A05">
        <w:rPr>
          <w:rStyle w:val="gp"/>
          <w:rFonts w:ascii="Monaco" w:hAnsi="Monaco"/>
          <w:color w:val="C65D09"/>
        </w:rPr>
        <w:t xml:space="preserve">, </w:t>
      </w:r>
      <w:proofErr w:type="spellStart"/>
      <w:r w:rsidRPr="007D5A05">
        <w:rPr>
          <w:rStyle w:val="gp"/>
          <w:rFonts w:ascii="Monaco" w:hAnsi="Monaco"/>
          <w:color w:val="C65D09"/>
        </w:rPr>
        <w:t>y_pred</w:t>
      </w:r>
      <w:proofErr w:type="spellEnd"/>
      <w:r w:rsidRPr="007D5A05">
        <w:rPr>
          <w:rStyle w:val="gp"/>
          <w:rFonts w:ascii="Monaco" w:hAnsi="Monaco"/>
          <w:color w:val="C65D09"/>
        </w:rPr>
        <w:t>)</w:t>
      </w:r>
      <w:r w:rsidRPr="007D5A05">
        <w:rPr>
          <w:rStyle w:val="gp"/>
          <w:rFonts w:ascii="Monaco" w:hAnsi="Monaco"/>
          <w:color w:val="C65D09"/>
        </w:rPr>
        <w:br/>
        <w:t xml:space="preserve">    </w:t>
      </w:r>
      <w:proofErr w:type="spellStart"/>
      <w:r w:rsidRPr="007D5A05">
        <w:rPr>
          <w:rStyle w:val="gp"/>
          <w:rFonts w:ascii="Monaco" w:hAnsi="Monaco"/>
          <w:color w:val="C65D09"/>
        </w:rPr>
        <w:t>a.append</w:t>
      </w:r>
      <w:proofErr w:type="spellEnd"/>
      <w:r w:rsidRPr="007D5A05">
        <w:rPr>
          <w:rStyle w:val="gp"/>
          <w:rFonts w:ascii="Monaco" w:hAnsi="Monaco"/>
          <w:color w:val="C65D09"/>
        </w:rPr>
        <w:t>(</w:t>
      </w:r>
      <w:proofErr w:type="spellStart"/>
      <w:r w:rsidRPr="007D5A05">
        <w:rPr>
          <w:rStyle w:val="gp"/>
          <w:rFonts w:ascii="Monaco" w:hAnsi="Monaco"/>
          <w:color w:val="C65D09"/>
        </w:rPr>
        <w:t>max_features</w:t>
      </w:r>
      <w:proofErr w:type="spellEnd"/>
      <w:r w:rsidRPr="007D5A05">
        <w:rPr>
          <w:rStyle w:val="gp"/>
          <w:rFonts w:ascii="Monaco" w:hAnsi="Monaco"/>
          <w:color w:val="C65D09"/>
        </w:rPr>
        <w:t>)</w:t>
      </w:r>
      <w:r w:rsidRPr="007D5A05">
        <w:rPr>
          <w:rStyle w:val="gp"/>
          <w:rFonts w:ascii="Monaco" w:hAnsi="Monaco"/>
          <w:color w:val="C65D09"/>
        </w:rPr>
        <w:br/>
        <w:t xml:space="preserve">    </w:t>
      </w:r>
      <w:proofErr w:type="spellStart"/>
      <w:r w:rsidRPr="007D5A05">
        <w:rPr>
          <w:rStyle w:val="gp"/>
          <w:rFonts w:ascii="Monaco" w:hAnsi="Monaco"/>
          <w:color w:val="C65D09"/>
        </w:rPr>
        <w:t>b.append</w:t>
      </w:r>
      <w:proofErr w:type="spellEnd"/>
      <w:r w:rsidRPr="007D5A05">
        <w:rPr>
          <w:rStyle w:val="gp"/>
          <w:rFonts w:ascii="Monaco" w:hAnsi="Monaco"/>
          <w:color w:val="C65D09"/>
        </w:rPr>
        <w:t>(score)</w:t>
      </w:r>
      <w:r w:rsidRPr="007D5A05">
        <w:rPr>
          <w:rStyle w:val="gp"/>
          <w:rFonts w:ascii="Monaco" w:hAnsi="Monaco"/>
          <w:color w:val="C65D09"/>
        </w:rPr>
        <w:br/>
        <w:t xml:space="preserve">    </w:t>
      </w:r>
      <w:proofErr w:type="spellStart"/>
      <w:r w:rsidRPr="007D5A05">
        <w:rPr>
          <w:rStyle w:val="gp"/>
          <w:rFonts w:ascii="Monaco" w:hAnsi="Monaco"/>
          <w:color w:val="C65D09"/>
        </w:rPr>
        <w:t>plt.plot</w:t>
      </w:r>
      <w:proofErr w:type="spellEnd"/>
      <w:r w:rsidRPr="007D5A05">
        <w:rPr>
          <w:rStyle w:val="gp"/>
          <w:rFonts w:ascii="Monaco" w:hAnsi="Monaco"/>
          <w:color w:val="C65D09"/>
        </w:rPr>
        <w:t>(a, b, 'r')</w:t>
      </w:r>
    </w:p>
    <w:p w14:paraId="5DA54643" w14:textId="77777777" w:rsidR="007D5A05" w:rsidRDefault="00930594" w:rsidP="00422A86">
      <w:pPr>
        <w:pStyle w:val="1b"/>
        <w:ind w:firstLine="420"/>
      </w:pPr>
      <w:r>
        <w:rPr>
          <w:rFonts w:hint="eastAsia"/>
        </w:rPr>
        <w:t>可视化结果成图标，结果如</w:t>
      </w:r>
      <w:r w:rsidR="00EE173A">
        <w:fldChar w:fldCharType="begin"/>
      </w:r>
      <w:r w:rsidR="00EE173A">
        <w:instrText xml:space="preserve"> REF </w:instrText>
      </w:r>
      <w:r w:rsidR="00EE173A">
        <w:rPr>
          <w:rFonts w:hint="eastAsia"/>
        </w:rPr>
        <w:instrText>_Ref355727988 \r \h</w:instrText>
      </w:r>
      <w:r w:rsidR="00EE173A">
        <w:instrText xml:space="preserve"> </w:instrText>
      </w:r>
      <w:r w:rsidR="00422A86">
        <w:instrText xml:space="preserve"> \* MERGEFORMAT </w:instrText>
      </w:r>
      <w:r w:rsidR="00EE173A">
        <w:fldChar w:fldCharType="separate"/>
      </w:r>
      <w:r w:rsidR="00EE173A">
        <w:rPr>
          <w:rFonts w:hint="eastAsia"/>
        </w:rPr>
        <w:t>图</w:t>
      </w:r>
      <w:r w:rsidR="00EE173A">
        <w:rPr>
          <w:rFonts w:hint="eastAsia"/>
        </w:rPr>
        <w:t xml:space="preserve">1-4 </w:t>
      </w:r>
      <w:r w:rsidR="00EE173A">
        <w:fldChar w:fldCharType="end"/>
      </w:r>
      <w:r>
        <w:rPr>
          <w:rFonts w:hint="eastAsia"/>
        </w:rPr>
        <w:t>所示，可见</w:t>
      </w:r>
      <w:proofErr w:type="spellStart"/>
      <w:r w:rsidRPr="00F3217A">
        <w:t>max_features</w:t>
      </w:r>
      <w:proofErr w:type="spellEnd"/>
      <w:r w:rsidRPr="00F3217A">
        <w:rPr>
          <w:rFonts w:hint="eastAsia"/>
        </w:rPr>
        <w:t>值越大，模型评估准确度越高，同时整个系统运算时间也增长</w:t>
      </w:r>
      <w:r w:rsidR="007A2C2B">
        <w:rPr>
          <w:rFonts w:hint="eastAsia"/>
        </w:rPr>
        <w:t>，当</w:t>
      </w:r>
      <w:proofErr w:type="spellStart"/>
      <w:r w:rsidR="007A2C2B" w:rsidRPr="00F3217A">
        <w:t>max_features</w:t>
      </w:r>
      <w:proofErr w:type="spellEnd"/>
      <w:r w:rsidR="007A2C2B">
        <w:rPr>
          <w:rFonts w:hint="eastAsia"/>
        </w:rPr>
        <w:t>超过</w:t>
      </w:r>
      <w:r w:rsidR="00EE173A">
        <w:rPr>
          <w:rFonts w:hint="eastAsia"/>
        </w:rPr>
        <w:t>约</w:t>
      </w:r>
      <w:r w:rsidR="007A2C2B">
        <w:rPr>
          <w:rFonts w:hint="eastAsia"/>
        </w:rPr>
        <w:t>1</w:t>
      </w:r>
      <w:r w:rsidR="00EE173A">
        <w:rPr>
          <w:rFonts w:hint="eastAsia"/>
        </w:rPr>
        <w:t>3</w:t>
      </w:r>
      <w:r w:rsidR="007A2C2B">
        <w:rPr>
          <w:rFonts w:hint="eastAsia"/>
        </w:rPr>
        <w:t>000</w:t>
      </w:r>
      <w:r w:rsidR="00EE173A">
        <w:rPr>
          <w:rFonts w:hint="eastAsia"/>
        </w:rPr>
        <w:t>以后</w:t>
      </w:r>
      <w:r w:rsidR="007A2C2B">
        <w:rPr>
          <w:rFonts w:hint="eastAsia"/>
        </w:rPr>
        <w:t>，系统准确率</w:t>
      </w:r>
      <w:r w:rsidR="00CD50E6">
        <w:rPr>
          <w:rFonts w:hint="eastAsia"/>
        </w:rPr>
        <w:t>反而下降</w:t>
      </w:r>
      <w:r w:rsidR="007A2C2B">
        <w:rPr>
          <w:rFonts w:hint="eastAsia"/>
        </w:rPr>
        <w:t>，</w:t>
      </w:r>
      <w:r w:rsidR="000B1488">
        <w:rPr>
          <w:rFonts w:hint="eastAsia"/>
        </w:rPr>
        <w:t>所以</w:t>
      </w:r>
      <w:proofErr w:type="spellStart"/>
      <w:r w:rsidR="007A2C2B" w:rsidRPr="00F3217A">
        <w:t>max_features</w:t>
      </w:r>
      <w:proofErr w:type="spellEnd"/>
      <w:r w:rsidR="007A2C2B">
        <w:rPr>
          <w:rFonts w:hint="eastAsia"/>
        </w:rPr>
        <w:t>设置为</w:t>
      </w:r>
      <w:r w:rsidR="007A2C2B">
        <w:rPr>
          <w:rFonts w:hint="eastAsia"/>
        </w:rPr>
        <w:t>1</w:t>
      </w:r>
      <w:r w:rsidR="002D7A66">
        <w:rPr>
          <w:rFonts w:hint="eastAsia"/>
        </w:rPr>
        <w:t>3</w:t>
      </w:r>
      <w:r w:rsidR="007A2C2B">
        <w:rPr>
          <w:rFonts w:hint="eastAsia"/>
        </w:rPr>
        <w:t>000</w:t>
      </w:r>
      <w:r w:rsidR="001611EB">
        <w:rPr>
          <w:rFonts w:hint="eastAsia"/>
        </w:rPr>
        <w:t>左右</w:t>
      </w:r>
      <w:r w:rsidR="0032386D">
        <w:rPr>
          <w:rFonts w:hint="eastAsia"/>
        </w:rPr>
        <w:t>，系统准确度达到最大，接近</w:t>
      </w:r>
      <w:r w:rsidR="0032386D">
        <w:rPr>
          <w:rFonts w:hint="eastAsia"/>
        </w:rPr>
        <w:t>9</w:t>
      </w:r>
      <w:r w:rsidR="00CA05AE">
        <w:rPr>
          <w:rFonts w:hint="eastAsia"/>
        </w:rPr>
        <w:t>6.</w:t>
      </w:r>
      <w:r w:rsidR="0077736F">
        <w:rPr>
          <w:rFonts w:hint="eastAsia"/>
        </w:rPr>
        <w:t>4</w:t>
      </w:r>
      <w:r w:rsidR="0032386D">
        <w:rPr>
          <w:rFonts w:hint="eastAsia"/>
        </w:rPr>
        <w:t>%</w:t>
      </w:r>
      <w:r w:rsidR="00B309F2">
        <w:rPr>
          <w:rFonts w:hint="eastAsia"/>
        </w:rPr>
        <w:t>，但是通过实验，当</w:t>
      </w:r>
      <w:proofErr w:type="spellStart"/>
      <w:r w:rsidR="00B309F2" w:rsidRPr="00F3217A">
        <w:t>max_features</w:t>
      </w:r>
      <w:proofErr w:type="spellEnd"/>
      <w:r w:rsidR="00B309F2">
        <w:rPr>
          <w:rFonts w:hint="eastAsia"/>
        </w:rPr>
        <w:t>超过</w:t>
      </w:r>
      <w:r w:rsidR="00B309F2">
        <w:rPr>
          <w:rFonts w:hint="eastAsia"/>
        </w:rPr>
        <w:t>5000</w:t>
      </w:r>
      <w:r w:rsidR="00B309F2">
        <w:rPr>
          <w:rFonts w:hint="eastAsia"/>
        </w:rPr>
        <w:t>时计算时间明显过长且对准确率提升不明显，所以折中角度</w:t>
      </w:r>
      <w:proofErr w:type="spellStart"/>
      <w:r w:rsidR="00B309F2" w:rsidRPr="00F3217A">
        <w:t>max_features</w:t>
      </w:r>
      <w:proofErr w:type="spellEnd"/>
      <w:r w:rsidR="00B309F2">
        <w:rPr>
          <w:rFonts w:hint="eastAsia"/>
        </w:rPr>
        <w:t>取</w:t>
      </w:r>
      <w:r w:rsidR="00B309F2">
        <w:rPr>
          <w:rFonts w:hint="eastAsia"/>
        </w:rPr>
        <w:t>5000</w:t>
      </w:r>
      <w:r w:rsidR="00B309F2">
        <w:rPr>
          <w:rFonts w:hint="eastAsia"/>
        </w:rPr>
        <w:t>也满足实验要求</w:t>
      </w:r>
      <w:r>
        <w:rPr>
          <w:rFonts w:hint="eastAsia"/>
        </w:rPr>
        <w:t>。</w:t>
      </w:r>
    </w:p>
    <w:p w14:paraId="28856B5B" w14:textId="39BCEC70" w:rsidR="005C73F7" w:rsidRDefault="00957248" w:rsidP="00B1711C">
      <w:pPr>
        <w:pStyle w:val="a4"/>
        <w:ind w:firstLine="420"/>
      </w:pPr>
      <w:r>
        <w:rPr>
          <w:rFonts w:hint="eastAsia"/>
          <w:noProof/>
        </w:rPr>
        <w:lastRenderedPageBreak/>
        <w:drawing>
          <wp:inline distT="0" distB="0" distL="0" distR="0" wp14:anchorId="62441E29" wp14:editId="317D94A9">
            <wp:extent cx="4771390" cy="3512820"/>
            <wp:effectExtent l="0" t="0" r="3810" b="0"/>
            <wp:docPr id="4" name="图片 4" descr="词袋最大特征数对模型结果的影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词袋最大特征数对模型结果的影响"/>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1390" cy="3512820"/>
                    </a:xfrm>
                    <a:prstGeom prst="rect">
                      <a:avLst/>
                    </a:prstGeom>
                    <a:noFill/>
                    <a:ln>
                      <a:noFill/>
                    </a:ln>
                  </pic:spPr>
                </pic:pic>
              </a:graphicData>
            </a:graphic>
          </wp:inline>
        </w:drawing>
      </w:r>
    </w:p>
    <w:p w14:paraId="217454EE" w14:textId="77777777" w:rsidR="003348CC" w:rsidRDefault="003348CC" w:rsidP="00EE173A">
      <w:pPr>
        <w:pStyle w:val="a0"/>
      </w:pPr>
      <w:bookmarkStart w:id="8" w:name="_Ref355727988"/>
      <w:r>
        <w:rPr>
          <w:rFonts w:hint="eastAsia"/>
        </w:rPr>
        <w:t>词袋最大特征树对朴素贝叶斯算法预测结果的影响</w:t>
      </w:r>
      <w:bookmarkEnd w:id="8"/>
    </w:p>
    <w:p w14:paraId="06EB0442" w14:textId="77777777" w:rsidR="00E07B3E" w:rsidRPr="00E07B3E" w:rsidRDefault="00E07B3E" w:rsidP="00E07B3E">
      <w:pPr>
        <w:pStyle w:val="a0"/>
        <w:numPr>
          <w:ilvl w:val="0"/>
          <w:numId w:val="0"/>
        </w:numPr>
        <w:ind w:left="780"/>
        <w:jc w:val="left"/>
        <w:rPr>
          <w:rFonts w:eastAsia="宋体"/>
          <w:sz w:val="21"/>
        </w:rPr>
      </w:pPr>
      <w:r w:rsidRPr="00E07B3E">
        <w:rPr>
          <w:rFonts w:eastAsia="宋体" w:hint="eastAsia"/>
          <w:sz w:val="21"/>
        </w:rPr>
        <w:t>当</w:t>
      </w:r>
      <w:proofErr w:type="spellStart"/>
      <w:r w:rsidRPr="00E07B3E">
        <w:rPr>
          <w:rFonts w:eastAsia="宋体"/>
          <w:sz w:val="21"/>
        </w:rPr>
        <w:t>max_features</w:t>
      </w:r>
      <w:proofErr w:type="spellEnd"/>
      <w:r w:rsidRPr="00E07B3E">
        <w:rPr>
          <w:rFonts w:eastAsia="宋体" w:hint="eastAsia"/>
          <w:sz w:val="21"/>
        </w:rPr>
        <w:t>设置为</w:t>
      </w:r>
      <w:r w:rsidRPr="00E07B3E">
        <w:rPr>
          <w:rFonts w:eastAsia="宋体" w:hint="eastAsia"/>
          <w:sz w:val="21"/>
        </w:rPr>
        <w:t>13000</w:t>
      </w:r>
      <w:r w:rsidRPr="00E07B3E">
        <w:rPr>
          <w:rFonts w:eastAsia="宋体" w:hint="eastAsia"/>
          <w:sz w:val="21"/>
        </w:rPr>
        <w:t>时系统运行结果为：</w:t>
      </w:r>
    </w:p>
    <w:p w14:paraId="010F0AA2" w14:textId="77777777" w:rsidR="00E07B3E" w:rsidRPr="00E07B3E" w:rsidRDefault="00E07B3E" w:rsidP="00E07B3E">
      <w:pPr>
        <w:pStyle w:val="af0"/>
        <w:ind w:firstLineChars="0" w:firstLine="0"/>
        <w:rPr>
          <w:rStyle w:val="gp"/>
          <w:rFonts w:ascii="Monaco" w:hAnsi="Monaco"/>
          <w:color w:val="C65D09"/>
        </w:rPr>
      </w:pPr>
      <w:proofErr w:type="spellStart"/>
      <w:proofErr w:type="gramStart"/>
      <w:r w:rsidRPr="00E07B3E">
        <w:rPr>
          <w:rStyle w:val="gp"/>
          <w:rFonts w:ascii="Monaco" w:hAnsi="Monaco"/>
          <w:color w:val="C65D09"/>
        </w:rPr>
        <w:t>CountVectorizer</w:t>
      </w:r>
      <w:proofErr w:type="spellEnd"/>
      <w:r w:rsidRPr="00E07B3E">
        <w:rPr>
          <w:rStyle w:val="gp"/>
          <w:rFonts w:ascii="Monaco" w:hAnsi="Monaco"/>
          <w:color w:val="C65D09"/>
        </w:rPr>
        <w:t>(</w:t>
      </w:r>
      <w:proofErr w:type="gramEnd"/>
      <w:r w:rsidRPr="00E07B3E">
        <w:rPr>
          <w:rStyle w:val="gp"/>
          <w:rFonts w:ascii="Monaco" w:hAnsi="Monaco"/>
          <w:color w:val="C65D09"/>
        </w:rPr>
        <w:t>analyzer=</w:t>
      </w:r>
      <w:proofErr w:type="spellStart"/>
      <w:r w:rsidRPr="00E07B3E">
        <w:rPr>
          <w:rStyle w:val="gp"/>
          <w:rFonts w:ascii="Monaco" w:hAnsi="Monaco"/>
          <w:color w:val="C65D09"/>
        </w:rPr>
        <w:t>u'word</w:t>
      </w:r>
      <w:proofErr w:type="spellEnd"/>
      <w:r w:rsidRPr="00E07B3E">
        <w:rPr>
          <w:rStyle w:val="gp"/>
          <w:rFonts w:ascii="Monaco" w:hAnsi="Monaco"/>
          <w:color w:val="C65D09"/>
        </w:rPr>
        <w:t xml:space="preserve">', binary=False, </w:t>
      </w:r>
      <w:proofErr w:type="spellStart"/>
      <w:r w:rsidRPr="00E07B3E">
        <w:rPr>
          <w:rStyle w:val="gp"/>
          <w:rFonts w:ascii="Monaco" w:hAnsi="Monaco"/>
          <w:color w:val="C65D09"/>
        </w:rPr>
        <w:t>decode_error</w:t>
      </w:r>
      <w:proofErr w:type="spellEnd"/>
      <w:r w:rsidRPr="00E07B3E">
        <w:rPr>
          <w:rStyle w:val="gp"/>
          <w:rFonts w:ascii="Monaco" w:hAnsi="Monaco"/>
          <w:color w:val="C65D09"/>
        </w:rPr>
        <w:t>='ignore',</w:t>
      </w:r>
    </w:p>
    <w:p w14:paraId="3917943C" w14:textId="77777777" w:rsidR="00E07B3E" w:rsidRPr="00E07B3E" w:rsidRDefault="00E07B3E" w:rsidP="00E07B3E">
      <w:pPr>
        <w:pStyle w:val="af0"/>
        <w:ind w:firstLineChars="0" w:firstLine="0"/>
        <w:rPr>
          <w:rStyle w:val="gp"/>
          <w:rFonts w:ascii="Monaco" w:hAnsi="Monaco"/>
          <w:color w:val="C65D09"/>
        </w:rPr>
      </w:pPr>
      <w:r w:rsidRPr="00E07B3E">
        <w:rPr>
          <w:rStyle w:val="gp"/>
          <w:rFonts w:ascii="Monaco" w:hAnsi="Monaco"/>
          <w:color w:val="C65D09"/>
        </w:rPr>
        <w:t xml:space="preserve">        </w:t>
      </w:r>
      <w:proofErr w:type="spellStart"/>
      <w:r w:rsidRPr="00E07B3E">
        <w:rPr>
          <w:rStyle w:val="gp"/>
          <w:rFonts w:ascii="Monaco" w:hAnsi="Monaco"/>
          <w:color w:val="C65D09"/>
        </w:rPr>
        <w:t>dtype</w:t>
      </w:r>
      <w:proofErr w:type="spellEnd"/>
      <w:r w:rsidRPr="00E07B3E">
        <w:rPr>
          <w:rStyle w:val="gp"/>
          <w:rFonts w:ascii="Monaco" w:hAnsi="Monaco"/>
          <w:color w:val="C65D09"/>
        </w:rPr>
        <w:t>=&lt;type 'numpy.int64'&gt;, encoding=u'utf-8', input=</w:t>
      </w:r>
      <w:proofErr w:type="spellStart"/>
      <w:r w:rsidRPr="00E07B3E">
        <w:rPr>
          <w:rStyle w:val="gp"/>
          <w:rFonts w:ascii="Monaco" w:hAnsi="Monaco"/>
          <w:color w:val="C65D09"/>
        </w:rPr>
        <w:t>u'content</w:t>
      </w:r>
      <w:proofErr w:type="spellEnd"/>
      <w:r w:rsidRPr="00E07B3E">
        <w:rPr>
          <w:rStyle w:val="gp"/>
          <w:rFonts w:ascii="Monaco" w:hAnsi="Monaco"/>
          <w:color w:val="C65D09"/>
        </w:rPr>
        <w:t>',</w:t>
      </w:r>
    </w:p>
    <w:p w14:paraId="589EA228" w14:textId="77777777" w:rsidR="00E07B3E" w:rsidRPr="00E07B3E" w:rsidRDefault="00E07B3E" w:rsidP="00E07B3E">
      <w:pPr>
        <w:pStyle w:val="af0"/>
        <w:ind w:firstLineChars="0" w:firstLine="0"/>
        <w:rPr>
          <w:rStyle w:val="gp"/>
          <w:rFonts w:ascii="Monaco" w:hAnsi="Monaco"/>
          <w:color w:val="C65D09"/>
        </w:rPr>
      </w:pPr>
      <w:r w:rsidRPr="00E07B3E">
        <w:rPr>
          <w:rStyle w:val="gp"/>
          <w:rFonts w:ascii="Monaco" w:hAnsi="Monaco"/>
          <w:color w:val="C65D09"/>
        </w:rPr>
        <w:t xml:space="preserve">        lowercase=True, </w:t>
      </w:r>
      <w:proofErr w:type="spellStart"/>
      <w:r w:rsidRPr="00E07B3E">
        <w:rPr>
          <w:rStyle w:val="gp"/>
          <w:rFonts w:ascii="Monaco" w:hAnsi="Monaco"/>
          <w:color w:val="C65D09"/>
        </w:rPr>
        <w:t>max_df</w:t>
      </w:r>
      <w:proofErr w:type="spellEnd"/>
      <w:r w:rsidRPr="00E07B3E">
        <w:rPr>
          <w:rStyle w:val="gp"/>
          <w:rFonts w:ascii="Monaco" w:hAnsi="Monaco"/>
          <w:color w:val="C65D09"/>
        </w:rPr>
        <w:t xml:space="preserve">=1.0, </w:t>
      </w:r>
      <w:proofErr w:type="spellStart"/>
      <w:r w:rsidRPr="00E07B3E">
        <w:rPr>
          <w:rStyle w:val="gp"/>
          <w:rFonts w:ascii="Monaco" w:hAnsi="Monaco"/>
          <w:color w:val="C65D09"/>
        </w:rPr>
        <w:t>max_features</w:t>
      </w:r>
      <w:proofErr w:type="spellEnd"/>
      <w:r w:rsidRPr="00E07B3E">
        <w:rPr>
          <w:rStyle w:val="gp"/>
          <w:rFonts w:ascii="Monaco" w:hAnsi="Monaco"/>
          <w:color w:val="C65D09"/>
        </w:rPr>
        <w:t xml:space="preserve">=13000, </w:t>
      </w:r>
      <w:proofErr w:type="spellStart"/>
      <w:r w:rsidRPr="00E07B3E">
        <w:rPr>
          <w:rStyle w:val="gp"/>
          <w:rFonts w:ascii="Monaco" w:hAnsi="Monaco"/>
          <w:color w:val="C65D09"/>
        </w:rPr>
        <w:t>min_df</w:t>
      </w:r>
      <w:proofErr w:type="spellEnd"/>
      <w:r w:rsidRPr="00E07B3E">
        <w:rPr>
          <w:rStyle w:val="gp"/>
          <w:rFonts w:ascii="Monaco" w:hAnsi="Monaco"/>
          <w:color w:val="C65D09"/>
        </w:rPr>
        <w:t>=1,</w:t>
      </w:r>
    </w:p>
    <w:p w14:paraId="58BFAE19" w14:textId="77777777" w:rsidR="00E07B3E" w:rsidRPr="00E07B3E" w:rsidRDefault="00E07B3E" w:rsidP="00E07B3E">
      <w:pPr>
        <w:pStyle w:val="af0"/>
        <w:ind w:firstLineChars="0" w:firstLine="0"/>
        <w:rPr>
          <w:rStyle w:val="gp"/>
          <w:rFonts w:ascii="Monaco" w:hAnsi="Monaco"/>
          <w:color w:val="C65D09"/>
        </w:rPr>
      </w:pPr>
      <w:r w:rsidRPr="00E07B3E">
        <w:rPr>
          <w:rStyle w:val="gp"/>
          <w:rFonts w:ascii="Monaco" w:hAnsi="Monaco"/>
          <w:color w:val="C65D09"/>
        </w:rPr>
        <w:t xml:space="preserve">        </w:t>
      </w:r>
      <w:proofErr w:type="spellStart"/>
      <w:r w:rsidRPr="00E07B3E">
        <w:rPr>
          <w:rStyle w:val="gp"/>
          <w:rFonts w:ascii="Monaco" w:hAnsi="Monaco"/>
          <w:color w:val="C65D09"/>
        </w:rPr>
        <w:t>ngram_range</w:t>
      </w:r>
      <w:proofErr w:type="spellEnd"/>
      <w:proofErr w:type="gramStart"/>
      <w:r w:rsidRPr="00E07B3E">
        <w:rPr>
          <w:rStyle w:val="gp"/>
          <w:rFonts w:ascii="Monaco" w:hAnsi="Monaco"/>
          <w:color w:val="C65D09"/>
        </w:rPr>
        <w:t>=(</w:t>
      </w:r>
      <w:proofErr w:type="gramEnd"/>
      <w:r w:rsidRPr="00E07B3E">
        <w:rPr>
          <w:rStyle w:val="gp"/>
          <w:rFonts w:ascii="Monaco" w:hAnsi="Monaco"/>
          <w:color w:val="C65D09"/>
        </w:rPr>
        <w:t xml:space="preserve">1, 1), preprocessor=None, </w:t>
      </w:r>
      <w:proofErr w:type="spellStart"/>
      <w:r w:rsidRPr="00E07B3E">
        <w:rPr>
          <w:rStyle w:val="gp"/>
          <w:rFonts w:ascii="Monaco" w:hAnsi="Monaco"/>
          <w:color w:val="C65D09"/>
        </w:rPr>
        <w:t>stop_words</w:t>
      </w:r>
      <w:proofErr w:type="spellEnd"/>
      <w:r w:rsidRPr="00E07B3E">
        <w:rPr>
          <w:rStyle w:val="gp"/>
          <w:rFonts w:ascii="Monaco" w:hAnsi="Monaco"/>
          <w:color w:val="C65D09"/>
        </w:rPr>
        <w:t>='</w:t>
      </w:r>
      <w:proofErr w:type="spellStart"/>
      <w:r w:rsidRPr="00E07B3E">
        <w:rPr>
          <w:rStyle w:val="gp"/>
          <w:rFonts w:ascii="Monaco" w:hAnsi="Monaco"/>
          <w:color w:val="C65D09"/>
        </w:rPr>
        <w:t>english</w:t>
      </w:r>
      <w:proofErr w:type="spellEnd"/>
      <w:r w:rsidRPr="00E07B3E">
        <w:rPr>
          <w:rStyle w:val="gp"/>
          <w:rFonts w:ascii="Monaco" w:hAnsi="Monaco"/>
          <w:color w:val="C65D09"/>
        </w:rPr>
        <w:t>',</w:t>
      </w:r>
    </w:p>
    <w:p w14:paraId="4C86DF8E" w14:textId="77777777" w:rsidR="00E07B3E" w:rsidRPr="00E07B3E" w:rsidRDefault="00E07B3E" w:rsidP="00E07B3E">
      <w:pPr>
        <w:pStyle w:val="af0"/>
        <w:ind w:firstLineChars="0" w:firstLine="0"/>
        <w:rPr>
          <w:rStyle w:val="gp"/>
          <w:rFonts w:ascii="Monaco" w:hAnsi="Monaco"/>
          <w:color w:val="C65D09"/>
        </w:rPr>
      </w:pPr>
      <w:r w:rsidRPr="00E07B3E">
        <w:rPr>
          <w:rStyle w:val="gp"/>
          <w:rFonts w:ascii="Monaco" w:hAnsi="Monaco"/>
          <w:color w:val="C65D09"/>
        </w:rPr>
        <w:t xml:space="preserve">        </w:t>
      </w:r>
      <w:proofErr w:type="spellStart"/>
      <w:r w:rsidRPr="00E07B3E">
        <w:rPr>
          <w:rStyle w:val="gp"/>
          <w:rFonts w:ascii="Monaco" w:hAnsi="Monaco"/>
          <w:color w:val="C65D09"/>
        </w:rPr>
        <w:t>strip_accents</w:t>
      </w:r>
      <w:proofErr w:type="spellEnd"/>
      <w:r w:rsidRPr="00E07B3E">
        <w:rPr>
          <w:rStyle w:val="gp"/>
          <w:rFonts w:ascii="Monaco" w:hAnsi="Monaco"/>
          <w:color w:val="C65D09"/>
        </w:rPr>
        <w:t>='</w:t>
      </w:r>
      <w:proofErr w:type="spellStart"/>
      <w:r w:rsidRPr="00E07B3E">
        <w:rPr>
          <w:rStyle w:val="gp"/>
          <w:rFonts w:ascii="Monaco" w:hAnsi="Monaco"/>
          <w:color w:val="C65D09"/>
        </w:rPr>
        <w:t>ascii</w:t>
      </w:r>
      <w:proofErr w:type="spellEnd"/>
      <w:r w:rsidRPr="00E07B3E">
        <w:rPr>
          <w:rStyle w:val="gp"/>
          <w:rFonts w:ascii="Monaco" w:hAnsi="Monaco"/>
          <w:color w:val="C65D09"/>
        </w:rPr>
        <w:t xml:space="preserve">', </w:t>
      </w:r>
      <w:proofErr w:type="spellStart"/>
      <w:r w:rsidRPr="00E07B3E">
        <w:rPr>
          <w:rStyle w:val="gp"/>
          <w:rFonts w:ascii="Monaco" w:hAnsi="Monaco"/>
          <w:color w:val="C65D09"/>
        </w:rPr>
        <w:t>token_pattern</w:t>
      </w:r>
      <w:proofErr w:type="spellEnd"/>
      <w:r w:rsidRPr="00E07B3E">
        <w:rPr>
          <w:rStyle w:val="gp"/>
          <w:rFonts w:ascii="Monaco" w:hAnsi="Monaco"/>
          <w:color w:val="C65D09"/>
        </w:rPr>
        <w:t>=u'</w:t>
      </w:r>
      <w:proofErr w:type="gramStart"/>
      <w:r w:rsidRPr="00E07B3E">
        <w:rPr>
          <w:rStyle w:val="gp"/>
          <w:rFonts w:ascii="Monaco" w:hAnsi="Monaco"/>
          <w:color w:val="C65D09"/>
        </w:rPr>
        <w:t>(?u</w:t>
      </w:r>
      <w:proofErr w:type="gramEnd"/>
      <w:r w:rsidRPr="00E07B3E">
        <w:rPr>
          <w:rStyle w:val="gp"/>
          <w:rFonts w:ascii="Monaco" w:hAnsi="Monaco"/>
          <w:color w:val="C65D09"/>
        </w:rPr>
        <w:t>)\\b\\w\\w+\\b',</w:t>
      </w:r>
    </w:p>
    <w:p w14:paraId="6D3B28B2" w14:textId="77777777" w:rsidR="00E07B3E" w:rsidRPr="00E07B3E" w:rsidRDefault="00E07B3E" w:rsidP="00E07B3E">
      <w:pPr>
        <w:pStyle w:val="af0"/>
        <w:ind w:firstLineChars="0" w:firstLine="0"/>
        <w:rPr>
          <w:rStyle w:val="gp"/>
          <w:rFonts w:ascii="Monaco" w:hAnsi="Monaco"/>
          <w:color w:val="C65D09"/>
        </w:rPr>
      </w:pPr>
      <w:r w:rsidRPr="00E07B3E">
        <w:rPr>
          <w:rStyle w:val="gp"/>
          <w:rFonts w:ascii="Monaco" w:hAnsi="Monaco"/>
          <w:color w:val="C65D09"/>
        </w:rPr>
        <w:t xml:space="preserve">        tokenizer=None, vocabulary=None)</w:t>
      </w:r>
    </w:p>
    <w:p w14:paraId="119513E7" w14:textId="77777777" w:rsidR="00E07B3E" w:rsidRPr="00E07B3E" w:rsidRDefault="00E07B3E" w:rsidP="00E07B3E">
      <w:pPr>
        <w:pStyle w:val="af0"/>
        <w:ind w:firstLineChars="0" w:firstLine="0"/>
        <w:rPr>
          <w:rStyle w:val="gp"/>
          <w:rFonts w:ascii="Monaco" w:hAnsi="Monaco"/>
          <w:color w:val="C65D09"/>
        </w:rPr>
      </w:pPr>
      <w:r w:rsidRPr="00E07B3E">
        <w:rPr>
          <w:rStyle w:val="gp"/>
          <w:rFonts w:ascii="Monaco" w:hAnsi="Monaco"/>
          <w:color w:val="C65D09"/>
        </w:rPr>
        <w:t>0.963965299918</w:t>
      </w:r>
    </w:p>
    <w:p w14:paraId="1F29334D" w14:textId="77777777" w:rsidR="00E07B3E" w:rsidRPr="00E07B3E" w:rsidRDefault="00E07B3E" w:rsidP="00E07B3E">
      <w:pPr>
        <w:pStyle w:val="af0"/>
        <w:ind w:firstLineChars="0" w:firstLine="0"/>
        <w:rPr>
          <w:rStyle w:val="gp"/>
          <w:rFonts w:ascii="Monaco" w:hAnsi="Monaco"/>
          <w:color w:val="C65D09"/>
        </w:rPr>
      </w:pPr>
      <w:r w:rsidRPr="00E07B3E">
        <w:rPr>
          <w:rStyle w:val="gp"/>
          <w:rFonts w:ascii="Monaco" w:hAnsi="Monaco"/>
          <w:color w:val="C65D09"/>
        </w:rPr>
        <w:t>[[</w:t>
      </w:r>
      <w:proofErr w:type="gramStart"/>
      <w:r w:rsidRPr="00E07B3E">
        <w:rPr>
          <w:rStyle w:val="gp"/>
          <w:rFonts w:ascii="Monaco" w:hAnsi="Monaco"/>
          <w:color w:val="C65D09"/>
        </w:rPr>
        <w:t>6369  200</w:t>
      </w:r>
      <w:proofErr w:type="gramEnd"/>
      <w:r w:rsidRPr="00E07B3E">
        <w:rPr>
          <w:rStyle w:val="gp"/>
          <w:rFonts w:ascii="Monaco" w:hAnsi="Monaco"/>
          <w:color w:val="C65D09"/>
        </w:rPr>
        <w:t>]</w:t>
      </w:r>
    </w:p>
    <w:p w14:paraId="0AA1D529" w14:textId="77777777" w:rsidR="00E07B3E" w:rsidRPr="00E07B3E" w:rsidRDefault="00E07B3E" w:rsidP="00E07B3E">
      <w:pPr>
        <w:pStyle w:val="af0"/>
        <w:ind w:firstLineChars="0" w:firstLine="0"/>
        <w:rPr>
          <w:rStyle w:val="gp"/>
          <w:rFonts w:ascii="Monaco" w:hAnsi="Monaco"/>
          <w:color w:val="C65D09"/>
        </w:rPr>
      </w:pPr>
      <w:r w:rsidRPr="00E07B3E">
        <w:rPr>
          <w:rStyle w:val="gp"/>
          <w:rFonts w:ascii="Monaco" w:hAnsi="Monaco"/>
          <w:color w:val="C65D09"/>
        </w:rPr>
        <w:t xml:space="preserve"> [ 286 6632]]</w:t>
      </w:r>
    </w:p>
    <w:p w14:paraId="7D7B449B" w14:textId="77777777" w:rsidR="00420C99" w:rsidRDefault="008F0B87" w:rsidP="00422A86">
      <w:pPr>
        <w:pStyle w:val="1b"/>
        <w:ind w:firstLine="420"/>
      </w:pPr>
      <w:r>
        <w:rPr>
          <w:rFonts w:hint="eastAsia"/>
        </w:rPr>
        <w:t>使用朴素贝叶斯算法，特征提取使用</w:t>
      </w:r>
      <w:r>
        <w:rPr>
          <w:rFonts w:hint="eastAsia"/>
        </w:rPr>
        <w:t>TF-IDF</w:t>
      </w:r>
      <w:r w:rsidR="00420C99">
        <w:rPr>
          <w:rFonts w:hint="eastAsia"/>
        </w:rPr>
        <w:t>模型，将数据集合随机分配成训练集合和测试集合，其中测试集合比例为</w:t>
      </w:r>
      <w:r w:rsidR="00420C99">
        <w:rPr>
          <w:rFonts w:hint="eastAsia"/>
        </w:rPr>
        <w:t>40%</w:t>
      </w:r>
      <w:r w:rsidR="00420C99">
        <w:rPr>
          <w:rFonts w:hint="eastAsia"/>
        </w:rPr>
        <w:t>。</w:t>
      </w:r>
    </w:p>
    <w:p w14:paraId="7D03EFC8" w14:textId="77777777" w:rsidR="00420C99" w:rsidRDefault="00420C99" w:rsidP="00420C99">
      <w:pPr>
        <w:pStyle w:val="af0"/>
        <w:ind w:firstLineChars="0" w:firstLine="0"/>
        <w:rPr>
          <w:rStyle w:val="gp"/>
          <w:rFonts w:ascii="Monaco" w:hAnsi="Monaco"/>
          <w:color w:val="C65D09"/>
        </w:rPr>
      </w:pPr>
      <w:proofErr w:type="spellStart"/>
      <w:r w:rsidRPr="00FB2843">
        <w:rPr>
          <w:rStyle w:val="gp"/>
          <w:rFonts w:ascii="Monaco" w:hAnsi="Monaco"/>
          <w:color w:val="C65D09"/>
        </w:rPr>
        <w:t>x_train</w:t>
      </w:r>
      <w:proofErr w:type="spellEnd"/>
      <w:r w:rsidRPr="00FB2843">
        <w:rPr>
          <w:rStyle w:val="gp"/>
          <w:rFonts w:ascii="Monaco" w:hAnsi="Monaco"/>
          <w:color w:val="C65D09"/>
        </w:rPr>
        <w:t xml:space="preserve">, </w:t>
      </w:r>
      <w:proofErr w:type="spellStart"/>
      <w:r w:rsidRPr="00FB2843">
        <w:rPr>
          <w:rStyle w:val="gp"/>
          <w:rFonts w:ascii="Monaco" w:hAnsi="Monaco"/>
          <w:color w:val="C65D09"/>
        </w:rPr>
        <w:t>x_test</w:t>
      </w:r>
      <w:proofErr w:type="spellEnd"/>
      <w:r w:rsidRPr="00FB2843">
        <w:rPr>
          <w:rStyle w:val="gp"/>
          <w:rFonts w:ascii="Monaco" w:hAnsi="Monaco"/>
          <w:color w:val="C65D09"/>
        </w:rPr>
        <w:t xml:space="preserve">, </w:t>
      </w:r>
      <w:proofErr w:type="spellStart"/>
      <w:r w:rsidRPr="00FB2843">
        <w:rPr>
          <w:rStyle w:val="gp"/>
          <w:rFonts w:ascii="Monaco" w:hAnsi="Monaco"/>
          <w:color w:val="C65D09"/>
        </w:rPr>
        <w:t>y_train</w:t>
      </w:r>
      <w:proofErr w:type="spellEnd"/>
      <w:r w:rsidRPr="00FB2843">
        <w:rPr>
          <w:rStyle w:val="gp"/>
          <w:rFonts w:ascii="Monaco" w:hAnsi="Monaco"/>
          <w:color w:val="C65D09"/>
        </w:rPr>
        <w:t xml:space="preserve">, </w:t>
      </w:r>
      <w:proofErr w:type="spellStart"/>
      <w:r w:rsidRPr="00FB2843">
        <w:rPr>
          <w:rStyle w:val="gp"/>
          <w:rFonts w:ascii="Monaco" w:hAnsi="Monaco"/>
          <w:color w:val="C65D09"/>
        </w:rPr>
        <w:t>y_test</w:t>
      </w:r>
      <w:proofErr w:type="spellEnd"/>
      <w:r w:rsidRPr="00FB2843">
        <w:rPr>
          <w:rStyle w:val="gp"/>
          <w:rFonts w:ascii="Monaco" w:hAnsi="Monaco"/>
          <w:color w:val="C65D09"/>
        </w:rPr>
        <w:t xml:space="preserve"> = </w:t>
      </w:r>
      <w:proofErr w:type="spellStart"/>
      <w:r w:rsidRPr="00FB2843">
        <w:rPr>
          <w:rStyle w:val="gp"/>
          <w:rFonts w:ascii="Monaco" w:hAnsi="Monaco"/>
          <w:color w:val="C65D09"/>
        </w:rPr>
        <w:t>train_test_</w:t>
      </w:r>
      <w:proofErr w:type="gramStart"/>
      <w:r w:rsidRPr="00FB2843">
        <w:rPr>
          <w:rStyle w:val="gp"/>
          <w:rFonts w:ascii="Monaco" w:hAnsi="Monaco"/>
          <w:color w:val="C65D09"/>
        </w:rPr>
        <w:t>split</w:t>
      </w:r>
      <w:proofErr w:type="spellEnd"/>
      <w:r w:rsidRPr="00FB2843">
        <w:rPr>
          <w:rStyle w:val="gp"/>
          <w:rFonts w:ascii="Monaco" w:hAnsi="Monaco"/>
          <w:color w:val="C65D09"/>
        </w:rPr>
        <w:t>(</w:t>
      </w:r>
      <w:proofErr w:type="gramEnd"/>
      <w:r w:rsidRPr="00FB2843">
        <w:rPr>
          <w:rStyle w:val="gp"/>
          <w:rFonts w:ascii="Monaco" w:hAnsi="Monaco"/>
          <w:color w:val="C65D09"/>
        </w:rPr>
        <w:t xml:space="preserve">x, y, </w:t>
      </w:r>
      <w:proofErr w:type="spellStart"/>
      <w:r w:rsidRPr="00FB2843">
        <w:rPr>
          <w:rStyle w:val="gp"/>
          <w:rFonts w:ascii="Monaco" w:hAnsi="Monaco"/>
          <w:color w:val="C65D09"/>
        </w:rPr>
        <w:t>test_size</w:t>
      </w:r>
      <w:proofErr w:type="spellEnd"/>
      <w:r w:rsidRPr="00FB2843">
        <w:rPr>
          <w:rStyle w:val="gp"/>
          <w:rFonts w:ascii="Monaco" w:hAnsi="Monaco"/>
          <w:color w:val="C65D09"/>
        </w:rPr>
        <w:t xml:space="preserve"> = 0.4, </w:t>
      </w:r>
      <w:proofErr w:type="spellStart"/>
      <w:r w:rsidRPr="00FB2843">
        <w:rPr>
          <w:rStyle w:val="gp"/>
          <w:rFonts w:ascii="Monaco" w:hAnsi="Monaco"/>
          <w:color w:val="C65D09"/>
        </w:rPr>
        <w:t>random_state</w:t>
      </w:r>
      <w:proofErr w:type="spellEnd"/>
      <w:r w:rsidRPr="00FB2843">
        <w:rPr>
          <w:rStyle w:val="gp"/>
          <w:rFonts w:ascii="Monaco" w:hAnsi="Monaco"/>
          <w:color w:val="C65D09"/>
        </w:rPr>
        <w:t xml:space="preserve"> = 0)</w:t>
      </w:r>
      <w:r w:rsidRPr="00FB2843">
        <w:rPr>
          <w:rStyle w:val="gp"/>
          <w:rFonts w:ascii="Monaco" w:hAnsi="Monaco"/>
          <w:color w:val="C65D09"/>
        </w:rPr>
        <w:br/>
      </w:r>
      <w:proofErr w:type="spellStart"/>
      <w:r w:rsidRPr="00FB2843">
        <w:rPr>
          <w:rStyle w:val="gp"/>
          <w:rFonts w:ascii="Monaco" w:hAnsi="Monaco"/>
          <w:color w:val="C65D09"/>
        </w:rPr>
        <w:t>gnb</w:t>
      </w:r>
      <w:proofErr w:type="spellEnd"/>
      <w:r w:rsidRPr="00FB2843">
        <w:rPr>
          <w:rStyle w:val="gp"/>
          <w:rFonts w:ascii="Monaco" w:hAnsi="Monaco"/>
          <w:color w:val="C65D09"/>
        </w:rPr>
        <w:t xml:space="preserve"> = </w:t>
      </w:r>
      <w:proofErr w:type="spellStart"/>
      <w:r w:rsidRPr="00FB2843">
        <w:rPr>
          <w:rStyle w:val="gp"/>
          <w:rFonts w:ascii="Monaco" w:hAnsi="Monaco"/>
          <w:color w:val="C65D09"/>
        </w:rPr>
        <w:t>GaussianNB</w:t>
      </w:r>
      <w:proofErr w:type="spellEnd"/>
      <w:r w:rsidRPr="00FB2843">
        <w:rPr>
          <w:rStyle w:val="gp"/>
          <w:rFonts w:ascii="Monaco" w:hAnsi="Monaco"/>
          <w:color w:val="C65D09"/>
        </w:rPr>
        <w:t>()</w:t>
      </w:r>
      <w:r w:rsidRPr="00FB2843">
        <w:rPr>
          <w:rStyle w:val="gp"/>
          <w:rFonts w:ascii="Monaco" w:hAnsi="Monaco"/>
          <w:color w:val="C65D09"/>
        </w:rPr>
        <w:br/>
      </w:r>
      <w:proofErr w:type="spellStart"/>
      <w:r w:rsidRPr="00FB2843">
        <w:rPr>
          <w:rStyle w:val="gp"/>
          <w:rFonts w:ascii="Monaco" w:hAnsi="Monaco"/>
          <w:color w:val="C65D09"/>
        </w:rPr>
        <w:t>gnb.fit</w:t>
      </w:r>
      <w:proofErr w:type="spellEnd"/>
      <w:r w:rsidRPr="00FB2843">
        <w:rPr>
          <w:rStyle w:val="gp"/>
          <w:rFonts w:ascii="Monaco" w:hAnsi="Monaco"/>
          <w:color w:val="C65D09"/>
        </w:rPr>
        <w:t>(</w:t>
      </w:r>
      <w:proofErr w:type="spellStart"/>
      <w:r w:rsidRPr="00FB2843">
        <w:rPr>
          <w:rStyle w:val="gp"/>
          <w:rFonts w:ascii="Monaco" w:hAnsi="Monaco"/>
          <w:color w:val="C65D09"/>
        </w:rPr>
        <w:t>x_train,y_train</w:t>
      </w:r>
      <w:proofErr w:type="spellEnd"/>
      <w:r w:rsidRPr="00FB2843">
        <w:rPr>
          <w:rStyle w:val="gp"/>
          <w:rFonts w:ascii="Monaco" w:hAnsi="Monaco"/>
          <w:color w:val="C65D09"/>
        </w:rPr>
        <w:t>)</w:t>
      </w:r>
      <w:r w:rsidRPr="00FB2843">
        <w:rPr>
          <w:rStyle w:val="gp"/>
          <w:rFonts w:ascii="Monaco" w:hAnsi="Monaco"/>
          <w:color w:val="C65D09"/>
        </w:rPr>
        <w:br/>
      </w:r>
      <w:proofErr w:type="spellStart"/>
      <w:r w:rsidRPr="00FB2843">
        <w:rPr>
          <w:rStyle w:val="gp"/>
          <w:rFonts w:ascii="Monaco" w:hAnsi="Monaco"/>
          <w:color w:val="C65D09"/>
        </w:rPr>
        <w:t>y_pred</w:t>
      </w:r>
      <w:proofErr w:type="spellEnd"/>
      <w:r w:rsidRPr="00FB2843">
        <w:rPr>
          <w:rStyle w:val="gp"/>
          <w:rFonts w:ascii="Monaco" w:hAnsi="Monaco"/>
          <w:color w:val="C65D09"/>
        </w:rPr>
        <w:t>=</w:t>
      </w:r>
      <w:proofErr w:type="spellStart"/>
      <w:r w:rsidRPr="00FB2843">
        <w:rPr>
          <w:rStyle w:val="gp"/>
          <w:rFonts w:ascii="Monaco" w:hAnsi="Monaco"/>
          <w:color w:val="C65D09"/>
        </w:rPr>
        <w:t>gnb.predict</w:t>
      </w:r>
      <w:proofErr w:type="spellEnd"/>
      <w:r w:rsidRPr="00FB2843">
        <w:rPr>
          <w:rStyle w:val="gp"/>
          <w:rFonts w:ascii="Monaco" w:hAnsi="Monaco"/>
          <w:color w:val="C65D09"/>
        </w:rPr>
        <w:t>(</w:t>
      </w:r>
      <w:proofErr w:type="spellStart"/>
      <w:r w:rsidRPr="00FB2843">
        <w:rPr>
          <w:rStyle w:val="gp"/>
          <w:rFonts w:ascii="Monaco" w:hAnsi="Monaco"/>
          <w:color w:val="C65D09"/>
        </w:rPr>
        <w:t>x_test</w:t>
      </w:r>
      <w:proofErr w:type="spellEnd"/>
      <w:r w:rsidRPr="00FB2843">
        <w:rPr>
          <w:rStyle w:val="gp"/>
          <w:rFonts w:ascii="Monaco" w:hAnsi="Monaco"/>
          <w:color w:val="C65D09"/>
        </w:rPr>
        <w:t>)</w:t>
      </w:r>
    </w:p>
    <w:p w14:paraId="1B12C711" w14:textId="77777777" w:rsidR="00420C99" w:rsidRPr="002731DA" w:rsidRDefault="00420C99" w:rsidP="00422A86">
      <w:pPr>
        <w:pStyle w:val="1b"/>
        <w:ind w:firstLine="420"/>
      </w:pPr>
      <w:r w:rsidRPr="002731DA">
        <w:rPr>
          <w:rFonts w:hint="eastAsia"/>
        </w:rPr>
        <w:t>评估结果的准确度和</w:t>
      </w:r>
      <w:r w:rsidRPr="002731DA">
        <w:rPr>
          <w:rFonts w:hint="eastAsia"/>
        </w:rPr>
        <w:t>TT</w:t>
      </w:r>
      <w:r w:rsidRPr="002731DA">
        <w:rPr>
          <w:rFonts w:hint="eastAsia"/>
        </w:rPr>
        <w:t>、</w:t>
      </w:r>
      <w:r w:rsidRPr="002731DA">
        <w:rPr>
          <w:rFonts w:hint="eastAsia"/>
        </w:rPr>
        <w:t>FF</w:t>
      </w:r>
      <w:r w:rsidRPr="002731DA">
        <w:rPr>
          <w:rFonts w:hint="eastAsia"/>
        </w:rPr>
        <w:t>、</w:t>
      </w:r>
      <w:r w:rsidRPr="002731DA">
        <w:rPr>
          <w:rFonts w:hint="eastAsia"/>
        </w:rPr>
        <w:t>TF</w:t>
      </w:r>
      <w:r w:rsidRPr="002731DA">
        <w:rPr>
          <w:rFonts w:hint="eastAsia"/>
        </w:rPr>
        <w:t>、</w:t>
      </w:r>
      <w:r w:rsidRPr="002731DA">
        <w:rPr>
          <w:rFonts w:hint="eastAsia"/>
        </w:rPr>
        <w:t>FT</w:t>
      </w:r>
      <w:r w:rsidRPr="002731DA">
        <w:rPr>
          <w:rFonts w:hint="eastAsia"/>
        </w:rPr>
        <w:t>四个值。</w:t>
      </w:r>
    </w:p>
    <w:p w14:paraId="3A6B90F2" w14:textId="77777777" w:rsidR="00420C99" w:rsidRPr="002731DA" w:rsidRDefault="00420C99" w:rsidP="00420C99">
      <w:pPr>
        <w:pStyle w:val="af0"/>
        <w:ind w:firstLineChars="0" w:firstLine="0"/>
        <w:rPr>
          <w:rStyle w:val="gp"/>
          <w:rFonts w:ascii="Monaco" w:hAnsi="Monaco"/>
          <w:color w:val="C65D09"/>
        </w:rPr>
      </w:pPr>
      <w:r w:rsidRPr="00FB2843">
        <w:rPr>
          <w:rStyle w:val="gp"/>
          <w:rFonts w:ascii="Monaco" w:hAnsi="Monaco"/>
          <w:color w:val="C65D09"/>
        </w:rPr>
        <w:t xml:space="preserve">print </w:t>
      </w:r>
      <w:proofErr w:type="spellStart"/>
      <w:proofErr w:type="gramStart"/>
      <w:r w:rsidRPr="00FB2843">
        <w:rPr>
          <w:rStyle w:val="gp"/>
          <w:rFonts w:ascii="Monaco" w:hAnsi="Monaco"/>
          <w:color w:val="C65D09"/>
        </w:rPr>
        <w:t>metrics.accuracy</w:t>
      </w:r>
      <w:proofErr w:type="gramEnd"/>
      <w:r w:rsidRPr="00FB2843">
        <w:rPr>
          <w:rStyle w:val="gp"/>
          <w:rFonts w:ascii="Monaco" w:hAnsi="Monaco"/>
          <w:color w:val="C65D09"/>
        </w:rPr>
        <w:t>_score</w:t>
      </w:r>
      <w:proofErr w:type="spellEnd"/>
      <w:r w:rsidRPr="00FB2843">
        <w:rPr>
          <w:rStyle w:val="gp"/>
          <w:rFonts w:ascii="Monaco" w:hAnsi="Monaco"/>
          <w:color w:val="C65D09"/>
        </w:rPr>
        <w:t>(</w:t>
      </w:r>
      <w:proofErr w:type="spellStart"/>
      <w:r w:rsidRPr="00FB2843">
        <w:rPr>
          <w:rStyle w:val="gp"/>
          <w:rFonts w:ascii="Monaco" w:hAnsi="Monaco"/>
          <w:color w:val="C65D09"/>
        </w:rPr>
        <w:t>y_test</w:t>
      </w:r>
      <w:proofErr w:type="spellEnd"/>
      <w:r w:rsidRPr="00FB2843">
        <w:rPr>
          <w:rStyle w:val="gp"/>
          <w:rFonts w:ascii="Monaco" w:hAnsi="Monaco"/>
          <w:color w:val="C65D09"/>
        </w:rPr>
        <w:t xml:space="preserve">, </w:t>
      </w:r>
      <w:proofErr w:type="spellStart"/>
      <w:r w:rsidRPr="00FB2843">
        <w:rPr>
          <w:rStyle w:val="gp"/>
          <w:rFonts w:ascii="Monaco" w:hAnsi="Monaco"/>
          <w:color w:val="C65D09"/>
        </w:rPr>
        <w:t>y_pred</w:t>
      </w:r>
      <w:proofErr w:type="spellEnd"/>
      <w:r w:rsidRPr="00FB2843">
        <w:rPr>
          <w:rStyle w:val="gp"/>
          <w:rFonts w:ascii="Monaco" w:hAnsi="Monaco"/>
          <w:color w:val="C65D09"/>
        </w:rPr>
        <w:t>)</w:t>
      </w:r>
      <w:r w:rsidRPr="002731DA">
        <w:rPr>
          <w:rStyle w:val="gp"/>
          <w:rFonts w:ascii="Monaco" w:hAnsi="Monaco"/>
          <w:color w:val="C65D09"/>
        </w:rPr>
        <w:br/>
        <w:t xml:space="preserve">print </w:t>
      </w:r>
      <w:proofErr w:type="spellStart"/>
      <w:r w:rsidRPr="002731DA">
        <w:rPr>
          <w:rStyle w:val="gp"/>
          <w:rFonts w:ascii="Monaco" w:hAnsi="Monaco"/>
          <w:color w:val="C65D09"/>
        </w:rPr>
        <w:t>metrics.confusion_matrix</w:t>
      </w:r>
      <w:proofErr w:type="spellEnd"/>
      <w:r w:rsidRPr="002731DA">
        <w:rPr>
          <w:rStyle w:val="gp"/>
          <w:rFonts w:ascii="Monaco" w:hAnsi="Monaco"/>
          <w:color w:val="C65D09"/>
        </w:rPr>
        <w:t>(</w:t>
      </w:r>
      <w:proofErr w:type="spellStart"/>
      <w:r w:rsidRPr="002731DA">
        <w:rPr>
          <w:rStyle w:val="gp"/>
          <w:rFonts w:ascii="Monaco" w:hAnsi="Monaco"/>
          <w:color w:val="C65D09"/>
        </w:rPr>
        <w:t>y_test</w:t>
      </w:r>
      <w:proofErr w:type="spellEnd"/>
      <w:r w:rsidRPr="002731DA">
        <w:rPr>
          <w:rStyle w:val="gp"/>
          <w:rFonts w:ascii="Monaco" w:hAnsi="Monaco"/>
          <w:color w:val="C65D09"/>
        </w:rPr>
        <w:t xml:space="preserve">, </w:t>
      </w:r>
      <w:proofErr w:type="spellStart"/>
      <w:r w:rsidRPr="002731DA">
        <w:rPr>
          <w:rStyle w:val="gp"/>
          <w:rFonts w:ascii="Monaco" w:hAnsi="Monaco"/>
          <w:color w:val="C65D09"/>
        </w:rPr>
        <w:t>y_pred</w:t>
      </w:r>
      <w:proofErr w:type="spellEnd"/>
      <w:r w:rsidRPr="002731DA">
        <w:rPr>
          <w:rStyle w:val="gp"/>
          <w:rFonts w:ascii="Monaco" w:hAnsi="Monaco"/>
          <w:color w:val="C65D09"/>
        </w:rPr>
        <w:t>)</w:t>
      </w:r>
    </w:p>
    <w:p w14:paraId="4BA46F7A" w14:textId="77777777" w:rsidR="00420C99" w:rsidRDefault="00420C99" w:rsidP="00422A86">
      <w:pPr>
        <w:pStyle w:val="1b"/>
        <w:ind w:firstLine="420"/>
      </w:pPr>
      <w:r>
        <w:rPr>
          <w:rFonts w:hint="eastAsia"/>
        </w:rPr>
        <w:t>在词袋最大特征数为</w:t>
      </w:r>
      <w:r>
        <w:rPr>
          <w:rFonts w:hint="eastAsia"/>
        </w:rPr>
        <w:t>5000</w:t>
      </w:r>
      <w:r>
        <w:rPr>
          <w:rFonts w:hint="eastAsia"/>
        </w:rPr>
        <w:t>的情况下，整个系统准确度为</w:t>
      </w:r>
      <w:r w:rsidR="00C70128">
        <w:rPr>
          <w:rFonts w:hint="eastAsia"/>
        </w:rPr>
        <w:t>95.91</w:t>
      </w:r>
      <w:r>
        <w:rPr>
          <w:rFonts w:hint="eastAsia"/>
        </w:rPr>
        <w:t>%</w:t>
      </w:r>
      <w:r>
        <w:rPr>
          <w:rFonts w:hint="eastAsia"/>
        </w:rPr>
        <w:t>，</w:t>
      </w:r>
      <w:r w:rsidRPr="002731DA">
        <w:rPr>
          <w:rFonts w:hint="eastAsia"/>
        </w:rPr>
        <w:t>TT</w:t>
      </w:r>
      <w:r w:rsidRPr="002731DA">
        <w:rPr>
          <w:rFonts w:hint="eastAsia"/>
        </w:rPr>
        <w:t>、</w:t>
      </w:r>
      <w:r w:rsidRPr="002731DA">
        <w:rPr>
          <w:rFonts w:hint="eastAsia"/>
        </w:rPr>
        <w:t>FF</w:t>
      </w:r>
      <w:r w:rsidRPr="002731DA">
        <w:rPr>
          <w:rFonts w:hint="eastAsia"/>
        </w:rPr>
        <w:t>、</w:t>
      </w:r>
      <w:r w:rsidRPr="002731DA">
        <w:rPr>
          <w:rFonts w:hint="eastAsia"/>
        </w:rPr>
        <w:t>TF</w:t>
      </w:r>
      <w:r w:rsidRPr="002731DA">
        <w:rPr>
          <w:rFonts w:hint="eastAsia"/>
        </w:rPr>
        <w:t>、</w:t>
      </w:r>
      <w:r w:rsidRPr="002731DA">
        <w:rPr>
          <w:rFonts w:hint="eastAsia"/>
        </w:rPr>
        <w:t>FT</w:t>
      </w:r>
      <w:r>
        <w:rPr>
          <w:rFonts w:hint="eastAsia"/>
        </w:rPr>
        <w:t>矩阵如</w:t>
      </w:r>
      <w:r w:rsidR="0092488E">
        <w:lastRenderedPageBreak/>
        <w:fldChar w:fldCharType="begin"/>
      </w:r>
      <w:r w:rsidR="0092488E">
        <w:instrText xml:space="preserve"> REF </w:instrText>
      </w:r>
      <w:r w:rsidR="0092488E">
        <w:rPr>
          <w:rFonts w:hint="eastAsia"/>
        </w:rPr>
        <w:instrText>_Ref355764729 \r \h</w:instrText>
      </w:r>
      <w:r w:rsidR="0092488E">
        <w:instrText xml:space="preserve"> </w:instrText>
      </w:r>
      <w:r w:rsidR="00422A86">
        <w:instrText xml:space="preserve"> \* MERGEFORMAT </w:instrText>
      </w:r>
      <w:r w:rsidR="0092488E">
        <w:fldChar w:fldCharType="separate"/>
      </w:r>
      <w:r w:rsidR="0092488E">
        <w:rPr>
          <w:rFonts w:hint="eastAsia"/>
        </w:rPr>
        <w:t>表</w:t>
      </w:r>
      <w:r w:rsidR="0092488E">
        <w:rPr>
          <w:rFonts w:hint="eastAsia"/>
        </w:rPr>
        <w:t xml:space="preserve">1-2 </w:t>
      </w:r>
      <w:r w:rsidR="0092488E">
        <w:fldChar w:fldCharType="end"/>
      </w:r>
      <w:r>
        <w:rPr>
          <w:rFonts w:hint="eastAsia"/>
        </w:rPr>
        <w:t>所示</w:t>
      </w:r>
      <w:r w:rsidR="00CB6C2F">
        <w:rPr>
          <w:rFonts w:hint="eastAsia"/>
        </w:rPr>
        <w:t>，同等条件下准确率比词袋模型提升</w:t>
      </w:r>
      <w:r>
        <w:rPr>
          <w:rFonts w:hint="eastAsia"/>
        </w:rPr>
        <w:t>。</w:t>
      </w:r>
    </w:p>
    <w:p w14:paraId="7E5573CF" w14:textId="77777777" w:rsidR="00420C99" w:rsidRDefault="00A17653" w:rsidP="00420C99">
      <w:pPr>
        <w:pStyle w:val="1-10"/>
        <w:numPr>
          <w:ilvl w:val="0"/>
          <w:numId w:val="30"/>
        </w:numPr>
      </w:pPr>
      <w:bookmarkStart w:id="9" w:name="_Ref355764729"/>
      <w:r>
        <w:rPr>
          <w:rFonts w:hint="eastAsia"/>
        </w:rPr>
        <w:t>基于TF-IDF</w:t>
      </w:r>
      <w:r w:rsidR="00420C99">
        <w:rPr>
          <w:rFonts w:hint="eastAsia"/>
        </w:rPr>
        <w:t>模型的朴素贝叶斯验证结果</w:t>
      </w:r>
      <w:bookmarkEnd w:id="9"/>
    </w:p>
    <w:tbl>
      <w:tblPr>
        <w:tblW w:w="66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5"/>
        <w:gridCol w:w="2343"/>
        <w:gridCol w:w="2381"/>
      </w:tblGrid>
      <w:tr w:rsidR="00420C99" w14:paraId="408D4F87" w14:textId="77777777" w:rsidTr="00404F8D">
        <w:trPr>
          <w:jc w:val="center"/>
        </w:trPr>
        <w:tc>
          <w:tcPr>
            <w:tcW w:w="1905" w:type="dxa"/>
            <w:tcBorders>
              <w:bottom w:val="single" w:sz="4" w:space="0" w:color="auto"/>
            </w:tcBorders>
            <w:shd w:val="clear" w:color="auto" w:fill="A6A6A6"/>
          </w:tcPr>
          <w:p w14:paraId="2F48B9E5" w14:textId="77777777" w:rsidR="00420C99" w:rsidRDefault="00420C99" w:rsidP="00404F8D">
            <w:pPr>
              <w:pStyle w:val="a4"/>
              <w:rPr>
                <w:b/>
                <w:sz w:val="18"/>
                <w:szCs w:val="18"/>
              </w:rPr>
            </w:pPr>
            <w:r>
              <w:rPr>
                <w:rFonts w:hint="eastAsia"/>
                <w:b/>
                <w:sz w:val="18"/>
                <w:szCs w:val="18"/>
              </w:rPr>
              <w:t>类型名称</w:t>
            </w:r>
          </w:p>
        </w:tc>
        <w:tc>
          <w:tcPr>
            <w:tcW w:w="2343" w:type="dxa"/>
            <w:tcBorders>
              <w:bottom w:val="single" w:sz="4" w:space="0" w:color="auto"/>
            </w:tcBorders>
            <w:shd w:val="clear" w:color="auto" w:fill="A6A6A6"/>
          </w:tcPr>
          <w:p w14:paraId="14105D09" w14:textId="77777777" w:rsidR="00420C99" w:rsidRDefault="00420C99" w:rsidP="00404F8D">
            <w:pPr>
              <w:pStyle w:val="a4"/>
              <w:rPr>
                <w:b/>
                <w:sz w:val="18"/>
                <w:szCs w:val="18"/>
              </w:rPr>
            </w:pPr>
            <w:r>
              <w:rPr>
                <w:rFonts w:hint="eastAsia"/>
                <w:b/>
                <w:sz w:val="18"/>
                <w:szCs w:val="18"/>
              </w:rPr>
              <w:t>T</w:t>
            </w:r>
          </w:p>
        </w:tc>
        <w:tc>
          <w:tcPr>
            <w:tcW w:w="2381" w:type="dxa"/>
            <w:tcBorders>
              <w:bottom w:val="single" w:sz="4" w:space="0" w:color="auto"/>
            </w:tcBorders>
            <w:shd w:val="clear" w:color="auto" w:fill="A6A6A6"/>
          </w:tcPr>
          <w:p w14:paraId="52CDE9C0" w14:textId="77777777" w:rsidR="00420C99" w:rsidRDefault="00420C99" w:rsidP="00404F8D">
            <w:pPr>
              <w:pStyle w:val="a4"/>
              <w:rPr>
                <w:b/>
                <w:sz w:val="18"/>
                <w:szCs w:val="18"/>
              </w:rPr>
            </w:pPr>
            <w:r>
              <w:rPr>
                <w:rFonts w:hint="eastAsia"/>
                <w:b/>
                <w:sz w:val="18"/>
                <w:szCs w:val="18"/>
              </w:rPr>
              <w:t>F</w:t>
            </w:r>
          </w:p>
        </w:tc>
      </w:tr>
      <w:tr w:rsidR="00420C99" w14:paraId="785CE2D8" w14:textId="77777777" w:rsidTr="00404F8D">
        <w:trPr>
          <w:jc w:val="center"/>
        </w:trPr>
        <w:tc>
          <w:tcPr>
            <w:tcW w:w="1905" w:type="dxa"/>
            <w:shd w:val="clear" w:color="auto" w:fill="E6E6E6"/>
            <w:vAlign w:val="center"/>
          </w:tcPr>
          <w:p w14:paraId="0830D3A6" w14:textId="77777777" w:rsidR="00420C99" w:rsidRDefault="00420C99" w:rsidP="00404F8D">
            <w:pPr>
              <w:pStyle w:val="a4"/>
              <w:jc w:val="both"/>
              <w:rPr>
                <w:sz w:val="18"/>
                <w:szCs w:val="18"/>
              </w:rPr>
            </w:pPr>
            <w:r>
              <w:rPr>
                <w:rFonts w:hint="eastAsia"/>
                <w:sz w:val="18"/>
                <w:szCs w:val="18"/>
              </w:rPr>
              <w:t>T</w:t>
            </w:r>
          </w:p>
        </w:tc>
        <w:tc>
          <w:tcPr>
            <w:tcW w:w="2343" w:type="dxa"/>
            <w:shd w:val="clear" w:color="auto" w:fill="E6E6E6"/>
            <w:vAlign w:val="center"/>
          </w:tcPr>
          <w:p w14:paraId="54344678" w14:textId="77777777" w:rsidR="00420C99" w:rsidRDefault="005A7251" w:rsidP="00404F8D">
            <w:pPr>
              <w:pStyle w:val="a4"/>
              <w:jc w:val="both"/>
              <w:rPr>
                <w:sz w:val="18"/>
                <w:szCs w:val="18"/>
              </w:rPr>
            </w:pPr>
            <w:r>
              <w:rPr>
                <w:rFonts w:hint="eastAsia"/>
                <w:sz w:val="18"/>
                <w:szCs w:val="18"/>
              </w:rPr>
              <w:t>6471</w:t>
            </w:r>
          </w:p>
        </w:tc>
        <w:tc>
          <w:tcPr>
            <w:tcW w:w="2381" w:type="dxa"/>
            <w:shd w:val="clear" w:color="auto" w:fill="E6E6E6"/>
          </w:tcPr>
          <w:p w14:paraId="74804826" w14:textId="77777777" w:rsidR="00420C99" w:rsidRDefault="005A7251" w:rsidP="00404F8D">
            <w:pPr>
              <w:pStyle w:val="a4"/>
              <w:rPr>
                <w:sz w:val="18"/>
                <w:szCs w:val="18"/>
              </w:rPr>
            </w:pPr>
            <w:r>
              <w:rPr>
                <w:rFonts w:hint="eastAsia"/>
                <w:sz w:val="18"/>
                <w:szCs w:val="18"/>
              </w:rPr>
              <w:t>98</w:t>
            </w:r>
          </w:p>
        </w:tc>
      </w:tr>
      <w:tr w:rsidR="00420C99" w14:paraId="30CF17F8" w14:textId="77777777" w:rsidTr="00404F8D">
        <w:trPr>
          <w:jc w:val="center"/>
        </w:trPr>
        <w:tc>
          <w:tcPr>
            <w:tcW w:w="1905" w:type="dxa"/>
            <w:shd w:val="clear" w:color="auto" w:fill="E6E6E6"/>
            <w:vAlign w:val="center"/>
          </w:tcPr>
          <w:p w14:paraId="1E778137" w14:textId="77777777" w:rsidR="00420C99" w:rsidRDefault="00420C99" w:rsidP="00404F8D">
            <w:pPr>
              <w:pStyle w:val="a4"/>
              <w:jc w:val="both"/>
              <w:rPr>
                <w:sz w:val="18"/>
                <w:szCs w:val="18"/>
              </w:rPr>
            </w:pPr>
            <w:r>
              <w:rPr>
                <w:rFonts w:hint="eastAsia"/>
                <w:sz w:val="18"/>
                <w:szCs w:val="18"/>
              </w:rPr>
              <w:t>F</w:t>
            </w:r>
          </w:p>
        </w:tc>
        <w:tc>
          <w:tcPr>
            <w:tcW w:w="2343" w:type="dxa"/>
            <w:shd w:val="clear" w:color="auto" w:fill="E6E6E6"/>
            <w:vAlign w:val="center"/>
          </w:tcPr>
          <w:p w14:paraId="69A4E17C" w14:textId="77777777" w:rsidR="00420C99" w:rsidRDefault="00071E22" w:rsidP="00404F8D">
            <w:pPr>
              <w:pStyle w:val="a4"/>
              <w:jc w:val="both"/>
              <w:rPr>
                <w:sz w:val="18"/>
                <w:szCs w:val="18"/>
              </w:rPr>
            </w:pPr>
            <w:r>
              <w:rPr>
                <w:rFonts w:hint="eastAsia"/>
                <w:sz w:val="18"/>
                <w:szCs w:val="18"/>
              </w:rPr>
              <w:t>453</w:t>
            </w:r>
          </w:p>
        </w:tc>
        <w:tc>
          <w:tcPr>
            <w:tcW w:w="2381" w:type="dxa"/>
            <w:shd w:val="clear" w:color="auto" w:fill="E6E6E6"/>
          </w:tcPr>
          <w:p w14:paraId="756B4F53" w14:textId="77777777" w:rsidR="00420C99" w:rsidRDefault="00071E22" w:rsidP="00404F8D">
            <w:pPr>
              <w:pStyle w:val="a4"/>
              <w:rPr>
                <w:sz w:val="18"/>
                <w:szCs w:val="18"/>
              </w:rPr>
            </w:pPr>
            <w:r>
              <w:rPr>
                <w:rFonts w:hint="eastAsia"/>
                <w:sz w:val="18"/>
                <w:szCs w:val="18"/>
              </w:rPr>
              <w:t>6465</w:t>
            </w:r>
          </w:p>
        </w:tc>
      </w:tr>
    </w:tbl>
    <w:p w14:paraId="13D73F77" w14:textId="77777777" w:rsidR="00420C99" w:rsidRDefault="00420C99" w:rsidP="00420C99">
      <w:pPr>
        <w:pStyle w:val="a4"/>
      </w:pPr>
    </w:p>
    <w:p w14:paraId="43AA7ED0" w14:textId="77777777" w:rsidR="00355DF8" w:rsidRPr="005C60B4" w:rsidRDefault="00420C99" w:rsidP="00422A86">
      <w:pPr>
        <w:pStyle w:val="1b"/>
        <w:ind w:firstLine="420"/>
      </w:pPr>
      <w:r>
        <w:rPr>
          <w:rFonts w:hint="eastAsia"/>
        </w:rPr>
        <w:t>完整输出结果为：</w:t>
      </w:r>
    </w:p>
    <w:p w14:paraId="7ECFCF72" w14:textId="77777777" w:rsidR="00355DF8" w:rsidRPr="00B50B27" w:rsidRDefault="00355DF8" w:rsidP="00B50B27">
      <w:pPr>
        <w:pStyle w:val="af0"/>
        <w:ind w:firstLineChars="0" w:firstLine="0"/>
        <w:rPr>
          <w:rStyle w:val="gp"/>
          <w:rFonts w:ascii="Monaco" w:hAnsi="Monaco"/>
          <w:color w:val="C65D09"/>
        </w:rPr>
      </w:pPr>
      <w:proofErr w:type="spellStart"/>
      <w:proofErr w:type="gramStart"/>
      <w:r w:rsidRPr="00B50B27">
        <w:rPr>
          <w:rStyle w:val="gp"/>
          <w:rFonts w:ascii="Monaco" w:hAnsi="Monaco"/>
          <w:color w:val="C65D09"/>
        </w:rPr>
        <w:t>CountVectorizer</w:t>
      </w:r>
      <w:proofErr w:type="spellEnd"/>
      <w:r w:rsidRPr="00B50B27">
        <w:rPr>
          <w:rStyle w:val="gp"/>
          <w:rFonts w:ascii="Monaco" w:hAnsi="Monaco"/>
          <w:color w:val="C65D09"/>
        </w:rPr>
        <w:t>(</w:t>
      </w:r>
      <w:proofErr w:type="gramEnd"/>
      <w:r w:rsidRPr="00B50B27">
        <w:rPr>
          <w:rStyle w:val="gp"/>
          <w:rFonts w:ascii="Monaco" w:hAnsi="Monaco"/>
          <w:color w:val="C65D09"/>
        </w:rPr>
        <w:t>analyzer=</w:t>
      </w:r>
      <w:proofErr w:type="spellStart"/>
      <w:r w:rsidRPr="00B50B27">
        <w:rPr>
          <w:rStyle w:val="gp"/>
          <w:rFonts w:ascii="Monaco" w:hAnsi="Monaco"/>
          <w:color w:val="C65D09"/>
        </w:rPr>
        <w:t>u'word</w:t>
      </w:r>
      <w:proofErr w:type="spellEnd"/>
      <w:r w:rsidRPr="00B50B27">
        <w:rPr>
          <w:rStyle w:val="gp"/>
          <w:rFonts w:ascii="Monaco" w:hAnsi="Monaco"/>
          <w:color w:val="C65D09"/>
        </w:rPr>
        <w:t xml:space="preserve">', binary=True, </w:t>
      </w:r>
      <w:proofErr w:type="spellStart"/>
      <w:r w:rsidRPr="00B50B27">
        <w:rPr>
          <w:rStyle w:val="gp"/>
          <w:rFonts w:ascii="Monaco" w:hAnsi="Monaco"/>
          <w:color w:val="C65D09"/>
        </w:rPr>
        <w:t>decode_error</w:t>
      </w:r>
      <w:proofErr w:type="spellEnd"/>
      <w:r w:rsidRPr="00B50B27">
        <w:rPr>
          <w:rStyle w:val="gp"/>
          <w:rFonts w:ascii="Monaco" w:hAnsi="Monaco"/>
          <w:color w:val="C65D09"/>
        </w:rPr>
        <w:t>='ignore',</w:t>
      </w:r>
    </w:p>
    <w:p w14:paraId="0556391C" w14:textId="77777777" w:rsidR="00355DF8" w:rsidRPr="00B50B27" w:rsidRDefault="00355DF8" w:rsidP="00B50B27">
      <w:pPr>
        <w:pStyle w:val="af0"/>
        <w:ind w:firstLineChars="0" w:firstLine="0"/>
        <w:rPr>
          <w:rStyle w:val="gp"/>
          <w:rFonts w:ascii="Monaco" w:hAnsi="Monaco"/>
          <w:color w:val="C65D09"/>
        </w:rPr>
      </w:pPr>
      <w:r w:rsidRPr="00B50B27">
        <w:rPr>
          <w:rStyle w:val="gp"/>
          <w:rFonts w:ascii="Monaco" w:hAnsi="Monaco"/>
          <w:color w:val="C65D09"/>
        </w:rPr>
        <w:t xml:space="preserve">        </w:t>
      </w:r>
      <w:proofErr w:type="spellStart"/>
      <w:r w:rsidRPr="00B50B27">
        <w:rPr>
          <w:rStyle w:val="gp"/>
          <w:rFonts w:ascii="Monaco" w:hAnsi="Monaco"/>
          <w:color w:val="C65D09"/>
        </w:rPr>
        <w:t>dtype</w:t>
      </w:r>
      <w:proofErr w:type="spellEnd"/>
      <w:r w:rsidRPr="00B50B27">
        <w:rPr>
          <w:rStyle w:val="gp"/>
          <w:rFonts w:ascii="Monaco" w:hAnsi="Monaco"/>
          <w:color w:val="C65D09"/>
        </w:rPr>
        <w:t>=&lt;type 'numpy.int64'&gt;, encoding=u'utf-8', input=</w:t>
      </w:r>
      <w:proofErr w:type="spellStart"/>
      <w:r w:rsidRPr="00B50B27">
        <w:rPr>
          <w:rStyle w:val="gp"/>
          <w:rFonts w:ascii="Monaco" w:hAnsi="Monaco"/>
          <w:color w:val="C65D09"/>
        </w:rPr>
        <w:t>u'content</w:t>
      </w:r>
      <w:proofErr w:type="spellEnd"/>
      <w:r w:rsidRPr="00B50B27">
        <w:rPr>
          <w:rStyle w:val="gp"/>
          <w:rFonts w:ascii="Monaco" w:hAnsi="Monaco"/>
          <w:color w:val="C65D09"/>
        </w:rPr>
        <w:t>',</w:t>
      </w:r>
    </w:p>
    <w:p w14:paraId="57D9A1D7" w14:textId="77777777" w:rsidR="00355DF8" w:rsidRPr="00B50B27" w:rsidRDefault="00355DF8" w:rsidP="00B50B27">
      <w:pPr>
        <w:pStyle w:val="af0"/>
        <w:ind w:firstLineChars="0" w:firstLine="0"/>
        <w:rPr>
          <w:rStyle w:val="gp"/>
          <w:rFonts w:ascii="Monaco" w:hAnsi="Monaco"/>
          <w:color w:val="C65D09"/>
        </w:rPr>
      </w:pPr>
      <w:r w:rsidRPr="00B50B27">
        <w:rPr>
          <w:rStyle w:val="gp"/>
          <w:rFonts w:ascii="Monaco" w:hAnsi="Monaco"/>
          <w:color w:val="C65D09"/>
        </w:rPr>
        <w:t xml:space="preserve">        lowercase=True, </w:t>
      </w:r>
      <w:proofErr w:type="spellStart"/>
      <w:r w:rsidRPr="00B50B27">
        <w:rPr>
          <w:rStyle w:val="gp"/>
          <w:rFonts w:ascii="Monaco" w:hAnsi="Monaco"/>
          <w:color w:val="C65D09"/>
        </w:rPr>
        <w:t>max_df</w:t>
      </w:r>
      <w:proofErr w:type="spellEnd"/>
      <w:r w:rsidRPr="00B50B27">
        <w:rPr>
          <w:rStyle w:val="gp"/>
          <w:rFonts w:ascii="Monaco" w:hAnsi="Monaco"/>
          <w:color w:val="C65D09"/>
        </w:rPr>
        <w:t xml:space="preserve">=1.0, </w:t>
      </w:r>
      <w:proofErr w:type="spellStart"/>
      <w:r w:rsidRPr="00B50B27">
        <w:rPr>
          <w:rStyle w:val="gp"/>
          <w:rFonts w:ascii="Monaco" w:hAnsi="Monaco"/>
          <w:color w:val="C65D09"/>
        </w:rPr>
        <w:t>max_features</w:t>
      </w:r>
      <w:proofErr w:type="spellEnd"/>
      <w:r w:rsidRPr="00B50B27">
        <w:rPr>
          <w:rStyle w:val="gp"/>
          <w:rFonts w:ascii="Monaco" w:hAnsi="Monaco"/>
          <w:color w:val="C65D09"/>
        </w:rPr>
        <w:t xml:space="preserve">=5000, </w:t>
      </w:r>
      <w:proofErr w:type="spellStart"/>
      <w:r w:rsidRPr="00B50B27">
        <w:rPr>
          <w:rStyle w:val="gp"/>
          <w:rFonts w:ascii="Monaco" w:hAnsi="Monaco"/>
          <w:color w:val="C65D09"/>
        </w:rPr>
        <w:t>min_df</w:t>
      </w:r>
      <w:proofErr w:type="spellEnd"/>
      <w:r w:rsidRPr="00B50B27">
        <w:rPr>
          <w:rStyle w:val="gp"/>
          <w:rFonts w:ascii="Monaco" w:hAnsi="Monaco"/>
          <w:color w:val="C65D09"/>
        </w:rPr>
        <w:t>=1,</w:t>
      </w:r>
    </w:p>
    <w:p w14:paraId="5322978F" w14:textId="77777777" w:rsidR="00355DF8" w:rsidRPr="00B50B27" w:rsidRDefault="00355DF8" w:rsidP="00B50B27">
      <w:pPr>
        <w:pStyle w:val="af0"/>
        <w:ind w:firstLineChars="0" w:firstLine="0"/>
        <w:rPr>
          <w:rStyle w:val="gp"/>
          <w:rFonts w:ascii="Monaco" w:hAnsi="Monaco"/>
          <w:color w:val="C65D09"/>
        </w:rPr>
      </w:pPr>
      <w:r w:rsidRPr="00B50B27">
        <w:rPr>
          <w:rStyle w:val="gp"/>
          <w:rFonts w:ascii="Monaco" w:hAnsi="Monaco"/>
          <w:color w:val="C65D09"/>
        </w:rPr>
        <w:t xml:space="preserve">        </w:t>
      </w:r>
      <w:proofErr w:type="spellStart"/>
      <w:r w:rsidRPr="00B50B27">
        <w:rPr>
          <w:rStyle w:val="gp"/>
          <w:rFonts w:ascii="Monaco" w:hAnsi="Monaco"/>
          <w:color w:val="C65D09"/>
        </w:rPr>
        <w:t>ngram_range</w:t>
      </w:r>
      <w:proofErr w:type="spellEnd"/>
      <w:proofErr w:type="gramStart"/>
      <w:r w:rsidRPr="00B50B27">
        <w:rPr>
          <w:rStyle w:val="gp"/>
          <w:rFonts w:ascii="Monaco" w:hAnsi="Monaco"/>
          <w:color w:val="C65D09"/>
        </w:rPr>
        <w:t>=(</w:t>
      </w:r>
      <w:proofErr w:type="gramEnd"/>
      <w:r w:rsidRPr="00B50B27">
        <w:rPr>
          <w:rStyle w:val="gp"/>
          <w:rFonts w:ascii="Monaco" w:hAnsi="Monaco"/>
          <w:color w:val="C65D09"/>
        </w:rPr>
        <w:t xml:space="preserve">1, 1), preprocessor=None, </w:t>
      </w:r>
      <w:proofErr w:type="spellStart"/>
      <w:r w:rsidRPr="00B50B27">
        <w:rPr>
          <w:rStyle w:val="gp"/>
          <w:rFonts w:ascii="Monaco" w:hAnsi="Monaco"/>
          <w:color w:val="C65D09"/>
        </w:rPr>
        <w:t>stop_words</w:t>
      </w:r>
      <w:proofErr w:type="spellEnd"/>
      <w:r w:rsidRPr="00B50B27">
        <w:rPr>
          <w:rStyle w:val="gp"/>
          <w:rFonts w:ascii="Monaco" w:hAnsi="Monaco"/>
          <w:color w:val="C65D09"/>
        </w:rPr>
        <w:t>='</w:t>
      </w:r>
      <w:proofErr w:type="spellStart"/>
      <w:r w:rsidRPr="00B50B27">
        <w:rPr>
          <w:rStyle w:val="gp"/>
          <w:rFonts w:ascii="Monaco" w:hAnsi="Monaco"/>
          <w:color w:val="C65D09"/>
        </w:rPr>
        <w:t>english</w:t>
      </w:r>
      <w:proofErr w:type="spellEnd"/>
      <w:r w:rsidRPr="00B50B27">
        <w:rPr>
          <w:rStyle w:val="gp"/>
          <w:rFonts w:ascii="Monaco" w:hAnsi="Monaco"/>
          <w:color w:val="C65D09"/>
        </w:rPr>
        <w:t>',</w:t>
      </w:r>
    </w:p>
    <w:p w14:paraId="711D3CB6" w14:textId="77777777" w:rsidR="00355DF8" w:rsidRPr="00B50B27" w:rsidRDefault="00355DF8" w:rsidP="00B50B27">
      <w:pPr>
        <w:pStyle w:val="af0"/>
        <w:ind w:firstLineChars="0" w:firstLine="0"/>
        <w:rPr>
          <w:rStyle w:val="gp"/>
          <w:rFonts w:ascii="Monaco" w:hAnsi="Monaco"/>
          <w:color w:val="C65D09"/>
        </w:rPr>
      </w:pPr>
      <w:r w:rsidRPr="00B50B27">
        <w:rPr>
          <w:rStyle w:val="gp"/>
          <w:rFonts w:ascii="Monaco" w:hAnsi="Monaco"/>
          <w:color w:val="C65D09"/>
        </w:rPr>
        <w:t xml:space="preserve">        </w:t>
      </w:r>
      <w:proofErr w:type="spellStart"/>
      <w:r w:rsidRPr="00B50B27">
        <w:rPr>
          <w:rStyle w:val="gp"/>
          <w:rFonts w:ascii="Monaco" w:hAnsi="Monaco"/>
          <w:color w:val="C65D09"/>
        </w:rPr>
        <w:t>strip_accents</w:t>
      </w:r>
      <w:proofErr w:type="spellEnd"/>
      <w:r w:rsidRPr="00B50B27">
        <w:rPr>
          <w:rStyle w:val="gp"/>
          <w:rFonts w:ascii="Monaco" w:hAnsi="Monaco"/>
          <w:color w:val="C65D09"/>
        </w:rPr>
        <w:t>='</w:t>
      </w:r>
      <w:proofErr w:type="spellStart"/>
      <w:r w:rsidRPr="00B50B27">
        <w:rPr>
          <w:rStyle w:val="gp"/>
          <w:rFonts w:ascii="Monaco" w:hAnsi="Monaco"/>
          <w:color w:val="C65D09"/>
        </w:rPr>
        <w:t>ascii</w:t>
      </w:r>
      <w:proofErr w:type="spellEnd"/>
      <w:r w:rsidRPr="00B50B27">
        <w:rPr>
          <w:rStyle w:val="gp"/>
          <w:rFonts w:ascii="Monaco" w:hAnsi="Monaco"/>
          <w:color w:val="C65D09"/>
        </w:rPr>
        <w:t xml:space="preserve">', </w:t>
      </w:r>
      <w:proofErr w:type="spellStart"/>
      <w:r w:rsidRPr="00B50B27">
        <w:rPr>
          <w:rStyle w:val="gp"/>
          <w:rFonts w:ascii="Monaco" w:hAnsi="Monaco"/>
          <w:color w:val="C65D09"/>
        </w:rPr>
        <w:t>token_pattern</w:t>
      </w:r>
      <w:proofErr w:type="spellEnd"/>
      <w:r w:rsidRPr="00B50B27">
        <w:rPr>
          <w:rStyle w:val="gp"/>
          <w:rFonts w:ascii="Monaco" w:hAnsi="Monaco"/>
          <w:color w:val="C65D09"/>
        </w:rPr>
        <w:t>=u'</w:t>
      </w:r>
      <w:proofErr w:type="gramStart"/>
      <w:r w:rsidRPr="00B50B27">
        <w:rPr>
          <w:rStyle w:val="gp"/>
          <w:rFonts w:ascii="Monaco" w:hAnsi="Monaco"/>
          <w:color w:val="C65D09"/>
        </w:rPr>
        <w:t>(?u</w:t>
      </w:r>
      <w:proofErr w:type="gramEnd"/>
      <w:r w:rsidRPr="00B50B27">
        <w:rPr>
          <w:rStyle w:val="gp"/>
          <w:rFonts w:ascii="Monaco" w:hAnsi="Monaco"/>
          <w:color w:val="C65D09"/>
        </w:rPr>
        <w:t>)\\b\\w\\w+\\b',</w:t>
      </w:r>
    </w:p>
    <w:p w14:paraId="09AF0450" w14:textId="77777777" w:rsidR="00355DF8" w:rsidRPr="00B50B27" w:rsidRDefault="00355DF8" w:rsidP="00B50B27">
      <w:pPr>
        <w:pStyle w:val="af0"/>
        <w:ind w:firstLineChars="0" w:firstLine="0"/>
        <w:rPr>
          <w:rStyle w:val="gp"/>
          <w:rFonts w:ascii="Monaco" w:hAnsi="Monaco"/>
          <w:color w:val="C65D09"/>
        </w:rPr>
      </w:pPr>
      <w:r w:rsidRPr="00B50B27">
        <w:rPr>
          <w:rStyle w:val="gp"/>
          <w:rFonts w:ascii="Monaco" w:hAnsi="Monaco"/>
          <w:color w:val="C65D09"/>
        </w:rPr>
        <w:t xml:space="preserve">        tokenizer=None, vocabulary=None)</w:t>
      </w:r>
    </w:p>
    <w:p w14:paraId="1A451DA6" w14:textId="77777777" w:rsidR="00355DF8" w:rsidRPr="00B50B27" w:rsidRDefault="00355DF8" w:rsidP="00B50B27">
      <w:pPr>
        <w:pStyle w:val="af0"/>
        <w:ind w:firstLineChars="0" w:firstLine="0"/>
        <w:rPr>
          <w:rStyle w:val="gp"/>
          <w:rFonts w:ascii="Monaco" w:hAnsi="Monaco"/>
          <w:color w:val="C65D09"/>
        </w:rPr>
      </w:pPr>
      <w:proofErr w:type="spellStart"/>
      <w:proofErr w:type="gramStart"/>
      <w:r w:rsidRPr="00B50B27">
        <w:rPr>
          <w:rStyle w:val="gp"/>
          <w:rFonts w:ascii="Monaco" w:hAnsi="Monaco"/>
          <w:color w:val="C65D09"/>
        </w:rPr>
        <w:t>TfidfTransformer</w:t>
      </w:r>
      <w:proofErr w:type="spellEnd"/>
      <w:r w:rsidRPr="00B50B27">
        <w:rPr>
          <w:rStyle w:val="gp"/>
          <w:rFonts w:ascii="Monaco" w:hAnsi="Monaco"/>
          <w:color w:val="C65D09"/>
        </w:rPr>
        <w:t>(</w:t>
      </w:r>
      <w:proofErr w:type="gramEnd"/>
      <w:r w:rsidRPr="00B50B27">
        <w:rPr>
          <w:rStyle w:val="gp"/>
          <w:rFonts w:ascii="Monaco" w:hAnsi="Monaco"/>
          <w:color w:val="C65D09"/>
        </w:rPr>
        <w:t xml:space="preserve">norm=u'l2', </w:t>
      </w:r>
      <w:proofErr w:type="spellStart"/>
      <w:r w:rsidRPr="00B50B27">
        <w:rPr>
          <w:rStyle w:val="gp"/>
          <w:rFonts w:ascii="Monaco" w:hAnsi="Monaco"/>
          <w:color w:val="C65D09"/>
        </w:rPr>
        <w:t>smooth_idf</w:t>
      </w:r>
      <w:proofErr w:type="spellEnd"/>
      <w:r w:rsidRPr="00B50B27">
        <w:rPr>
          <w:rStyle w:val="gp"/>
          <w:rFonts w:ascii="Monaco" w:hAnsi="Monaco"/>
          <w:color w:val="C65D09"/>
        </w:rPr>
        <w:t xml:space="preserve">=False, </w:t>
      </w:r>
      <w:proofErr w:type="spellStart"/>
      <w:r w:rsidRPr="00B50B27">
        <w:rPr>
          <w:rStyle w:val="gp"/>
          <w:rFonts w:ascii="Monaco" w:hAnsi="Monaco"/>
          <w:color w:val="C65D09"/>
        </w:rPr>
        <w:t>sublinear_tf</w:t>
      </w:r>
      <w:proofErr w:type="spellEnd"/>
      <w:r w:rsidRPr="00B50B27">
        <w:rPr>
          <w:rStyle w:val="gp"/>
          <w:rFonts w:ascii="Monaco" w:hAnsi="Monaco"/>
          <w:color w:val="C65D09"/>
        </w:rPr>
        <w:t>=False,</w:t>
      </w:r>
    </w:p>
    <w:p w14:paraId="688F1FB3" w14:textId="77777777" w:rsidR="00355DF8" w:rsidRPr="00B50B27" w:rsidRDefault="00355DF8" w:rsidP="00B50B27">
      <w:pPr>
        <w:pStyle w:val="af0"/>
        <w:ind w:firstLineChars="0" w:firstLine="0"/>
        <w:rPr>
          <w:rStyle w:val="gp"/>
          <w:rFonts w:ascii="Monaco" w:hAnsi="Monaco"/>
          <w:color w:val="C65D09"/>
        </w:rPr>
      </w:pPr>
      <w:r w:rsidRPr="00B50B27">
        <w:rPr>
          <w:rStyle w:val="gp"/>
          <w:rFonts w:ascii="Monaco" w:hAnsi="Monaco"/>
          <w:color w:val="C65D09"/>
        </w:rPr>
        <w:t xml:space="preserve">         </w:t>
      </w:r>
      <w:proofErr w:type="spellStart"/>
      <w:r w:rsidRPr="00B50B27">
        <w:rPr>
          <w:rStyle w:val="gp"/>
          <w:rFonts w:ascii="Monaco" w:hAnsi="Monaco"/>
          <w:color w:val="C65D09"/>
        </w:rPr>
        <w:t>use_idf</w:t>
      </w:r>
      <w:proofErr w:type="spellEnd"/>
      <w:r w:rsidRPr="00B50B27">
        <w:rPr>
          <w:rStyle w:val="gp"/>
          <w:rFonts w:ascii="Monaco" w:hAnsi="Monaco"/>
          <w:color w:val="C65D09"/>
        </w:rPr>
        <w:t>=True)</w:t>
      </w:r>
    </w:p>
    <w:p w14:paraId="55C01149" w14:textId="77777777" w:rsidR="00355DF8" w:rsidRPr="00B50B27" w:rsidRDefault="00355DF8" w:rsidP="00B50B27">
      <w:pPr>
        <w:pStyle w:val="af0"/>
        <w:ind w:firstLineChars="0" w:firstLine="0"/>
        <w:rPr>
          <w:rStyle w:val="gp"/>
          <w:rFonts w:ascii="Monaco" w:hAnsi="Monaco"/>
          <w:color w:val="C65D09"/>
        </w:rPr>
      </w:pPr>
      <w:r w:rsidRPr="00B50B27">
        <w:rPr>
          <w:rStyle w:val="gp"/>
          <w:rFonts w:ascii="Monaco" w:hAnsi="Monaco"/>
          <w:color w:val="C65D09"/>
        </w:rPr>
        <w:t xml:space="preserve">NB and </w:t>
      </w:r>
      <w:proofErr w:type="spellStart"/>
      <w:r w:rsidRPr="00B50B27">
        <w:rPr>
          <w:rStyle w:val="gp"/>
          <w:rFonts w:ascii="Monaco" w:hAnsi="Monaco"/>
          <w:color w:val="C65D09"/>
        </w:rPr>
        <w:t>wordbag</w:t>
      </w:r>
      <w:proofErr w:type="spellEnd"/>
    </w:p>
    <w:p w14:paraId="4463EFA4" w14:textId="77777777" w:rsidR="00355DF8" w:rsidRPr="00B50B27" w:rsidRDefault="00355DF8" w:rsidP="00B50B27">
      <w:pPr>
        <w:pStyle w:val="af0"/>
        <w:ind w:firstLineChars="0" w:firstLine="0"/>
        <w:rPr>
          <w:rStyle w:val="gp"/>
          <w:rFonts w:ascii="Monaco" w:hAnsi="Monaco"/>
          <w:color w:val="C65D09"/>
        </w:rPr>
      </w:pPr>
      <w:r w:rsidRPr="00B50B27">
        <w:rPr>
          <w:rStyle w:val="gp"/>
          <w:rFonts w:ascii="Monaco" w:hAnsi="Monaco"/>
          <w:color w:val="C65D09"/>
        </w:rPr>
        <w:t>0.959145844146</w:t>
      </w:r>
    </w:p>
    <w:p w14:paraId="48ED436A" w14:textId="77777777" w:rsidR="00355DF8" w:rsidRPr="00B50B27" w:rsidRDefault="00355DF8" w:rsidP="00B50B27">
      <w:pPr>
        <w:pStyle w:val="af0"/>
        <w:ind w:firstLineChars="0" w:firstLine="0"/>
        <w:rPr>
          <w:rStyle w:val="gp"/>
          <w:rFonts w:ascii="Monaco" w:hAnsi="Monaco"/>
          <w:color w:val="C65D09"/>
        </w:rPr>
      </w:pPr>
      <w:r w:rsidRPr="00B50B27">
        <w:rPr>
          <w:rStyle w:val="gp"/>
          <w:rFonts w:ascii="Monaco" w:hAnsi="Monaco"/>
          <w:color w:val="C65D09"/>
        </w:rPr>
        <w:t>[[6471   98]</w:t>
      </w:r>
    </w:p>
    <w:p w14:paraId="5140155F" w14:textId="77777777" w:rsidR="00355DF8" w:rsidRPr="00B50B27" w:rsidRDefault="00355DF8" w:rsidP="00B50B27">
      <w:pPr>
        <w:pStyle w:val="af0"/>
        <w:ind w:firstLineChars="0" w:firstLine="0"/>
        <w:rPr>
          <w:rStyle w:val="gp"/>
          <w:rFonts w:ascii="Monaco" w:hAnsi="Monaco"/>
          <w:color w:val="C65D09"/>
        </w:rPr>
      </w:pPr>
      <w:r w:rsidRPr="00B50B27">
        <w:rPr>
          <w:rStyle w:val="gp"/>
          <w:rFonts w:ascii="Monaco" w:hAnsi="Monaco"/>
          <w:color w:val="C65D09"/>
        </w:rPr>
        <w:t xml:space="preserve"> [ 453 6465]]</w:t>
      </w:r>
    </w:p>
    <w:p w14:paraId="2280AB84" w14:textId="77777777" w:rsidR="004F5F87" w:rsidRDefault="00E60DC4" w:rsidP="00A02719">
      <w:pPr>
        <w:pStyle w:val="3"/>
        <w:ind w:firstLine="420"/>
      </w:pPr>
      <w:r>
        <w:rPr>
          <w:rFonts w:hint="eastAsia"/>
        </w:rPr>
        <w:t>方法二：支持向量基</w:t>
      </w:r>
      <w:r w:rsidR="004F5F87">
        <w:rPr>
          <w:rFonts w:hint="eastAsia"/>
        </w:rPr>
        <w:t>算法</w:t>
      </w:r>
    </w:p>
    <w:p w14:paraId="3D409DCD" w14:textId="77777777" w:rsidR="004F5F87" w:rsidRDefault="004F5F87" w:rsidP="00422A86">
      <w:pPr>
        <w:pStyle w:val="1b"/>
        <w:ind w:firstLine="420"/>
      </w:pPr>
      <w:r>
        <w:rPr>
          <w:rFonts w:hint="eastAsia"/>
        </w:rPr>
        <w:t>使用</w:t>
      </w:r>
      <w:r w:rsidR="00E97DD4">
        <w:rPr>
          <w:rFonts w:hint="eastAsia"/>
        </w:rPr>
        <w:t>支持向量基</w:t>
      </w:r>
      <w:r>
        <w:rPr>
          <w:rFonts w:hint="eastAsia"/>
        </w:rPr>
        <w:t>算法，特征提取使用词袋模型，将数据集合随机分配成训练集合和测试集合，其中测试集合比例为</w:t>
      </w:r>
      <w:r>
        <w:rPr>
          <w:rFonts w:hint="eastAsia"/>
        </w:rPr>
        <w:t>40%</w:t>
      </w:r>
      <w:r>
        <w:rPr>
          <w:rFonts w:hint="eastAsia"/>
        </w:rPr>
        <w:t>。</w:t>
      </w:r>
    </w:p>
    <w:p w14:paraId="72F299CF" w14:textId="77777777" w:rsidR="004F5F87" w:rsidRDefault="004F5F87" w:rsidP="004F5F87">
      <w:pPr>
        <w:pStyle w:val="af0"/>
        <w:ind w:firstLineChars="0" w:firstLine="0"/>
        <w:rPr>
          <w:rStyle w:val="gp"/>
          <w:rFonts w:ascii="Monaco" w:hAnsi="Monaco"/>
          <w:color w:val="C65D09"/>
        </w:rPr>
      </w:pPr>
      <w:proofErr w:type="spellStart"/>
      <w:r w:rsidRPr="00FB2843">
        <w:rPr>
          <w:rStyle w:val="gp"/>
          <w:rFonts w:ascii="Monaco" w:hAnsi="Monaco"/>
          <w:color w:val="C65D09"/>
        </w:rPr>
        <w:t>x_train</w:t>
      </w:r>
      <w:proofErr w:type="spellEnd"/>
      <w:r w:rsidRPr="00FB2843">
        <w:rPr>
          <w:rStyle w:val="gp"/>
          <w:rFonts w:ascii="Monaco" w:hAnsi="Monaco"/>
          <w:color w:val="C65D09"/>
        </w:rPr>
        <w:t xml:space="preserve">, </w:t>
      </w:r>
      <w:proofErr w:type="spellStart"/>
      <w:r w:rsidRPr="00FB2843">
        <w:rPr>
          <w:rStyle w:val="gp"/>
          <w:rFonts w:ascii="Monaco" w:hAnsi="Monaco"/>
          <w:color w:val="C65D09"/>
        </w:rPr>
        <w:t>x_test</w:t>
      </w:r>
      <w:proofErr w:type="spellEnd"/>
      <w:r w:rsidRPr="00FB2843">
        <w:rPr>
          <w:rStyle w:val="gp"/>
          <w:rFonts w:ascii="Monaco" w:hAnsi="Monaco"/>
          <w:color w:val="C65D09"/>
        </w:rPr>
        <w:t xml:space="preserve">, </w:t>
      </w:r>
      <w:proofErr w:type="spellStart"/>
      <w:r w:rsidRPr="00FB2843">
        <w:rPr>
          <w:rStyle w:val="gp"/>
          <w:rFonts w:ascii="Monaco" w:hAnsi="Monaco"/>
          <w:color w:val="C65D09"/>
        </w:rPr>
        <w:t>y_train</w:t>
      </w:r>
      <w:proofErr w:type="spellEnd"/>
      <w:r w:rsidRPr="00FB2843">
        <w:rPr>
          <w:rStyle w:val="gp"/>
          <w:rFonts w:ascii="Monaco" w:hAnsi="Monaco"/>
          <w:color w:val="C65D09"/>
        </w:rPr>
        <w:t xml:space="preserve">, </w:t>
      </w:r>
      <w:proofErr w:type="spellStart"/>
      <w:r w:rsidRPr="00FB2843">
        <w:rPr>
          <w:rStyle w:val="gp"/>
          <w:rFonts w:ascii="Monaco" w:hAnsi="Monaco"/>
          <w:color w:val="C65D09"/>
        </w:rPr>
        <w:t>y_test</w:t>
      </w:r>
      <w:proofErr w:type="spellEnd"/>
      <w:r w:rsidRPr="00FB2843">
        <w:rPr>
          <w:rStyle w:val="gp"/>
          <w:rFonts w:ascii="Monaco" w:hAnsi="Monaco"/>
          <w:color w:val="C65D09"/>
        </w:rPr>
        <w:t xml:space="preserve"> = </w:t>
      </w:r>
      <w:proofErr w:type="spellStart"/>
      <w:r w:rsidRPr="00FB2843">
        <w:rPr>
          <w:rStyle w:val="gp"/>
          <w:rFonts w:ascii="Monaco" w:hAnsi="Monaco"/>
          <w:color w:val="C65D09"/>
        </w:rPr>
        <w:t>train_test_</w:t>
      </w:r>
      <w:proofErr w:type="gramStart"/>
      <w:r w:rsidRPr="00FB2843">
        <w:rPr>
          <w:rStyle w:val="gp"/>
          <w:rFonts w:ascii="Monaco" w:hAnsi="Monaco"/>
          <w:color w:val="C65D09"/>
        </w:rPr>
        <w:t>split</w:t>
      </w:r>
      <w:proofErr w:type="spellEnd"/>
      <w:r w:rsidRPr="00FB2843">
        <w:rPr>
          <w:rStyle w:val="gp"/>
          <w:rFonts w:ascii="Monaco" w:hAnsi="Monaco"/>
          <w:color w:val="C65D09"/>
        </w:rPr>
        <w:t>(</w:t>
      </w:r>
      <w:proofErr w:type="gramEnd"/>
      <w:r w:rsidRPr="00FB2843">
        <w:rPr>
          <w:rStyle w:val="gp"/>
          <w:rFonts w:ascii="Monaco" w:hAnsi="Monaco"/>
          <w:color w:val="C65D09"/>
        </w:rPr>
        <w:t xml:space="preserve">x, y, </w:t>
      </w:r>
      <w:proofErr w:type="spellStart"/>
      <w:r w:rsidRPr="00FB2843">
        <w:rPr>
          <w:rStyle w:val="gp"/>
          <w:rFonts w:ascii="Monaco" w:hAnsi="Monaco"/>
          <w:color w:val="C65D09"/>
        </w:rPr>
        <w:t>test_size</w:t>
      </w:r>
      <w:proofErr w:type="spellEnd"/>
      <w:r w:rsidRPr="00FB2843">
        <w:rPr>
          <w:rStyle w:val="gp"/>
          <w:rFonts w:ascii="Monaco" w:hAnsi="Monaco"/>
          <w:color w:val="C65D09"/>
        </w:rPr>
        <w:t xml:space="preserve"> = 0.4, </w:t>
      </w:r>
      <w:proofErr w:type="spellStart"/>
      <w:r w:rsidRPr="00FB2843">
        <w:rPr>
          <w:rStyle w:val="gp"/>
          <w:rFonts w:ascii="Monaco" w:hAnsi="Monaco"/>
          <w:color w:val="C65D09"/>
        </w:rPr>
        <w:t>random_state</w:t>
      </w:r>
      <w:proofErr w:type="spellEnd"/>
      <w:r w:rsidRPr="00FB2843">
        <w:rPr>
          <w:rStyle w:val="gp"/>
          <w:rFonts w:ascii="Monaco" w:hAnsi="Monaco"/>
          <w:color w:val="C65D09"/>
        </w:rPr>
        <w:t xml:space="preserve"> = 0)</w:t>
      </w:r>
      <w:r w:rsidRPr="00FB2843">
        <w:rPr>
          <w:rStyle w:val="gp"/>
          <w:rFonts w:ascii="Monaco" w:hAnsi="Monaco"/>
          <w:color w:val="C65D09"/>
        </w:rPr>
        <w:br/>
      </w:r>
      <w:proofErr w:type="spellStart"/>
      <w:r w:rsidR="005D266E" w:rsidRPr="005D266E">
        <w:rPr>
          <w:rStyle w:val="gp"/>
          <w:rFonts w:ascii="Monaco" w:hAnsi="Monaco"/>
          <w:color w:val="C65D09"/>
        </w:rPr>
        <w:t>clf</w:t>
      </w:r>
      <w:proofErr w:type="spellEnd"/>
      <w:r w:rsidR="005D266E" w:rsidRPr="005D266E">
        <w:rPr>
          <w:rStyle w:val="gp"/>
          <w:rFonts w:ascii="Monaco" w:hAnsi="Monaco"/>
          <w:color w:val="C65D09"/>
        </w:rPr>
        <w:t xml:space="preserve"> = </w:t>
      </w:r>
      <w:proofErr w:type="spellStart"/>
      <w:r w:rsidR="005D266E" w:rsidRPr="005D266E">
        <w:rPr>
          <w:rStyle w:val="gp"/>
          <w:rFonts w:ascii="Monaco" w:hAnsi="Monaco"/>
          <w:color w:val="C65D09"/>
        </w:rPr>
        <w:t>svm.SVC</w:t>
      </w:r>
      <w:proofErr w:type="spellEnd"/>
      <w:r w:rsidR="005D266E" w:rsidRPr="005D266E">
        <w:rPr>
          <w:rStyle w:val="gp"/>
          <w:rFonts w:ascii="Monaco" w:hAnsi="Monaco"/>
          <w:color w:val="C65D09"/>
        </w:rPr>
        <w:t>()</w:t>
      </w:r>
      <w:r w:rsidR="005D266E" w:rsidRPr="005D266E">
        <w:rPr>
          <w:rStyle w:val="gp"/>
          <w:rFonts w:ascii="Monaco" w:hAnsi="Monaco"/>
          <w:color w:val="C65D09"/>
        </w:rPr>
        <w:br/>
      </w:r>
      <w:proofErr w:type="spellStart"/>
      <w:r w:rsidR="005D266E" w:rsidRPr="005D266E">
        <w:rPr>
          <w:rStyle w:val="gp"/>
          <w:rFonts w:ascii="Monaco" w:hAnsi="Monaco"/>
          <w:color w:val="C65D09"/>
        </w:rPr>
        <w:t>clf.fit</w:t>
      </w:r>
      <w:proofErr w:type="spellEnd"/>
      <w:r w:rsidR="005D266E" w:rsidRPr="005D266E">
        <w:rPr>
          <w:rStyle w:val="gp"/>
          <w:rFonts w:ascii="Monaco" w:hAnsi="Monaco"/>
          <w:color w:val="C65D09"/>
        </w:rPr>
        <w:t>(</w:t>
      </w:r>
      <w:proofErr w:type="spellStart"/>
      <w:r w:rsidR="005D266E" w:rsidRPr="005D266E">
        <w:rPr>
          <w:rStyle w:val="gp"/>
          <w:rFonts w:ascii="Monaco" w:hAnsi="Monaco"/>
          <w:color w:val="C65D09"/>
        </w:rPr>
        <w:t>x_train</w:t>
      </w:r>
      <w:proofErr w:type="spellEnd"/>
      <w:r w:rsidR="005D266E" w:rsidRPr="005D266E">
        <w:rPr>
          <w:rStyle w:val="gp"/>
          <w:rFonts w:ascii="Monaco" w:hAnsi="Monaco"/>
          <w:color w:val="C65D09"/>
        </w:rPr>
        <w:t xml:space="preserve">, </w:t>
      </w:r>
      <w:proofErr w:type="spellStart"/>
      <w:r w:rsidR="005D266E" w:rsidRPr="005D266E">
        <w:rPr>
          <w:rStyle w:val="gp"/>
          <w:rFonts w:ascii="Monaco" w:hAnsi="Monaco"/>
          <w:color w:val="C65D09"/>
        </w:rPr>
        <w:t>y_train</w:t>
      </w:r>
      <w:proofErr w:type="spellEnd"/>
      <w:r w:rsidR="005D266E" w:rsidRPr="005D266E">
        <w:rPr>
          <w:rStyle w:val="gp"/>
          <w:rFonts w:ascii="Monaco" w:hAnsi="Monaco"/>
          <w:color w:val="C65D09"/>
        </w:rPr>
        <w:t>)</w:t>
      </w:r>
      <w:r w:rsidR="005D266E" w:rsidRPr="005D266E">
        <w:rPr>
          <w:rStyle w:val="gp"/>
          <w:rFonts w:ascii="Monaco" w:hAnsi="Monaco"/>
          <w:color w:val="C65D09"/>
        </w:rPr>
        <w:br/>
      </w:r>
      <w:proofErr w:type="spellStart"/>
      <w:r w:rsidR="005D266E" w:rsidRPr="005D266E">
        <w:rPr>
          <w:rStyle w:val="gp"/>
          <w:rFonts w:ascii="Monaco" w:hAnsi="Monaco"/>
          <w:color w:val="C65D09"/>
        </w:rPr>
        <w:t>y_pred</w:t>
      </w:r>
      <w:proofErr w:type="spellEnd"/>
      <w:r w:rsidR="005D266E" w:rsidRPr="005D266E">
        <w:rPr>
          <w:rStyle w:val="gp"/>
          <w:rFonts w:ascii="Monaco" w:hAnsi="Monaco"/>
          <w:color w:val="C65D09"/>
        </w:rPr>
        <w:t xml:space="preserve"> = </w:t>
      </w:r>
      <w:proofErr w:type="spellStart"/>
      <w:r w:rsidR="005D266E" w:rsidRPr="005D266E">
        <w:rPr>
          <w:rStyle w:val="gp"/>
          <w:rFonts w:ascii="Monaco" w:hAnsi="Monaco"/>
          <w:color w:val="C65D09"/>
        </w:rPr>
        <w:t>clf.predict</w:t>
      </w:r>
      <w:proofErr w:type="spellEnd"/>
      <w:r w:rsidR="005D266E" w:rsidRPr="005D266E">
        <w:rPr>
          <w:rStyle w:val="gp"/>
          <w:rFonts w:ascii="Monaco" w:hAnsi="Monaco"/>
          <w:color w:val="C65D09"/>
        </w:rPr>
        <w:t>(</w:t>
      </w:r>
      <w:proofErr w:type="spellStart"/>
      <w:r w:rsidR="005D266E" w:rsidRPr="005D266E">
        <w:rPr>
          <w:rStyle w:val="gp"/>
          <w:rFonts w:ascii="Monaco" w:hAnsi="Monaco"/>
          <w:color w:val="C65D09"/>
        </w:rPr>
        <w:t>x_test</w:t>
      </w:r>
      <w:proofErr w:type="spellEnd"/>
      <w:r w:rsidR="005D266E" w:rsidRPr="005D266E">
        <w:rPr>
          <w:rStyle w:val="gp"/>
          <w:rFonts w:ascii="Monaco" w:hAnsi="Monaco"/>
          <w:color w:val="C65D09"/>
        </w:rPr>
        <w:t>)</w:t>
      </w:r>
    </w:p>
    <w:p w14:paraId="6003A052" w14:textId="77777777" w:rsidR="004F5F87" w:rsidRPr="002731DA" w:rsidRDefault="004F5F87" w:rsidP="00422A86">
      <w:pPr>
        <w:pStyle w:val="1b"/>
        <w:ind w:firstLine="420"/>
      </w:pPr>
      <w:r w:rsidRPr="002731DA">
        <w:rPr>
          <w:rFonts w:hint="eastAsia"/>
        </w:rPr>
        <w:t>评估结果的准确度和</w:t>
      </w:r>
      <w:r w:rsidRPr="002731DA">
        <w:rPr>
          <w:rFonts w:hint="eastAsia"/>
        </w:rPr>
        <w:t>TT</w:t>
      </w:r>
      <w:r w:rsidRPr="002731DA">
        <w:rPr>
          <w:rFonts w:hint="eastAsia"/>
        </w:rPr>
        <w:t>、</w:t>
      </w:r>
      <w:r w:rsidRPr="002731DA">
        <w:rPr>
          <w:rFonts w:hint="eastAsia"/>
        </w:rPr>
        <w:t>FF</w:t>
      </w:r>
      <w:r w:rsidRPr="002731DA">
        <w:rPr>
          <w:rFonts w:hint="eastAsia"/>
        </w:rPr>
        <w:t>、</w:t>
      </w:r>
      <w:r w:rsidRPr="002731DA">
        <w:rPr>
          <w:rFonts w:hint="eastAsia"/>
        </w:rPr>
        <w:t>TF</w:t>
      </w:r>
      <w:r w:rsidRPr="002731DA">
        <w:rPr>
          <w:rFonts w:hint="eastAsia"/>
        </w:rPr>
        <w:t>、</w:t>
      </w:r>
      <w:r w:rsidRPr="002731DA">
        <w:rPr>
          <w:rFonts w:hint="eastAsia"/>
        </w:rPr>
        <w:t>FT</w:t>
      </w:r>
      <w:r w:rsidRPr="002731DA">
        <w:rPr>
          <w:rFonts w:hint="eastAsia"/>
        </w:rPr>
        <w:t>四个值。</w:t>
      </w:r>
    </w:p>
    <w:p w14:paraId="062A4907" w14:textId="77777777" w:rsidR="004F5F87" w:rsidRDefault="004F5F87" w:rsidP="004F5F87">
      <w:pPr>
        <w:pStyle w:val="af0"/>
        <w:ind w:firstLineChars="0" w:firstLine="0"/>
        <w:rPr>
          <w:rStyle w:val="gp"/>
          <w:rFonts w:ascii="Monaco" w:hAnsi="Monaco"/>
          <w:color w:val="C65D09"/>
        </w:rPr>
      </w:pPr>
      <w:r w:rsidRPr="00FB2843">
        <w:rPr>
          <w:rStyle w:val="gp"/>
          <w:rFonts w:ascii="Monaco" w:hAnsi="Monaco"/>
          <w:color w:val="C65D09"/>
        </w:rPr>
        <w:t xml:space="preserve">print </w:t>
      </w:r>
      <w:proofErr w:type="spellStart"/>
      <w:proofErr w:type="gramStart"/>
      <w:r w:rsidRPr="00FB2843">
        <w:rPr>
          <w:rStyle w:val="gp"/>
          <w:rFonts w:ascii="Monaco" w:hAnsi="Monaco"/>
          <w:color w:val="C65D09"/>
        </w:rPr>
        <w:t>metrics.accuracy</w:t>
      </w:r>
      <w:proofErr w:type="gramEnd"/>
      <w:r w:rsidRPr="00FB2843">
        <w:rPr>
          <w:rStyle w:val="gp"/>
          <w:rFonts w:ascii="Monaco" w:hAnsi="Monaco"/>
          <w:color w:val="C65D09"/>
        </w:rPr>
        <w:t>_score</w:t>
      </w:r>
      <w:proofErr w:type="spellEnd"/>
      <w:r w:rsidRPr="00FB2843">
        <w:rPr>
          <w:rStyle w:val="gp"/>
          <w:rFonts w:ascii="Monaco" w:hAnsi="Monaco"/>
          <w:color w:val="C65D09"/>
        </w:rPr>
        <w:t>(</w:t>
      </w:r>
      <w:proofErr w:type="spellStart"/>
      <w:r w:rsidRPr="00FB2843">
        <w:rPr>
          <w:rStyle w:val="gp"/>
          <w:rFonts w:ascii="Monaco" w:hAnsi="Monaco"/>
          <w:color w:val="C65D09"/>
        </w:rPr>
        <w:t>y_test</w:t>
      </w:r>
      <w:proofErr w:type="spellEnd"/>
      <w:r w:rsidRPr="00FB2843">
        <w:rPr>
          <w:rStyle w:val="gp"/>
          <w:rFonts w:ascii="Monaco" w:hAnsi="Monaco"/>
          <w:color w:val="C65D09"/>
        </w:rPr>
        <w:t xml:space="preserve">, </w:t>
      </w:r>
      <w:proofErr w:type="spellStart"/>
      <w:r w:rsidRPr="00FB2843">
        <w:rPr>
          <w:rStyle w:val="gp"/>
          <w:rFonts w:ascii="Monaco" w:hAnsi="Monaco"/>
          <w:color w:val="C65D09"/>
        </w:rPr>
        <w:t>y_pred</w:t>
      </w:r>
      <w:proofErr w:type="spellEnd"/>
      <w:r w:rsidRPr="00FB2843">
        <w:rPr>
          <w:rStyle w:val="gp"/>
          <w:rFonts w:ascii="Monaco" w:hAnsi="Monaco"/>
          <w:color w:val="C65D09"/>
        </w:rPr>
        <w:t>)</w:t>
      </w:r>
      <w:r w:rsidRPr="002731DA">
        <w:rPr>
          <w:rStyle w:val="gp"/>
          <w:rFonts w:ascii="Monaco" w:hAnsi="Monaco"/>
          <w:color w:val="C65D09"/>
        </w:rPr>
        <w:br/>
        <w:t xml:space="preserve">print </w:t>
      </w:r>
      <w:proofErr w:type="spellStart"/>
      <w:r w:rsidRPr="002731DA">
        <w:rPr>
          <w:rStyle w:val="gp"/>
          <w:rFonts w:ascii="Monaco" w:hAnsi="Monaco"/>
          <w:color w:val="C65D09"/>
        </w:rPr>
        <w:t>metrics.confusion_matrix</w:t>
      </w:r>
      <w:proofErr w:type="spellEnd"/>
      <w:r w:rsidRPr="002731DA">
        <w:rPr>
          <w:rStyle w:val="gp"/>
          <w:rFonts w:ascii="Monaco" w:hAnsi="Monaco"/>
          <w:color w:val="C65D09"/>
        </w:rPr>
        <w:t>(</w:t>
      </w:r>
      <w:proofErr w:type="spellStart"/>
      <w:r w:rsidRPr="002731DA">
        <w:rPr>
          <w:rStyle w:val="gp"/>
          <w:rFonts w:ascii="Monaco" w:hAnsi="Monaco"/>
          <w:color w:val="C65D09"/>
        </w:rPr>
        <w:t>y_test</w:t>
      </w:r>
      <w:proofErr w:type="spellEnd"/>
      <w:r w:rsidRPr="002731DA">
        <w:rPr>
          <w:rStyle w:val="gp"/>
          <w:rFonts w:ascii="Monaco" w:hAnsi="Monaco"/>
          <w:color w:val="C65D09"/>
        </w:rPr>
        <w:t xml:space="preserve">, </w:t>
      </w:r>
      <w:proofErr w:type="spellStart"/>
      <w:r w:rsidRPr="002731DA">
        <w:rPr>
          <w:rStyle w:val="gp"/>
          <w:rFonts w:ascii="Monaco" w:hAnsi="Monaco"/>
          <w:color w:val="C65D09"/>
        </w:rPr>
        <w:t>y_pred</w:t>
      </w:r>
      <w:proofErr w:type="spellEnd"/>
      <w:r w:rsidRPr="002731DA">
        <w:rPr>
          <w:rStyle w:val="gp"/>
          <w:rFonts w:ascii="Monaco" w:hAnsi="Monaco"/>
          <w:color w:val="C65D09"/>
        </w:rPr>
        <w:t>)</w:t>
      </w:r>
    </w:p>
    <w:p w14:paraId="1F403FDA" w14:textId="77777777" w:rsidR="009B4757" w:rsidRDefault="009B4757" w:rsidP="009B4757">
      <w:pPr>
        <w:pStyle w:val="3"/>
        <w:numPr>
          <w:ilvl w:val="2"/>
          <w:numId w:val="37"/>
        </w:numPr>
      </w:pPr>
      <w:r>
        <w:rPr>
          <w:rFonts w:hint="eastAsia"/>
        </w:rPr>
        <w:t>方法三：</w:t>
      </w:r>
      <w:r w:rsidR="00837AC4">
        <w:rPr>
          <w:rFonts w:hint="eastAsia"/>
        </w:rPr>
        <w:t>深度学习</w:t>
      </w:r>
      <w:r>
        <w:rPr>
          <w:rFonts w:hint="eastAsia"/>
        </w:rPr>
        <w:t>算法</w:t>
      </w:r>
    </w:p>
    <w:p w14:paraId="7EDE4B69" w14:textId="77777777" w:rsidR="009B4757" w:rsidRDefault="00C67504" w:rsidP="00422A86">
      <w:pPr>
        <w:pStyle w:val="1b"/>
        <w:ind w:firstLine="420"/>
      </w:pPr>
      <w:r w:rsidRPr="00BC6120">
        <w:rPr>
          <w:rFonts w:hint="eastAsia"/>
        </w:rPr>
        <w:t>近几年有</w:t>
      </w:r>
      <w:r w:rsidR="006D425F">
        <w:rPr>
          <w:rFonts w:hint="eastAsia"/>
        </w:rPr>
        <w:t>学者尝试</w:t>
      </w:r>
      <w:r w:rsidRPr="00BC6120">
        <w:rPr>
          <w:rFonts w:hint="eastAsia"/>
        </w:rPr>
        <w:t>使用</w:t>
      </w:r>
      <w:r w:rsidR="00711676">
        <w:rPr>
          <w:rFonts w:hint="eastAsia"/>
        </w:rPr>
        <w:t>深度学习</w:t>
      </w:r>
      <w:r w:rsidR="00392B29" w:rsidRPr="00BC6120">
        <w:rPr>
          <w:rFonts w:hint="eastAsia"/>
        </w:rPr>
        <w:t>算法提高垃圾邮件识别率。</w:t>
      </w:r>
    </w:p>
    <w:p w14:paraId="30FFE458" w14:textId="77777777" w:rsidR="00CB62A8" w:rsidRDefault="00CB62A8" w:rsidP="00422A86">
      <w:pPr>
        <w:pStyle w:val="1b"/>
        <w:ind w:firstLine="420"/>
      </w:pPr>
      <w:r>
        <w:rPr>
          <w:rFonts w:hint="eastAsia"/>
        </w:rPr>
        <w:t>我们先使用深度学习算法最简单的一种</w:t>
      </w:r>
      <w:r>
        <w:rPr>
          <w:rFonts w:hint="eastAsia"/>
        </w:rPr>
        <w:t>MLP</w:t>
      </w:r>
      <w:r>
        <w:rPr>
          <w:rFonts w:hint="eastAsia"/>
        </w:rPr>
        <w:t>（</w:t>
      </w:r>
      <w:r w:rsidR="000461C2" w:rsidRPr="00FD4F6E">
        <w:t>Multi-layer Perceptron</w:t>
      </w:r>
      <w:r w:rsidR="000461C2" w:rsidRPr="00FD4F6E">
        <w:t>，多层感知机</w:t>
      </w:r>
      <w:r>
        <w:rPr>
          <w:rFonts w:hint="eastAsia"/>
        </w:rPr>
        <w:t>）</w:t>
      </w:r>
      <w:r w:rsidR="002A7905">
        <w:rPr>
          <w:rFonts w:hint="eastAsia"/>
        </w:rPr>
        <w:t>，我们构</w:t>
      </w:r>
      <w:r w:rsidR="002A7905">
        <w:rPr>
          <w:rFonts w:hint="eastAsia"/>
        </w:rPr>
        <w:lastRenderedPageBreak/>
        <w:t>造包括两层隐藏层的</w:t>
      </w:r>
      <w:r w:rsidR="002A7905">
        <w:rPr>
          <w:rFonts w:hint="eastAsia"/>
        </w:rPr>
        <w:t>MLP</w:t>
      </w:r>
      <w:r w:rsidR="002A7905">
        <w:rPr>
          <w:rFonts w:hint="eastAsia"/>
        </w:rPr>
        <w:t>，每层节点数分别为</w:t>
      </w:r>
      <w:r w:rsidR="002A7905">
        <w:rPr>
          <w:rFonts w:hint="eastAsia"/>
        </w:rPr>
        <w:t>5</w:t>
      </w:r>
      <w:r w:rsidR="002A7905">
        <w:rPr>
          <w:rFonts w:hint="eastAsia"/>
        </w:rPr>
        <w:t>和</w:t>
      </w:r>
      <w:r w:rsidR="002A7905">
        <w:rPr>
          <w:rFonts w:hint="eastAsia"/>
        </w:rPr>
        <w:t>2</w:t>
      </w:r>
      <w:r w:rsidR="002A7905">
        <w:rPr>
          <w:rFonts w:hint="eastAsia"/>
        </w:rPr>
        <w:t>，结构如</w:t>
      </w:r>
      <w:r w:rsidR="003D693D">
        <w:fldChar w:fldCharType="begin"/>
      </w:r>
      <w:r w:rsidR="003D693D">
        <w:instrText xml:space="preserve"> REF </w:instrText>
      </w:r>
      <w:r w:rsidR="003D693D">
        <w:rPr>
          <w:rFonts w:hint="eastAsia"/>
        </w:rPr>
        <w:instrText>_Ref355776608 \r \h</w:instrText>
      </w:r>
      <w:r w:rsidR="003D693D">
        <w:instrText xml:space="preserve"> </w:instrText>
      </w:r>
      <w:r w:rsidR="00422A86">
        <w:instrText xml:space="preserve"> \* MERGEFORMAT </w:instrText>
      </w:r>
      <w:r w:rsidR="003D693D">
        <w:fldChar w:fldCharType="separate"/>
      </w:r>
      <w:r w:rsidR="003D693D">
        <w:rPr>
          <w:rFonts w:hint="eastAsia"/>
        </w:rPr>
        <w:t>图</w:t>
      </w:r>
      <w:r w:rsidR="003D693D">
        <w:rPr>
          <w:rFonts w:hint="eastAsia"/>
        </w:rPr>
        <w:t xml:space="preserve">1-5 </w:t>
      </w:r>
      <w:r w:rsidR="003D693D">
        <w:fldChar w:fldCharType="end"/>
      </w:r>
      <w:r w:rsidR="002A7905">
        <w:rPr>
          <w:rFonts w:hint="eastAsia"/>
        </w:rPr>
        <w:t>所示。</w:t>
      </w:r>
    </w:p>
    <w:p w14:paraId="63E7DEB4" w14:textId="68A882C5" w:rsidR="002A7905" w:rsidRDefault="00957248" w:rsidP="000461C2">
      <w:pPr>
        <w:pStyle w:val="a4"/>
        <w:ind w:firstLine="420"/>
      </w:pPr>
      <w:r>
        <w:rPr>
          <w:rFonts w:hint="eastAsia"/>
          <w:noProof/>
        </w:rPr>
        <w:drawing>
          <wp:inline distT="0" distB="0" distL="0" distR="0" wp14:anchorId="6A45EDDF" wp14:editId="7941B422">
            <wp:extent cx="4888865" cy="1729105"/>
            <wp:effectExtent l="0" t="0" r="0" b="0"/>
            <wp:docPr id="5" name="图片 5" descr="用于垃圾邮件检测的MLP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用于垃圾邮件检测的MLP结构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8865" cy="1729105"/>
                    </a:xfrm>
                    <a:prstGeom prst="rect">
                      <a:avLst/>
                    </a:prstGeom>
                    <a:noFill/>
                    <a:ln>
                      <a:noFill/>
                    </a:ln>
                  </pic:spPr>
                </pic:pic>
              </a:graphicData>
            </a:graphic>
          </wp:inline>
        </w:drawing>
      </w:r>
    </w:p>
    <w:p w14:paraId="51579E52" w14:textId="77777777" w:rsidR="002A7905" w:rsidRDefault="002A7905" w:rsidP="002A7905">
      <w:pPr>
        <w:pStyle w:val="a0"/>
      </w:pPr>
      <w:bookmarkStart w:id="10" w:name="_Ref355776608"/>
      <w:r>
        <w:rPr>
          <w:rFonts w:hint="eastAsia"/>
        </w:rPr>
        <w:t>用于垃圾邮件检测的</w:t>
      </w:r>
      <w:r>
        <w:rPr>
          <w:rFonts w:hint="eastAsia"/>
        </w:rPr>
        <w:t>MLP</w:t>
      </w:r>
      <w:r>
        <w:rPr>
          <w:rFonts w:hint="eastAsia"/>
        </w:rPr>
        <w:t>结构</w:t>
      </w:r>
      <w:bookmarkEnd w:id="10"/>
      <w:r w:rsidR="00B364E3">
        <w:rPr>
          <w:rFonts w:hint="eastAsia"/>
        </w:rPr>
        <w:t>图</w:t>
      </w:r>
    </w:p>
    <w:p w14:paraId="29617E17" w14:textId="77777777" w:rsidR="00B364E3" w:rsidRDefault="00B364E3" w:rsidP="00422A86">
      <w:pPr>
        <w:pStyle w:val="1b"/>
        <w:ind w:firstLine="420"/>
      </w:pPr>
      <w:r w:rsidRPr="008441C8">
        <w:rPr>
          <w:rFonts w:hint="eastAsia"/>
        </w:rPr>
        <w:t>在</w:t>
      </w:r>
      <w:proofErr w:type="spellStart"/>
      <w:r w:rsidRPr="008441C8">
        <w:rPr>
          <w:rFonts w:hint="eastAsia"/>
        </w:rPr>
        <w:t>Scikit</w:t>
      </w:r>
      <w:proofErr w:type="spellEnd"/>
      <w:r w:rsidRPr="008441C8">
        <w:rPr>
          <w:rFonts w:hint="eastAsia"/>
        </w:rPr>
        <w:t>-Learn</w:t>
      </w:r>
      <w:r w:rsidRPr="008441C8">
        <w:rPr>
          <w:rFonts w:hint="eastAsia"/>
        </w:rPr>
        <w:t>中可以使用</w:t>
      </w:r>
      <w:proofErr w:type="spellStart"/>
      <w:r w:rsidRPr="008441C8">
        <w:t>MLPClassifier</w:t>
      </w:r>
      <w:proofErr w:type="spellEnd"/>
      <w:r w:rsidRPr="008441C8">
        <w:rPr>
          <w:rFonts w:hint="eastAsia"/>
        </w:rPr>
        <w:t>实现</w:t>
      </w:r>
      <w:r w:rsidRPr="008441C8">
        <w:rPr>
          <w:rFonts w:hint="eastAsia"/>
        </w:rPr>
        <w:t>MLP</w:t>
      </w:r>
      <w:r w:rsidR="000F797A">
        <w:rPr>
          <w:rFonts w:hint="eastAsia"/>
        </w:rPr>
        <w:t>，使用支持向量基算法，特征提取使用词袋模型，将数据集合随机分配成训练集合和测试集合，其中测试集合比例为</w:t>
      </w:r>
      <w:r w:rsidR="000F797A">
        <w:rPr>
          <w:rFonts w:hint="eastAsia"/>
        </w:rPr>
        <w:t>40%</w:t>
      </w:r>
      <w:r w:rsidR="000F797A">
        <w:rPr>
          <w:rFonts w:hint="eastAsia"/>
        </w:rPr>
        <w:t>。</w:t>
      </w:r>
    </w:p>
    <w:p w14:paraId="1C2F0B14" w14:textId="77777777" w:rsidR="000F797A" w:rsidRDefault="000F797A" w:rsidP="000F797A">
      <w:pPr>
        <w:pStyle w:val="af0"/>
        <w:ind w:firstLineChars="0" w:firstLine="0"/>
        <w:rPr>
          <w:rStyle w:val="gp"/>
          <w:rFonts w:ascii="Monaco" w:hAnsi="Monaco"/>
          <w:color w:val="C65D09"/>
        </w:rPr>
      </w:pPr>
      <w:proofErr w:type="spellStart"/>
      <w:r w:rsidRPr="00FB2843">
        <w:rPr>
          <w:rStyle w:val="gp"/>
          <w:rFonts w:ascii="Monaco" w:hAnsi="Monaco"/>
          <w:color w:val="C65D09"/>
        </w:rPr>
        <w:t>x_train</w:t>
      </w:r>
      <w:proofErr w:type="spellEnd"/>
      <w:r w:rsidRPr="00FB2843">
        <w:rPr>
          <w:rStyle w:val="gp"/>
          <w:rFonts w:ascii="Monaco" w:hAnsi="Monaco"/>
          <w:color w:val="C65D09"/>
        </w:rPr>
        <w:t xml:space="preserve">, </w:t>
      </w:r>
      <w:proofErr w:type="spellStart"/>
      <w:r w:rsidRPr="00FB2843">
        <w:rPr>
          <w:rStyle w:val="gp"/>
          <w:rFonts w:ascii="Monaco" w:hAnsi="Monaco"/>
          <w:color w:val="C65D09"/>
        </w:rPr>
        <w:t>x_test</w:t>
      </w:r>
      <w:proofErr w:type="spellEnd"/>
      <w:r w:rsidRPr="00FB2843">
        <w:rPr>
          <w:rStyle w:val="gp"/>
          <w:rFonts w:ascii="Monaco" w:hAnsi="Monaco"/>
          <w:color w:val="C65D09"/>
        </w:rPr>
        <w:t xml:space="preserve">, </w:t>
      </w:r>
      <w:proofErr w:type="spellStart"/>
      <w:r w:rsidRPr="00FB2843">
        <w:rPr>
          <w:rStyle w:val="gp"/>
          <w:rFonts w:ascii="Monaco" w:hAnsi="Monaco"/>
          <w:color w:val="C65D09"/>
        </w:rPr>
        <w:t>y_train</w:t>
      </w:r>
      <w:proofErr w:type="spellEnd"/>
      <w:r w:rsidRPr="00FB2843">
        <w:rPr>
          <w:rStyle w:val="gp"/>
          <w:rFonts w:ascii="Monaco" w:hAnsi="Monaco"/>
          <w:color w:val="C65D09"/>
        </w:rPr>
        <w:t xml:space="preserve">, </w:t>
      </w:r>
      <w:proofErr w:type="spellStart"/>
      <w:r w:rsidRPr="00FB2843">
        <w:rPr>
          <w:rStyle w:val="gp"/>
          <w:rFonts w:ascii="Monaco" w:hAnsi="Monaco"/>
          <w:color w:val="C65D09"/>
        </w:rPr>
        <w:t>y_test</w:t>
      </w:r>
      <w:proofErr w:type="spellEnd"/>
      <w:r w:rsidRPr="00FB2843">
        <w:rPr>
          <w:rStyle w:val="gp"/>
          <w:rFonts w:ascii="Monaco" w:hAnsi="Monaco"/>
          <w:color w:val="C65D09"/>
        </w:rPr>
        <w:t xml:space="preserve"> = </w:t>
      </w:r>
      <w:proofErr w:type="spellStart"/>
      <w:r w:rsidRPr="00FB2843">
        <w:rPr>
          <w:rStyle w:val="gp"/>
          <w:rFonts w:ascii="Monaco" w:hAnsi="Monaco"/>
          <w:color w:val="C65D09"/>
        </w:rPr>
        <w:t>train_test_split</w:t>
      </w:r>
      <w:proofErr w:type="spellEnd"/>
      <w:r w:rsidRPr="00FB2843">
        <w:rPr>
          <w:rStyle w:val="gp"/>
          <w:rFonts w:ascii="Monaco" w:hAnsi="Monaco"/>
          <w:color w:val="C65D09"/>
        </w:rPr>
        <w:t xml:space="preserve">(x, y, </w:t>
      </w:r>
      <w:proofErr w:type="spellStart"/>
      <w:r w:rsidRPr="00FB2843">
        <w:rPr>
          <w:rStyle w:val="gp"/>
          <w:rFonts w:ascii="Monaco" w:hAnsi="Monaco"/>
          <w:color w:val="C65D09"/>
        </w:rPr>
        <w:t>test_size</w:t>
      </w:r>
      <w:proofErr w:type="spellEnd"/>
      <w:r w:rsidRPr="00FB2843">
        <w:rPr>
          <w:rStyle w:val="gp"/>
          <w:rFonts w:ascii="Monaco" w:hAnsi="Monaco"/>
          <w:color w:val="C65D09"/>
        </w:rPr>
        <w:t xml:space="preserve"> = 0.4, </w:t>
      </w:r>
      <w:proofErr w:type="spellStart"/>
      <w:r w:rsidRPr="00FB2843">
        <w:rPr>
          <w:rStyle w:val="gp"/>
          <w:rFonts w:ascii="Monaco" w:hAnsi="Monaco"/>
          <w:color w:val="C65D09"/>
        </w:rPr>
        <w:t>random_state</w:t>
      </w:r>
      <w:proofErr w:type="spellEnd"/>
      <w:r w:rsidRPr="00FB2843">
        <w:rPr>
          <w:rStyle w:val="gp"/>
          <w:rFonts w:ascii="Monaco" w:hAnsi="Monaco"/>
          <w:color w:val="C65D09"/>
        </w:rPr>
        <w:t xml:space="preserve"> = 0)</w:t>
      </w:r>
      <w:r w:rsidRPr="00FB2843">
        <w:rPr>
          <w:rStyle w:val="gp"/>
          <w:rFonts w:ascii="Monaco" w:hAnsi="Monaco"/>
          <w:color w:val="C65D09"/>
        </w:rPr>
        <w:br/>
      </w:r>
      <w:proofErr w:type="spellStart"/>
      <w:r w:rsidRPr="000F797A">
        <w:rPr>
          <w:rFonts w:ascii="Menlo" w:hAnsi="Menlo" w:cs="Courier"/>
          <w:color w:val="000000"/>
          <w:szCs w:val="18"/>
        </w:rPr>
        <w:t>clf</w:t>
      </w:r>
      <w:proofErr w:type="spellEnd"/>
      <w:r w:rsidRPr="000F797A">
        <w:rPr>
          <w:rFonts w:ascii="Menlo" w:hAnsi="Menlo" w:cs="Courier"/>
          <w:color w:val="000000"/>
          <w:szCs w:val="18"/>
        </w:rPr>
        <w:t xml:space="preserve"> = </w:t>
      </w:r>
      <w:proofErr w:type="spellStart"/>
      <w:r w:rsidRPr="000F797A">
        <w:rPr>
          <w:rFonts w:ascii="Menlo" w:hAnsi="Menlo" w:cs="Courier"/>
          <w:color w:val="000000"/>
          <w:szCs w:val="18"/>
        </w:rPr>
        <w:t>MLPClassifier</w:t>
      </w:r>
      <w:proofErr w:type="spellEnd"/>
      <w:r w:rsidRPr="000F797A">
        <w:rPr>
          <w:rFonts w:ascii="Menlo" w:hAnsi="Menlo" w:cs="Courier"/>
          <w:color w:val="000000"/>
          <w:szCs w:val="18"/>
        </w:rPr>
        <w:t>(</w:t>
      </w:r>
      <w:r w:rsidRPr="000F797A">
        <w:rPr>
          <w:rFonts w:ascii="Menlo" w:hAnsi="Menlo" w:cs="Courier"/>
          <w:color w:val="660099"/>
          <w:szCs w:val="18"/>
        </w:rPr>
        <w:t>solver</w:t>
      </w:r>
      <w:r w:rsidRPr="000F797A">
        <w:rPr>
          <w:rFonts w:ascii="Menlo" w:hAnsi="Menlo" w:cs="Courier"/>
          <w:color w:val="000000"/>
          <w:szCs w:val="18"/>
        </w:rPr>
        <w:t>=</w:t>
      </w:r>
      <w:r w:rsidRPr="000F797A">
        <w:rPr>
          <w:rFonts w:ascii="Menlo" w:hAnsi="Menlo" w:cs="Courier"/>
          <w:b/>
          <w:bCs/>
          <w:color w:val="008000"/>
          <w:szCs w:val="18"/>
        </w:rPr>
        <w:t>'</w:t>
      </w:r>
      <w:proofErr w:type="spellStart"/>
      <w:r w:rsidRPr="000F797A">
        <w:rPr>
          <w:rFonts w:ascii="Menlo" w:hAnsi="Menlo" w:cs="Courier"/>
          <w:b/>
          <w:bCs/>
          <w:color w:val="008000"/>
          <w:szCs w:val="18"/>
        </w:rPr>
        <w:t>lbfgs</w:t>
      </w:r>
      <w:proofErr w:type="spellEnd"/>
      <w:r w:rsidRPr="000F797A">
        <w:rPr>
          <w:rFonts w:ascii="Menlo" w:hAnsi="Menlo" w:cs="Courier"/>
          <w:b/>
          <w:bCs/>
          <w:color w:val="008000"/>
          <w:szCs w:val="18"/>
        </w:rPr>
        <w:t>'</w:t>
      </w:r>
      <w:r w:rsidRPr="000F797A">
        <w:rPr>
          <w:rFonts w:ascii="Menlo" w:hAnsi="Menlo" w:cs="Courier"/>
          <w:color w:val="000000"/>
          <w:szCs w:val="18"/>
        </w:rPr>
        <w:t>,</w:t>
      </w:r>
      <w:r w:rsidRPr="000F797A">
        <w:rPr>
          <w:rFonts w:ascii="Menlo" w:hAnsi="Menlo" w:cs="Courier"/>
          <w:color w:val="000000"/>
          <w:szCs w:val="18"/>
        </w:rPr>
        <w:br/>
        <w:t xml:space="preserve">                        </w:t>
      </w:r>
      <w:r w:rsidRPr="000F797A">
        <w:rPr>
          <w:rFonts w:ascii="Menlo" w:hAnsi="Menlo" w:cs="Courier"/>
          <w:color w:val="660099"/>
          <w:szCs w:val="18"/>
        </w:rPr>
        <w:t>alpha</w:t>
      </w:r>
      <w:r w:rsidRPr="000F797A">
        <w:rPr>
          <w:rFonts w:ascii="Menlo" w:hAnsi="Menlo" w:cs="Courier"/>
          <w:color w:val="000000"/>
          <w:szCs w:val="18"/>
        </w:rPr>
        <w:t>=</w:t>
      </w:r>
      <w:r w:rsidRPr="000F797A">
        <w:rPr>
          <w:rFonts w:ascii="Menlo" w:hAnsi="Menlo" w:cs="Courier"/>
          <w:color w:val="0000FF"/>
          <w:szCs w:val="18"/>
        </w:rPr>
        <w:t>1e-5</w:t>
      </w:r>
      <w:r w:rsidRPr="000F797A">
        <w:rPr>
          <w:rFonts w:ascii="Menlo" w:hAnsi="Menlo" w:cs="Courier"/>
          <w:color w:val="000000"/>
          <w:szCs w:val="18"/>
        </w:rPr>
        <w:t>,</w:t>
      </w:r>
      <w:r w:rsidRPr="000F797A">
        <w:rPr>
          <w:rFonts w:ascii="Menlo" w:hAnsi="Menlo" w:cs="Courier"/>
          <w:color w:val="000000"/>
          <w:szCs w:val="18"/>
        </w:rPr>
        <w:br/>
        <w:t xml:space="preserve">                        </w:t>
      </w:r>
      <w:proofErr w:type="spellStart"/>
      <w:r w:rsidRPr="000F797A">
        <w:rPr>
          <w:rFonts w:ascii="Menlo" w:hAnsi="Menlo" w:cs="Courier"/>
          <w:color w:val="660099"/>
          <w:szCs w:val="18"/>
        </w:rPr>
        <w:t>hidden_layer_sizes</w:t>
      </w:r>
      <w:proofErr w:type="spellEnd"/>
      <w:r w:rsidRPr="000F797A">
        <w:rPr>
          <w:rFonts w:ascii="Menlo" w:hAnsi="Menlo" w:cs="Courier"/>
          <w:color w:val="660099"/>
          <w:szCs w:val="18"/>
        </w:rPr>
        <w:t xml:space="preserve"> </w:t>
      </w:r>
      <w:r w:rsidRPr="000F797A">
        <w:rPr>
          <w:rFonts w:ascii="Menlo" w:hAnsi="Menlo" w:cs="Courier"/>
          <w:color w:val="000000"/>
          <w:szCs w:val="18"/>
        </w:rPr>
        <w:t>= (</w:t>
      </w:r>
      <w:r w:rsidRPr="000F797A">
        <w:rPr>
          <w:rFonts w:ascii="Menlo" w:hAnsi="Menlo" w:cs="Courier"/>
          <w:color w:val="0000FF"/>
          <w:szCs w:val="18"/>
        </w:rPr>
        <w:t>5</w:t>
      </w:r>
      <w:r w:rsidRPr="000F797A">
        <w:rPr>
          <w:rFonts w:ascii="Menlo" w:hAnsi="Menlo" w:cs="Courier"/>
          <w:color w:val="000000"/>
          <w:szCs w:val="18"/>
        </w:rPr>
        <w:t xml:space="preserve">, </w:t>
      </w:r>
      <w:r w:rsidRPr="000F797A">
        <w:rPr>
          <w:rFonts w:ascii="Menlo" w:hAnsi="Menlo" w:cs="Courier"/>
          <w:color w:val="0000FF"/>
          <w:szCs w:val="18"/>
        </w:rPr>
        <w:t>2</w:t>
      </w:r>
      <w:r w:rsidRPr="000F797A">
        <w:rPr>
          <w:rFonts w:ascii="Menlo" w:hAnsi="Menlo" w:cs="Courier"/>
          <w:color w:val="000000"/>
          <w:szCs w:val="18"/>
        </w:rPr>
        <w:t>),</w:t>
      </w:r>
      <w:r w:rsidRPr="000F797A">
        <w:rPr>
          <w:rFonts w:ascii="Menlo" w:hAnsi="Menlo" w:cs="Courier"/>
          <w:color w:val="000000"/>
          <w:szCs w:val="18"/>
        </w:rPr>
        <w:br/>
        <w:t xml:space="preserve">                        </w:t>
      </w:r>
      <w:proofErr w:type="spellStart"/>
      <w:r w:rsidRPr="000F797A">
        <w:rPr>
          <w:rFonts w:ascii="Menlo" w:hAnsi="Menlo" w:cs="Courier"/>
          <w:color w:val="660099"/>
          <w:szCs w:val="18"/>
        </w:rPr>
        <w:t>random_state</w:t>
      </w:r>
      <w:proofErr w:type="spellEnd"/>
      <w:r w:rsidRPr="000F797A">
        <w:rPr>
          <w:rFonts w:ascii="Menlo" w:hAnsi="Menlo" w:cs="Courier"/>
          <w:color w:val="660099"/>
          <w:szCs w:val="18"/>
        </w:rPr>
        <w:t xml:space="preserve"> </w:t>
      </w:r>
      <w:r w:rsidRPr="000F797A">
        <w:rPr>
          <w:rFonts w:ascii="Menlo" w:hAnsi="Menlo" w:cs="Courier"/>
          <w:color w:val="000000"/>
          <w:szCs w:val="18"/>
        </w:rPr>
        <w:t xml:space="preserve">= </w:t>
      </w:r>
      <w:r w:rsidRPr="000F797A">
        <w:rPr>
          <w:rFonts w:ascii="Menlo" w:hAnsi="Menlo" w:cs="Courier"/>
          <w:color w:val="0000FF"/>
          <w:szCs w:val="18"/>
        </w:rPr>
        <w:t>1</w:t>
      </w:r>
      <w:r w:rsidRPr="000F797A">
        <w:rPr>
          <w:rFonts w:ascii="Menlo" w:hAnsi="Menlo" w:cs="Courier"/>
          <w:color w:val="000000"/>
          <w:szCs w:val="18"/>
        </w:rPr>
        <w:t>)</w:t>
      </w:r>
      <w:r w:rsidRPr="005D266E">
        <w:rPr>
          <w:rStyle w:val="gp"/>
          <w:rFonts w:ascii="Monaco" w:hAnsi="Monaco"/>
          <w:color w:val="C65D09"/>
        </w:rPr>
        <w:br/>
      </w:r>
      <w:proofErr w:type="spellStart"/>
      <w:r w:rsidRPr="005D266E">
        <w:rPr>
          <w:rStyle w:val="gp"/>
          <w:rFonts w:ascii="Monaco" w:hAnsi="Monaco"/>
          <w:color w:val="C65D09"/>
        </w:rPr>
        <w:t>clf.fit</w:t>
      </w:r>
      <w:proofErr w:type="spellEnd"/>
      <w:r w:rsidRPr="005D266E">
        <w:rPr>
          <w:rStyle w:val="gp"/>
          <w:rFonts w:ascii="Monaco" w:hAnsi="Monaco"/>
          <w:color w:val="C65D09"/>
        </w:rPr>
        <w:t>(</w:t>
      </w:r>
      <w:proofErr w:type="spellStart"/>
      <w:r w:rsidRPr="005D266E">
        <w:rPr>
          <w:rStyle w:val="gp"/>
          <w:rFonts w:ascii="Monaco" w:hAnsi="Monaco"/>
          <w:color w:val="C65D09"/>
        </w:rPr>
        <w:t>x_train</w:t>
      </w:r>
      <w:proofErr w:type="spellEnd"/>
      <w:r w:rsidRPr="005D266E">
        <w:rPr>
          <w:rStyle w:val="gp"/>
          <w:rFonts w:ascii="Monaco" w:hAnsi="Monaco"/>
          <w:color w:val="C65D09"/>
        </w:rPr>
        <w:t xml:space="preserve">, </w:t>
      </w:r>
      <w:proofErr w:type="spellStart"/>
      <w:r w:rsidRPr="005D266E">
        <w:rPr>
          <w:rStyle w:val="gp"/>
          <w:rFonts w:ascii="Monaco" w:hAnsi="Monaco"/>
          <w:color w:val="C65D09"/>
        </w:rPr>
        <w:t>y_train</w:t>
      </w:r>
      <w:proofErr w:type="spellEnd"/>
      <w:r w:rsidRPr="005D266E">
        <w:rPr>
          <w:rStyle w:val="gp"/>
          <w:rFonts w:ascii="Monaco" w:hAnsi="Monaco"/>
          <w:color w:val="C65D09"/>
        </w:rPr>
        <w:t>)</w:t>
      </w:r>
      <w:r w:rsidRPr="005D266E">
        <w:rPr>
          <w:rStyle w:val="gp"/>
          <w:rFonts w:ascii="Monaco" w:hAnsi="Monaco"/>
          <w:color w:val="C65D09"/>
        </w:rPr>
        <w:br/>
      </w:r>
      <w:proofErr w:type="spellStart"/>
      <w:r w:rsidRPr="005D266E">
        <w:rPr>
          <w:rStyle w:val="gp"/>
          <w:rFonts w:ascii="Monaco" w:hAnsi="Monaco"/>
          <w:color w:val="C65D09"/>
        </w:rPr>
        <w:t>y_pred</w:t>
      </w:r>
      <w:proofErr w:type="spellEnd"/>
      <w:r w:rsidRPr="005D266E">
        <w:rPr>
          <w:rStyle w:val="gp"/>
          <w:rFonts w:ascii="Monaco" w:hAnsi="Monaco"/>
          <w:color w:val="C65D09"/>
        </w:rPr>
        <w:t xml:space="preserve"> = </w:t>
      </w:r>
      <w:proofErr w:type="spellStart"/>
      <w:r w:rsidRPr="005D266E">
        <w:rPr>
          <w:rStyle w:val="gp"/>
          <w:rFonts w:ascii="Monaco" w:hAnsi="Monaco"/>
          <w:color w:val="C65D09"/>
        </w:rPr>
        <w:t>clf.predict</w:t>
      </w:r>
      <w:proofErr w:type="spellEnd"/>
      <w:r w:rsidRPr="005D266E">
        <w:rPr>
          <w:rStyle w:val="gp"/>
          <w:rFonts w:ascii="Monaco" w:hAnsi="Monaco"/>
          <w:color w:val="C65D09"/>
        </w:rPr>
        <w:t>(</w:t>
      </w:r>
      <w:proofErr w:type="spellStart"/>
      <w:r w:rsidRPr="005D266E">
        <w:rPr>
          <w:rStyle w:val="gp"/>
          <w:rFonts w:ascii="Monaco" w:hAnsi="Monaco"/>
          <w:color w:val="C65D09"/>
        </w:rPr>
        <w:t>x_test</w:t>
      </w:r>
      <w:proofErr w:type="spellEnd"/>
      <w:r w:rsidRPr="005D266E">
        <w:rPr>
          <w:rStyle w:val="gp"/>
          <w:rFonts w:ascii="Monaco" w:hAnsi="Monaco"/>
          <w:color w:val="C65D09"/>
        </w:rPr>
        <w:t>)</w:t>
      </w:r>
    </w:p>
    <w:p w14:paraId="53C8C61F" w14:textId="77777777" w:rsidR="000F797A" w:rsidRPr="002731DA" w:rsidRDefault="000F797A" w:rsidP="00422A86">
      <w:pPr>
        <w:pStyle w:val="1b"/>
        <w:ind w:firstLine="420"/>
      </w:pPr>
      <w:r w:rsidRPr="002731DA">
        <w:rPr>
          <w:rFonts w:hint="eastAsia"/>
        </w:rPr>
        <w:t>评估结果的准确度和</w:t>
      </w:r>
      <w:r w:rsidRPr="002731DA">
        <w:rPr>
          <w:rFonts w:hint="eastAsia"/>
        </w:rPr>
        <w:t>TT</w:t>
      </w:r>
      <w:r w:rsidRPr="002731DA">
        <w:rPr>
          <w:rFonts w:hint="eastAsia"/>
        </w:rPr>
        <w:t>、</w:t>
      </w:r>
      <w:r w:rsidRPr="002731DA">
        <w:rPr>
          <w:rFonts w:hint="eastAsia"/>
        </w:rPr>
        <w:t>FF</w:t>
      </w:r>
      <w:r w:rsidRPr="002731DA">
        <w:rPr>
          <w:rFonts w:hint="eastAsia"/>
        </w:rPr>
        <w:t>、</w:t>
      </w:r>
      <w:r w:rsidRPr="002731DA">
        <w:rPr>
          <w:rFonts w:hint="eastAsia"/>
        </w:rPr>
        <w:t>TF</w:t>
      </w:r>
      <w:r w:rsidRPr="002731DA">
        <w:rPr>
          <w:rFonts w:hint="eastAsia"/>
        </w:rPr>
        <w:t>、</w:t>
      </w:r>
      <w:r w:rsidRPr="002731DA">
        <w:rPr>
          <w:rFonts w:hint="eastAsia"/>
        </w:rPr>
        <w:t>FT</w:t>
      </w:r>
      <w:r w:rsidRPr="002731DA">
        <w:rPr>
          <w:rFonts w:hint="eastAsia"/>
        </w:rPr>
        <w:t>四个值。</w:t>
      </w:r>
    </w:p>
    <w:p w14:paraId="58657484" w14:textId="77777777" w:rsidR="000F797A" w:rsidRDefault="000F797A" w:rsidP="000F797A">
      <w:pPr>
        <w:pStyle w:val="af0"/>
        <w:ind w:firstLineChars="0" w:firstLine="0"/>
        <w:rPr>
          <w:rStyle w:val="gp"/>
          <w:rFonts w:ascii="Monaco" w:hAnsi="Monaco"/>
          <w:color w:val="C65D09"/>
        </w:rPr>
      </w:pPr>
      <w:r w:rsidRPr="00FB2843">
        <w:rPr>
          <w:rStyle w:val="gp"/>
          <w:rFonts w:ascii="Monaco" w:hAnsi="Monaco"/>
          <w:color w:val="C65D09"/>
        </w:rPr>
        <w:t xml:space="preserve">print </w:t>
      </w:r>
      <w:proofErr w:type="spellStart"/>
      <w:proofErr w:type="gramStart"/>
      <w:r w:rsidRPr="00FB2843">
        <w:rPr>
          <w:rStyle w:val="gp"/>
          <w:rFonts w:ascii="Monaco" w:hAnsi="Monaco"/>
          <w:color w:val="C65D09"/>
        </w:rPr>
        <w:t>metrics.accuracy</w:t>
      </w:r>
      <w:proofErr w:type="gramEnd"/>
      <w:r w:rsidRPr="00FB2843">
        <w:rPr>
          <w:rStyle w:val="gp"/>
          <w:rFonts w:ascii="Monaco" w:hAnsi="Monaco"/>
          <w:color w:val="C65D09"/>
        </w:rPr>
        <w:t>_score</w:t>
      </w:r>
      <w:proofErr w:type="spellEnd"/>
      <w:r w:rsidRPr="00FB2843">
        <w:rPr>
          <w:rStyle w:val="gp"/>
          <w:rFonts w:ascii="Monaco" w:hAnsi="Monaco"/>
          <w:color w:val="C65D09"/>
        </w:rPr>
        <w:t>(</w:t>
      </w:r>
      <w:proofErr w:type="spellStart"/>
      <w:r w:rsidRPr="00FB2843">
        <w:rPr>
          <w:rStyle w:val="gp"/>
          <w:rFonts w:ascii="Monaco" w:hAnsi="Monaco"/>
          <w:color w:val="C65D09"/>
        </w:rPr>
        <w:t>y_test</w:t>
      </w:r>
      <w:proofErr w:type="spellEnd"/>
      <w:r w:rsidRPr="00FB2843">
        <w:rPr>
          <w:rStyle w:val="gp"/>
          <w:rFonts w:ascii="Monaco" w:hAnsi="Monaco"/>
          <w:color w:val="C65D09"/>
        </w:rPr>
        <w:t xml:space="preserve">, </w:t>
      </w:r>
      <w:proofErr w:type="spellStart"/>
      <w:r w:rsidRPr="00FB2843">
        <w:rPr>
          <w:rStyle w:val="gp"/>
          <w:rFonts w:ascii="Monaco" w:hAnsi="Monaco"/>
          <w:color w:val="C65D09"/>
        </w:rPr>
        <w:t>y_pred</w:t>
      </w:r>
      <w:proofErr w:type="spellEnd"/>
      <w:r w:rsidRPr="00FB2843">
        <w:rPr>
          <w:rStyle w:val="gp"/>
          <w:rFonts w:ascii="Monaco" w:hAnsi="Monaco"/>
          <w:color w:val="C65D09"/>
        </w:rPr>
        <w:t>)</w:t>
      </w:r>
      <w:r w:rsidRPr="002731DA">
        <w:rPr>
          <w:rStyle w:val="gp"/>
          <w:rFonts w:ascii="Monaco" w:hAnsi="Monaco"/>
          <w:color w:val="C65D09"/>
        </w:rPr>
        <w:br/>
        <w:t xml:space="preserve">print </w:t>
      </w:r>
      <w:proofErr w:type="spellStart"/>
      <w:r w:rsidRPr="002731DA">
        <w:rPr>
          <w:rStyle w:val="gp"/>
          <w:rFonts w:ascii="Monaco" w:hAnsi="Monaco"/>
          <w:color w:val="C65D09"/>
        </w:rPr>
        <w:t>metrics.confusion_matrix</w:t>
      </w:r>
      <w:proofErr w:type="spellEnd"/>
      <w:r w:rsidRPr="002731DA">
        <w:rPr>
          <w:rStyle w:val="gp"/>
          <w:rFonts w:ascii="Monaco" w:hAnsi="Monaco"/>
          <w:color w:val="C65D09"/>
        </w:rPr>
        <w:t>(</w:t>
      </w:r>
      <w:proofErr w:type="spellStart"/>
      <w:r w:rsidRPr="002731DA">
        <w:rPr>
          <w:rStyle w:val="gp"/>
          <w:rFonts w:ascii="Monaco" w:hAnsi="Monaco"/>
          <w:color w:val="C65D09"/>
        </w:rPr>
        <w:t>y_test</w:t>
      </w:r>
      <w:proofErr w:type="spellEnd"/>
      <w:r w:rsidRPr="002731DA">
        <w:rPr>
          <w:rStyle w:val="gp"/>
          <w:rFonts w:ascii="Monaco" w:hAnsi="Monaco"/>
          <w:color w:val="C65D09"/>
        </w:rPr>
        <w:t xml:space="preserve">, </w:t>
      </w:r>
      <w:proofErr w:type="spellStart"/>
      <w:r w:rsidRPr="002731DA">
        <w:rPr>
          <w:rStyle w:val="gp"/>
          <w:rFonts w:ascii="Monaco" w:hAnsi="Monaco"/>
          <w:color w:val="C65D09"/>
        </w:rPr>
        <w:t>y_pred</w:t>
      </w:r>
      <w:proofErr w:type="spellEnd"/>
      <w:r w:rsidRPr="002731DA">
        <w:rPr>
          <w:rStyle w:val="gp"/>
          <w:rFonts w:ascii="Monaco" w:hAnsi="Monaco"/>
          <w:color w:val="C65D09"/>
        </w:rPr>
        <w:t>)</w:t>
      </w:r>
    </w:p>
    <w:p w14:paraId="4733E350" w14:textId="77777777" w:rsidR="000F797A" w:rsidRDefault="000F797A" w:rsidP="00422A86">
      <w:pPr>
        <w:pStyle w:val="1b"/>
        <w:ind w:firstLine="420"/>
      </w:pPr>
      <w:r>
        <w:rPr>
          <w:rFonts w:hint="eastAsia"/>
        </w:rPr>
        <w:t>在词袋最大特征数为</w:t>
      </w:r>
      <w:r>
        <w:rPr>
          <w:rFonts w:hint="eastAsia"/>
        </w:rPr>
        <w:t>5000</w:t>
      </w:r>
      <w:r>
        <w:rPr>
          <w:rFonts w:hint="eastAsia"/>
        </w:rPr>
        <w:t>的情况下，整个系统准确度为</w:t>
      </w:r>
      <w:r w:rsidR="00D047FA">
        <w:rPr>
          <w:rFonts w:hint="eastAsia"/>
        </w:rPr>
        <w:t>98.0</w:t>
      </w:r>
      <w:r>
        <w:rPr>
          <w:rFonts w:hint="eastAsia"/>
        </w:rPr>
        <w:t>1%</w:t>
      </w:r>
      <w:r>
        <w:rPr>
          <w:rFonts w:hint="eastAsia"/>
        </w:rPr>
        <w:t>，</w:t>
      </w:r>
      <w:r w:rsidRPr="002731DA">
        <w:rPr>
          <w:rFonts w:hint="eastAsia"/>
        </w:rPr>
        <w:t>TT</w:t>
      </w:r>
      <w:r w:rsidRPr="002731DA">
        <w:rPr>
          <w:rFonts w:hint="eastAsia"/>
        </w:rPr>
        <w:t>、</w:t>
      </w:r>
      <w:r w:rsidRPr="002731DA">
        <w:rPr>
          <w:rFonts w:hint="eastAsia"/>
        </w:rPr>
        <w:t>FF</w:t>
      </w:r>
      <w:r w:rsidRPr="002731DA">
        <w:rPr>
          <w:rFonts w:hint="eastAsia"/>
        </w:rPr>
        <w:t>、</w:t>
      </w:r>
      <w:r w:rsidRPr="002731DA">
        <w:rPr>
          <w:rFonts w:hint="eastAsia"/>
        </w:rPr>
        <w:t>TF</w:t>
      </w:r>
      <w:r w:rsidRPr="002731DA">
        <w:rPr>
          <w:rFonts w:hint="eastAsia"/>
        </w:rPr>
        <w:t>、</w:t>
      </w:r>
      <w:r w:rsidRPr="002731DA">
        <w:rPr>
          <w:rFonts w:hint="eastAsia"/>
        </w:rPr>
        <w:t>FT</w:t>
      </w:r>
      <w:r>
        <w:rPr>
          <w:rFonts w:hint="eastAsia"/>
        </w:rPr>
        <w:t>矩阵如</w:t>
      </w:r>
      <w:r w:rsidR="00025AA6">
        <w:fldChar w:fldCharType="begin"/>
      </w:r>
      <w:r w:rsidR="00025AA6">
        <w:instrText xml:space="preserve"> REF </w:instrText>
      </w:r>
      <w:r w:rsidR="00025AA6">
        <w:rPr>
          <w:rFonts w:hint="eastAsia"/>
        </w:rPr>
        <w:instrText>_Ref355776929 \r \h</w:instrText>
      </w:r>
      <w:r w:rsidR="00025AA6">
        <w:instrText xml:space="preserve"> </w:instrText>
      </w:r>
      <w:r w:rsidR="00422A86">
        <w:instrText xml:space="preserve"> \* MERGEFORMAT </w:instrText>
      </w:r>
      <w:r w:rsidR="00025AA6">
        <w:fldChar w:fldCharType="separate"/>
      </w:r>
      <w:r w:rsidR="00025AA6">
        <w:rPr>
          <w:rFonts w:hint="eastAsia"/>
        </w:rPr>
        <w:t>表</w:t>
      </w:r>
      <w:r w:rsidR="00025AA6">
        <w:rPr>
          <w:rFonts w:hint="eastAsia"/>
        </w:rPr>
        <w:t xml:space="preserve">1-3 </w:t>
      </w:r>
      <w:r w:rsidR="00025AA6">
        <w:fldChar w:fldCharType="end"/>
      </w:r>
      <w:r>
        <w:rPr>
          <w:rFonts w:hint="eastAsia"/>
        </w:rPr>
        <w:t>所示，同等条件下准确率比词袋模型提升。</w:t>
      </w:r>
    </w:p>
    <w:p w14:paraId="2CA45B77" w14:textId="77777777" w:rsidR="000F797A" w:rsidRDefault="000F797A" w:rsidP="000F797A">
      <w:pPr>
        <w:pStyle w:val="1-10"/>
        <w:numPr>
          <w:ilvl w:val="0"/>
          <w:numId w:val="30"/>
        </w:numPr>
      </w:pPr>
      <w:bookmarkStart w:id="11" w:name="_Ref355776929"/>
      <w:r>
        <w:rPr>
          <w:rFonts w:hint="eastAsia"/>
        </w:rPr>
        <w:t>基于</w:t>
      </w:r>
      <w:r w:rsidR="00AB448C">
        <w:rPr>
          <w:rFonts w:hint="eastAsia"/>
        </w:rPr>
        <w:t>词袋模型的MLP</w:t>
      </w:r>
      <w:r>
        <w:rPr>
          <w:rFonts w:hint="eastAsia"/>
        </w:rPr>
        <w:t>验证结果</w:t>
      </w:r>
      <w:bookmarkEnd w:id="11"/>
    </w:p>
    <w:tbl>
      <w:tblPr>
        <w:tblW w:w="66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5"/>
        <w:gridCol w:w="2343"/>
        <w:gridCol w:w="2381"/>
      </w:tblGrid>
      <w:tr w:rsidR="000F797A" w14:paraId="35E81F14" w14:textId="77777777" w:rsidTr="002A18E4">
        <w:trPr>
          <w:jc w:val="center"/>
        </w:trPr>
        <w:tc>
          <w:tcPr>
            <w:tcW w:w="1905" w:type="dxa"/>
            <w:tcBorders>
              <w:bottom w:val="single" w:sz="4" w:space="0" w:color="auto"/>
            </w:tcBorders>
            <w:shd w:val="clear" w:color="auto" w:fill="A6A6A6"/>
          </w:tcPr>
          <w:p w14:paraId="3855B12F" w14:textId="77777777" w:rsidR="000F797A" w:rsidRDefault="000F797A" w:rsidP="002A18E4">
            <w:pPr>
              <w:pStyle w:val="a4"/>
              <w:rPr>
                <w:b/>
                <w:sz w:val="18"/>
                <w:szCs w:val="18"/>
              </w:rPr>
            </w:pPr>
            <w:r>
              <w:rPr>
                <w:rFonts w:hint="eastAsia"/>
                <w:b/>
                <w:sz w:val="18"/>
                <w:szCs w:val="18"/>
              </w:rPr>
              <w:t>类型名称</w:t>
            </w:r>
          </w:p>
        </w:tc>
        <w:tc>
          <w:tcPr>
            <w:tcW w:w="2343" w:type="dxa"/>
            <w:tcBorders>
              <w:bottom w:val="single" w:sz="4" w:space="0" w:color="auto"/>
            </w:tcBorders>
            <w:shd w:val="clear" w:color="auto" w:fill="A6A6A6"/>
          </w:tcPr>
          <w:p w14:paraId="4A7B2074" w14:textId="77777777" w:rsidR="000F797A" w:rsidRDefault="000F797A" w:rsidP="002A18E4">
            <w:pPr>
              <w:pStyle w:val="a4"/>
              <w:rPr>
                <w:b/>
                <w:sz w:val="18"/>
                <w:szCs w:val="18"/>
              </w:rPr>
            </w:pPr>
            <w:r>
              <w:rPr>
                <w:rFonts w:hint="eastAsia"/>
                <w:b/>
                <w:sz w:val="18"/>
                <w:szCs w:val="18"/>
              </w:rPr>
              <w:t>T</w:t>
            </w:r>
          </w:p>
        </w:tc>
        <w:tc>
          <w:tcPr>
            <w:tcW w:w="2381" w:type="dxa"/>
            <w:tcBorders>
              <w:bottom w:val="single" w:sz="4" w:space="0" w:color="auto"/>
            </w:tcBorders>
            <w:shd w:val="clear" w:color="auto" w:fill="A6A6A6"/>
          </w:tcPr>
          <w:p w14:paraId="7098EDCF" w14:textId="77777777" w:rsidR="000F797A" w:rsidRDefault="000F797A" w:rsidP="002A18E4">
            <w:pPr>
              <w:pStyle w:val="a4"/>
              <w:rPr>
                <w:b/>
                <w:sz w:val="18"/>
                <w:szCs w:val="18"/>
              </w:rPr>
            </w:pPr>
            <w:r>
              <w:rPr>
                <w:rFonts w:hint="eastAsia"/>
                <w:b/>
                <w:sz w:val="18"/>
                <w:szCs w:val="18"/>
              </w:rPr>
              <w:t>F</w:t>
            </w:r>
          </w:p>
        </w:tc>
      </w:tr>
      <w:tr w:rsidR="000F797A" w14:paraId="6B18241B" w14:textId="77777777" w:rsidTr="002A18E4">
        <w:trPr>
          <w:jc w:val="center"/>
        </w:trPr>
        <w:tc>
          <w:tcPr>
            <w:tcW w:w="1905" w:type="dxa"/>
            <w:shd w:val="clear" w:color="auto" w:fill="E6E6E6"/>
            <w:vAlign w:val="center"/>
          </w:tcPr>
          <w:p w14:paraId="24FD05EE" w14:textId="77777777" w:rsidR="000F797A" w:rsidRDefault="000F797A" w:rsidP="002A18E4">
            <w:pPr>
              <w:pStyle w:val="a4"/>
              <w:jc w:val="both"/>
              <w:rPr>
                <w:sz w:val="18"/>
                <w:szCs w:val="18"/>
              </w:rPr>
            </w:pPr>
            <w:r>
              <w:rPr>
                <w:rFonts w:hint="eastAsia"/>
                <w:sz w:val="18"/>
                <w:szCs w:val="18"/>
              </w:rPr>
              <w:t>T</w:t>
            </w:r>
          </w:p>
        </w:tc>
        <w:tc>
          <w:tcPr>
            <w:tcW w:w="2343" w:type="dxa"/>
            <w:shd w:val="clear" w:color="auto" w:fill="E6E6E6"/>
            <w:vAlign w:val="center"/>
          </w:tcPr>
          <w:p w14:paraId="19D92FC3" w14:textId="77777777" w:rsidR="000F797A" w:rsidRDefault="005676CD" w:rsidP="002A18E4">
            <w:pPr>
              <w:pStyle w:val="a4"/>
              <w:jc w:val="both"/>
              <w:rPr>
                <w:sz w:val="18"/>
                <w:szCs w:val="18"/>
              </w:rPr>
            </w:pPr>
            <w:r>
              <w:rPr>
                <w:rFonts w:hint="eastAsia"/>
                <w:sz w:val="18"/>
                <w:szCs w:val="18"/>
              </w:rPr>
              <w:t>6406</w:t>
            </w:r>
          </w:p>
        </w:tc>
        <w:tc>
          <w:tcPr>
            <w:tcW w:w="2381" w:type="dxa"/>
            <w:shd w:val="clear" w:color="auto" w:fill="E6E6E6"/>
          </w:tcPr>
          <w:p w14:paraId="3C0A1D70" w14:textId="77777777" w:rsidR="000F797A" w:rsidRDefault="00393648" w:rsidP="002A18E4">
            <w:pPr>
              <w:pStyle w:val="a4"/>
              <w:rPr>
                <w:sz w:val="18"/>
                <w:szCs w:val="18"/>
              </w:rPr>
            </w:pPr>
            <w:r>
              <w:rPr>
                <w:rFonts w:hint="eastAsia"/>
                <w:sz w:val="18"/>
                <w:szCs w:val="18"/>
              </w:rPr>
              <w:t>163</w:t>
            </w:r>
          </w:p>
        </w:tc>
      </w:tr>
      <w:tr w:rsidR="000F797A" w14:paraId="03064947" w14:textId="77777777" w:rsidTr="002A18E4">
        <w:trPr>
          <w:jc w:val="center"/>
        </w:trPr>
        <w:tc>
          <w:tcPr>
            <w:tcW w:w="1905" w:type="dxa"/>
            <w:shd w:val="clear" w:color="auto" w:fill="E6E6E6"/>
            <w:vAlign w:val="center"/>
          </w:tcPr>
          <w:p w14:paraId="182E1885" w14:textId="77777777" w:rsidR="000F797A" w:rsidRDefault="000F797A" w:rsidP="002A18E4">
            <w:pPr>
              <w:pStyle w:val="a4"/>
              <w:jc w:val="both"/>
              <w:rPr>
                <w:sz w:val="18"/>
                <w:szCs w:val="18"/>
              </w:rPr>
            </w:pPr>
            <w:r>
              <w:rPr>
                <w:rFonts w:hint="eastAsia"/>
                <w:sz w:val="18"/>
                <w:szCs w:val="18"/>
              </w:rPr>
              <w:t>F</w:t>
            </w:r>
          </w:p>
        </w:tc>
        <w:tc>
          <w:tcPr>
            <w:tcW w:w="2343" w:type="dxa"/>
            <w:shd w:val="clear" w:color="auto" w:fill="E6E6E6"/>
            <w:vAlign w:val="center"/>
          </w:tcPr>
          <w:p w14:paraId="3B6F71C5" w14:textId="77777777" w:rsidR="000F797A" w:rsidRDefault="00A3266A" w:rsidP="002A18E4">
            <w:pPr>
              <w:pStyle w:val="a4"/>
              <w:jc w:val="both"/>
              <w:rPr>
                <w:sz w:val="18"/>
                <w:szCs w:val="18"/>
              </w:rPr>
            </w:pPr>
            <w:r>
              <w:rPr>
                <w:rFonts w:hint="eastAsia"/>
                <w:sz w:val="18"/>
                <w:szCs w:val="18"/>
              </w:rPr>
              <w:t>105</w:t>
            </w:r>
          </w:p>
        </w:tc>
        <w:tc>
          <w:tcPr>
            <w:tcW w:w="2381" w:type="dxa"/>
            <w:shd w:val="clear" w:color="auto" w:fill="E6E6E6"/>
          </w:tcPr>
          <w:p w14:paraId="3D6C6909" w14:textId="77777777" w:rsidR="000F797A" w:rsidRDefault="000F797A" w:rsidP="002A18E4">
            <w:pPr>
              <w:pStyle w:val="a4"/>
              <w:rPr>
                <w:sz w:val="18"/>
                <w:szCs w:val="18"/>
              </w:rPr>
            </w:pPr>
            <w:r>
              <w:rPr>
                <w:rFonts w:hint="eastAsia"/>
                <w:sz w:val="18"/>
                <w:szCs w:val="18"/>
              </w:rPr>
              <w:t>6</w:t>
            </w:r>
            <w:r w:rsidR="00A3266A">
              <w:rPr>
                <w:rFonts w:hint="eastAsia"/>
                <w:sz w:val="18"/>
                <w:szCs w:val="18"/>
              </w:rPr>
              <w:t>813</w:t>
            </w:r>
          </w:p>
        </w:tc>
      </w:tr>
    </w:tbl>
    <w:p w14:paraId="2335D574" w14:textId="77777777" w:rsidR="000F797A" w:rsidRDefault="000F797A" w:rsidP="000F797A">
      <w:pPr>
        <w:pStyle w:val="a4"/>
      </w:pPr>
    </w:p>
    <w:p w14:paraId="634A8082" w14:textId="77777777" w:rsidR="000F797A" w:rsidRPr="005C60B4" w:rsidRDefault="000F797A" w:rsidP="00422A86">
      <w:pPr>
        <w:pStyle w:val="1b"/>
        <w:ind w:firstLine="420"/>
      </w:pPr>
      <w:r>
        <w:rPr>
          <w:rFonts w:hint="eastAsia"/>
        </w:rPr>
        <w:t>完整输出结果为：</w:t>
      </w:r>
    </w:p>
    <w:p w14:paraId="3C30E301" w14:textId="77777777" w:rsidR="00D2264F" w:rsidRPr="00D2264F" w:rsidRDefault="00D2264F" w:rsidP="00D2264F">
      <w:pPr>
        <w:pStyle w:val="af0"/>
        <w:ind w:firstLineChars="0" w:firstLine="0"/>
        <w:rPr>
          <w:rStyle w:val="gp"/>
          <w:rFonts w:ascii="Monaco" w:hAnsi="Monaco"/>
          <w:color w:val="C65D09"/>
        </w:rPr>
      </w:pPr>
      <w:r w:rsidRPr="00D2264F">
        <w:rPr>
          <w:rStyle w:val="gp"/>
          <w:rFonts w:ascii="Monaco" w:hAnsi="Monaco"/>
          <w:color w:val="C65D09"/>
        </w:rPr>
        <w:t xml:space="preserve">DNN and </w:t>
      </w:r>
      <w:proofErr w:type="spellStart"/>
      <w:r w:rsidRPr="00D2264F">
        <w:rPr>
          <w:rStyle w:val="gp"/>
          <w:rFonts w:ascii="Monaco" w:hAnsi="Monaco"/>
          <w:color w:val="C65D09"/>
        </w:rPr>
        <w:t>wordbag</w:t>
      </w:r>
      <w:proofErr w:type="spellEnd"/>
    </w:p>
    <w:p w14:paraId="3A8166CB" w14:textId="77777777" w:rsidR="00D2264F" w:rsidRPr="00D2264F" w:rsidRDefault="00D2264F" w:rsidP="00D2264F">
      <w:pPr>
        <w:pStyle w:val="af0"/>
        <w:ind w:firstLineChars="0" w:firstLine="0"/>
        <w:rPr>
          <w:rStyle w:val="gp"/>
          <w:rFonts w:ascii="Monaco" w:hAnsi="Monaco"/>
          <w:color w:val="C65D09"/>
        </w:rPr>
      </w:pPr>
      <w:proofErr w:type="spellStart"/>
      <w:r w:rsidRPr="00D2264F">
        <w:rPr>
          <w:rStyle w:val="gp"/>
          <w:rFonts w:ascii="Monaco" w:hAnsi="Monaco"/>
          <w:color w:val="C65D09"/>
        </w:rPr>
        <w:t>maxlen</w:t>
      </w:r>
      <w:proofErr w:type="spellEnd"/>
      <w:r w:rsidRPr="00D2264F">
        <w:rPr>
          <w:rStyle w:val="gp"/>
          <w:rFonts w:ascii="Monaco" w:hAnsi="Monaco"/>
          <w:color w:val="C65D09"/>
        </w:rPr>
        <w:t>=5000</w:t>
      </w:r>
    </w:p>
    <w:p w14:paraId="115153E3" w14:textId="77777777" w:rsidR="00D2264F" w:rsidRPr="00D2264F" w:rsidRDefault="00D2264F" w:rsidP="00D2264F">
      <w:pPr>
        <w:pStyle w:val="af0"/>
        <w:ind w:firstLineChars="0" w:firstLine="0"/>
        <w:rPr>
          <w:rStyle w:val="gp"/>
          <w:rFonts w:ascii="Monaco" w:hAnsi="Monaco"/>
          <w:color w:val="C65D09"/>
        </w:rPr>
      </w:pPr>
      <w:proofErr w:type="spellStart"/>
      <w:proofErr w:type="gramStart"/>
      <w:r w:rsidRPr="00D2264F">
        <w:rPr>
          <w:rStyle w:val="gp"/>
          <w:rFonts w:ascii="Monaco" w:hAnsi="Monaco"/>
          <w:color w:val="C65D09"/>
        </w:rPr>
        <w:t>MLPClassifier</w:t>
      </w:r>
      <w:proofErr w:type="spellEnd"/>
      <w:r w:rsidRPr="00D2264F">
        <w:rPr>
          <w:rStyle w:val="gp"/>
          <w:rFonts w:ascii="Monaco" w:hAnsi="Monaco"/>
          <w:color w:val="C65D09"/>
        </w:rPr>
        <w:t>(</w:t>
      </w:r>
      <w:proofErr w:type="gramEnd"/>
      <w:r w:rsidRPr="00D2264F">
        <w:rPr>
          <w:rStyle w:val="gp"/>
          <w:rFonts w:ascii="Monaco" w:hAnsi="Monaco"/>
          <w:color w:val="C65D09"/>
        </w:rPr>
        <w:t>activation='</w:t>
      </w:r>
      <w:proofErr w:type="spellStart"/>
      <w:r w:rsidRPr="00D2264F">
        <w:rPr>
          <w:rStyle w:val="gp"/>
          <w:rFonts w:ascii="Monaco" w:hAnsi="Monaco"/>
          <w:color w:val="C65D09"/>
        </w:rPr>
        <w:t>relu</w:t>
      </w:r>
      <w:proofErr w:type="spellEnd"/>
      <w:r w:rsidRPr="00D2264F">
        <w:rPr>
          <w:rStyle w:val="gp"/>
          <w:rFonts w:ascii="Monaco" w:hAnsi="Monaco"/>
          <w:color w:val="C65D09"/>
        </w:rPr>
        <w:t xml:space="preserve">', alpha=1e-05, </w:t>
      </w:r>
      <w:proofErr w:type="spellStart"/>
      <w:r w:rsidRPr="00D2264F">
        <w:rPr>
          <w:rStyle w:val="gp"/>
          <w:rFonts w:ascii="Monaco" w:hAnsi="Monaco"/>
          <w:color w:val="C65D09"/>
        </w:rPr>
        <w:t>batch_size</w:t>
      </w:r>
      <w:proofErr w:type="spellEnd"/>
      <w:r w:rsidRPr="00D2264F">
        <w:rPr>
          <w:rStyle w:val="gp"/>
          <w:rFonts w:ascii="Monaco" w:hAnsi="Monaco"/>
          <w:color w:val="C65D09"/>
        </w:rPr>
        <w:t>='auto', beta_1=0.9,</w:t>
      </w:r>
    </w:p>
    <w:p w14:paraId="780BF2A5" w14:textId="77777777" w:rsidR="00D2264F" w:rsidRPr="00D2264F" w:rsidRDefault="00D2264F" w:rsidP="00D2264F">
      <w:pPr>
        <w:pStyle w:val="af0"/>
        <w:ind w:firstLineChars="0" w:firstLine="0"/>
        <w:rPr>
          <w:rStyle w:val="gp"/>
          <w:rFonts w:ascii="Monaco" w:hAnsi="Monaco"/>
          <w:color w:val="C65D09"/>
        </w:rPr>
      </w:pPr>
      <w:r w:rsidRPr="00D2264F">
        <w:rPr>
          <w:rStyle w:val="gp"/>
          <w:rFonts w:ascii="Monaco" w:hAnsi="Monaco"/>
          <w:color w:val="C65D09"/>
        </w:rPr>
        <w:t xml:space="preserve">       beta_2=0.999, </w:t>
      </w:r>
      <w:proofErr w:type="spellStart"/>
      <w:r w:rsidRPr="00D2264F">
        <w:rPr>
          <w:rStyle w:val="gp"/>
          <w:rFonts w:ascii="Monaco" w:hAnsi="Monaco"/>
          <w:color w:val="C65D09"/>
        </w:rPr>
        <w:t>early_stopping</w:t>
      </w:r>
      <w:proofErr w:type="spellEnd"/>
      <w:r w:rsidRPr="00D2264F">
        <w:rPr>
          <w:rStyle w:val="gp"/>
          <w:rFonts w:ascii="Monaco" w:hAnsi="Monaco"/>
          <w:color w:val="C65D09"/>
        </w:rPr>
        <w:t>=False, epsilon=1e-08,</w:t>
      </w:r>
    </w:p>
    <w:p w14:paraId="7D689335" w14:textId="77777777" w:rsidR="00D2264F" w:rsidRPr="00D2264F" w:rsidRDefault="00D2264F" w:rsidP="00D2264F">
      <w:pPr>
        <w:pStyle w:val="af0"/>
        <w:ind w:firstLineChars="0" w:firstLine="0"/>
        <w:rPr>
          <w:rStyle w:val="gp"/>
          <w:rFonts w:ascii="Monaco" w:hAnsi="Monaco"/>
          <w:color w:val="C65D09"/>
        </w:rPr>
      </w:pPr>
      <w:r w:rsidRPr="00D2264F">
        <w:rPr>
          <w:rStyle w:val="gp"/>
          <w:rFonts w:ascii="Monaco" w:hAnsi="Monaco"/>
          <w:color w:val="C65D09"/>
        </w:rPr>
        <w:t xml:space="preserve">       </w:t>
      </w:r>
      <w:proofErr w:type="spellStart"/>
      <w:r w:rsidRPr="00D2264F">
        <w:rPr>
          <w:rStyle w:val="gp"/>
          <w:rFonts w:ascii="Monaco" w:hAnsi="Monaco"/>
          <w:color w:val="C65D09"/>
        </w:rPr>
        <w:t>hidden_layer_sizes</w:t>
      </w:r>
      <w:proofErr w:type="spellEnd"/>
      <w:proofErr w:type="gramStart"/>
      <w:r w:rsidRPr="00D2264F">
        <w:rPr>
          <w:rStyle w:val="gp"/>
          <w:rFonts w:ascii="Monaco" w:hAnsi="Monaco"/>
          <w:color w:val="C65D09"/>
        </w:rPr>
        <w:t>=(</w:t>
      </w:r>
      <w:proofErr w:type="gramEnd"/>
      <w:r w:rsidRPr="00D2264F">
        <w:rPr>
          <w:rStyle w:val="gp"/>
          <w:rFonts w:ascii="Monaco" w:hAnsi="Monaco"/>
          <w:color w:val="C65D09"/>
        </w:rPr>
        <w:t xml:space="preserve">20, 5, 2), </w:t>
      </w:r>
      <w:proofErr w:type="spellStart"/>
      <w:r w:rsidRPr="00D2264F">
        <w:rPr>
          <w:rStyle w:val="gp"/>
          <w:rFonts w:ascii="Monaco" w:hAnsi="Monaco"/>
          <w:color w:val="C65D09"/>
        </w:rPr>
        <w:t>learning_rate</w:t>
      </w:r>
      <w:proofErr w:type="spellEnd"/>
      <w:r w:rsidRPr="00D2264F">
        <w:rPr>
          <w:rStyle w:val="gp"/>
          <w:rFonts w:ascii="Monaco" w:hAnsi="Monaco"/>
          <w:color w:val="C65D09"/>
        </w:rPr>
        <w:t>='constant',</w:t>
      </w:r>
    </w:p>
    <w:p w14:paraId="2FE44E6B" w14:textId="77777777" w:rsidR="00D2264F" w:rsidRPr="00D2264F" w:rsidRDefault="00D2264F" w:rsidP="00D2264F">
      <w:pPr>
        <w:pStyle w:val="af0"/>
        <w:ind w:firstLineChars="0" w:firstLine="0"/>
        <w:rPr>
          <w:rStyle w:val="gp"/>
          <w:rFonts w:ascii="Monaco" w:hAnsi="Monaco"/>
          <w:color w:val="C65D09"/>
        </w:rPr>
      </w:pPr>
      <w:r w:rsidRPr="00D2264F">
        <w:rPr>
          <w:rStyle w:val="gp"/>
          <w:rFonts w:ascii="Monaco" w:hAnsi="Monaco"/>
          <w:color w:val="C65D09"/>
        </w:rPr>
        <w:t xml:space="preserve">       </w:t>
      </w:r>
      <w:proofErr w:type="spellStart"/>
      <w:r w:rsidRPr="00D2264F">
        <w:rPr>
          <w:rStyle w:val="gp"/>
          <w:rFonts w:ascii="Monaco" w:hAnsi="Monaco"/>
          <w:color w:val="C65D09"/>
        </w:rPr>
        <w:t>learning_rate_init</w:t>
      </w:r>
      <w:proofErr w:type="spellEnd"/>
      <w:r w:rsidRPr="00D2264F">
        <w:rPr>
          <w:rStyle w:val="gp"/>
          <w:rFonts w:ascii="Monaco" w:hAnsi="Monaco"/>
          <w:color w:val="C65D09"/>
        </w:rPr>
        <w:t xml:space="preserve">=0.001, </w:t>
      </w:r>
      <w:proofErr w:type="spellStart"/>
      <w:r w:rsidRPr="00D2264F">
        <w:rPr>
          <w:rStyle w:val="gp"/>
          <w:rFonts w:ascii="Monaco" w:hAnsi="Monaco"/>
          <w:color w:val="C65D09"/>
        </w:rPr>
        <w:t>max_iter</w:t>
      </w:r>
      <w:proofErr w:type="spellEnd"/>
      <w:r w:rsidRPr="00D2264F">
        <w:rPr>
          <w:rStyle w:val="gp"/>
          <w:rFonts w:ascii="Monaco" w:hAnsi="Monaco"/>
          <w:color w:val="C65D09"/>
        </w:rPr>
        <w:t>=200, momentum=0.9,</w:t>
      </w:r>
    </w:p>
    <w:p w14:paraId="64A12394" w14:textId="77777777" w:rsidR="00D2264F" w:rsidRPr="00D2264F" w:rsidRDefault="00D2264F" w:rsidP="00D2264F">
      <w:pPr>
        <w:pStyle w:val="af0"/>
        <w:ind w:firstLineChars="0" w:firstLine="0"/>
        <w:rPr>
          <w:rStyle w:val="gp"/>
          <w:rFonts w:ascii="Monaco" w:hAnsi="Monaco"/>
          <w:color w:val="C65D09"/>
        </w:rPr>
      </w:pPr>
      <w:r w:rsidRPr="00D2264F">
        <w:rPr>
          <w:rStyle w:val="gp"/>
          <w:rFonts w:ascii="Monaco" w:hAnsi="Monaco"/>
          <w:color w:val="C65D09"/>
        </w:rPr>
        <w:t xml:space="preserve">       </w:t>
      </w:r>
      <w:proofErr w:type="spellStart"/>
      <w:r w:rsidRPr="00D2264F">
        <w:rPr>
          <w:rStyle w:val="gp"/>
          <w:rFonts w:ascii="Monaco" w:hAnsi="Monaco"/>
          <w:color w:val="C65D09"/>
        </w:rPr>
        <w:t>nesterovs_momentum</w:t>
      </w:r>
      <w:proofErr w:type="spellEnd"/>
      <w:r w:rsidRPr="00D2264F">
        <w:rPr>
          <w:rStyle w:val="gp"/>
          <w:rFonts w:ascii="Monaco" w:hAnsi="Monaco"/>
          <w:color w:val="C65D09"/>
        </w:rPr>
        <w:t xml:space="preserve">=True, </w:t>
      </w:r>
      <w:proofErr w:type="spellStart"/>
      <w:r w:rsidRPr="00D2264F">
        <w:rPr>
          <w:rStyle w:val="gp"/>
          <w:rFonts w:ascii="Monaco" w:hAnsi="Monaco"/>
          <w:color w:val="C65D09"/>
        </w:rPr>
        <w:t>power_t</w:t>
      </w:r>
      <w:proofErr w:type="spellEnd"/>
      <w:r w:rsidRPr="00D2264F">
        <w:rPr>
          <w:rStyle w:val="gp"/>
          <w:rFonts w:ascii="Monaco" w:hAnsi="Monaco"/>
          <w:color w:val="C65D09"/>
        </w:rPr>
        <w:t xml:space="preserve">=0.5, </w:t>
      </w:r>
      <w:proofErr w:type="spellStart"/>
      <w:r w:rsidRPr="00D2264F">
        <w:rPr>
          <w:rStyle w:val="gp"/>
          <w:rFonts w:ascii="Monaco" w:hAnsi="Monaco"/>
          <w:color w:val="C65D09"/>
        </w:rPr>
        <w:t>random_state</w:t>
      </w:r>
      <w:proofErr w:type="spellEnd"/>
      <w:r w:rsidRPr="00D2264F">
        <w:rPr>
          <w:rStyle w:val="gp"/>
          <w:rFonts w:ascii="Monaco" w:hAnsi="Monaco"/>
          <w:color w:val="C65D09"/>
        </w:rPr>
        <w:t>=1, shuffle=True,</w:t>
      </w:r>
    </w:p>
    <w:p w14:paraId="14DED443" w14:textId="77777777" w:rsidR="00D2264F" w:rsidRPr="00D2264F" w:rsidRDefault="00D2264F" w:rsidP="00D2264F">
      <w:pPr>
        <w:pStyle w:val="af0"/>
        <w:ind w:firstLineChars="0" w:firstLine="0"/>
        <w:rPr>
          <w:rStyle w:val="gp"/>
          <w:rFonts w:ascii="Monaco" w:hAnsi="Monaco"/>
          <w:color w:val="C65D09"/>
        </w:rPr>
      </w:pPr>
      <w:r w:rsidRPr="00D2264F">
        <w:rPr>
          <w:rStyle w:val="gp"/>
          <w:rFonts w:ascii="Monaco" w:hAnsi="Monaco"/>
          <w:color w:val="C65D09"/>
        </w:rPr>
        <w:lastRenderedPageBreak/>
        <w:t xml:space="preserve">       solver='</w:t>
      </w:r>
      <w:proofErr w:type="spellStart"/>
      <w:r w:rsidRPr="00D2264F">
        <w:rPr>
          <w:rStyle w:val="gp"/>
          <w:rFonts w:ascii="Monaco" w:hAnsi="Monaco"/>
          <w:color w:val="C65D09"/>
        </w:rPr>
        <w:t>lbfgs</w:t>
      </w:r>
      <w:proofErr w:type="spellEnd"/>
      <w:r w:rsidRPr="00D2264F">
        <w:rPr>
          <w:rStyle w:val="gp"/>
          <w:rFonts w:ascii="Monaco" w:hAnsi="Monaco"/>
          <w:color w:val="C65D09"/>
        </w:rPr>
        <w:t xml:space="preserve">', </w:t>
      </w:r>
      <w:proofErr w:type="spellStart"/>
      <w:r w:rsidRPr="00D2264F">
        <w:rPr>
          <w:rStyle w:val="gp"/>
          <w:rFonts w:ascii="Monaco" w:hAnsi="Monaco"/>
          <w:color w:val="C65D09"/>
        </w:rPr>
        <w:t>tol</w:t>
      </w:r>
      <w:proofErr w:type="spellEnd"/>
      <w:r w:rsidRPr="00D2264F">
        <w:rPr>
          <w:rStyle w:val="gp"/>
          <w:rFonts w:ascii="Monaco" w:hAnsi="Monaco"/>
          <w:color w:val="C65D09"/>
        </w:rPr>
        <w:t xml:space="preserve">=0.0001, </w:t>
      </w:r>
      <w:proofErr w:type="spellStart"/>
      <w:r w:rsidRPr="00D2264F">
        <w:rPr>
          <w:rStyle w:val="gp"/>
          <w:rFonts w:ascii="Monaco" w:hAnsi="Monaco"/>
          <w:color w:val="C65D09"/>
        </w:rPr>
        <w:t>validation_fraction</w:t>
      </w:r>
      <w:proofErr w:type="spellEnd"/>
      <w:r w:rsidRPr="00D2264F">
        <w:rPr>
          <w:rStyle w:val="gp"/>
          <w:rFonts w:ascii="Monaco" w:hAnsi="Monaco"/>
          <w:color w:val="C65D09"/>
        </w:rPr>
        <w:t>=0.1, verbose=False,</w:t>
      </w:r>
    </w:p>
    <w:p w14:paraId="4381CC9B" w14:textId="77777777" w:rsidR="00D2264F" w:rsidRPr="00D2264F" w:rsidRDefault="00D2264F" w:rsidP="00D2264F">
      <w:pPr>
        <w:pStyle w:val="af0"/>
        <w:ind w:firstLineChars="0" w:firstLine="0"/>
        <w:rPr>
          <w:rStyle w:val="gp"/>
          <w:rFonts w:ascii="Monaco" w:hAnsi="Monaco"/>
          <w:color w:val="C65D09"/>
        </w:rPr>
      </w:pPr>
      <w:r w:rsidRPr="00D2264F">
        <w:rPr>
          <w:rStyle w:val="gp"/>
          <w:rFonts w:ascii="Monaco" w:hAnsi="Monaco"/>
          <w:color w:val="C65D09"/>
        </w:rPr>
        <w:t xml:space="preserve">       </w:t>
      </w:r>
      <w:proofErr w:type="spellStart"/>
      <w:r w:rsidRPr="00D2264F">
        <w:rPr>
          <w:rStyle w:val="gp"/>
          <w:rFonts w:ascii="Monaco" w:hAnsi="Monaco"/>
          <w:color w:val="C65D09"/>
        </w:rPr>
        <w:t>warm_start</w:t>
      </w:r>
      <w:proofErr w:type="spellEnd"/>
      <w:r w:rsidRPr="00D2264F">
        <w:rPr>
          <w:rStyle w:val="gp"/>
          <w:rFonts w:ascii="Monaco" w:hAnsi="Monaco"/>
          <w:color w:val="C65D09"/>
        </w:rPr>
        <w:t>=False)</w:t>
      </w:r>
    </w:p>
    <w:p w14:paraId="65932DF9" w14:textId="77777777" w:rsidR="00D2264F" w:rsidRPr="00D2264F" w:rsidRDefault="00D2264F" w:rsidP="00D2264F">
      <w:pPr>
        <w:pStyle w:val="af0"/>
        <w:ind w:firstLineChars="0" w:firstLine="0"/>
        <w:rPr>
          <w:rStyle w:val="gp"/>
          <w:rFonts w:ascii="Monaco" w:hAnsi="Monaco"/>
          <w:color w:val="C65D09"/>
        </w:rPr>
      </w:pPr>
      <w:r w:rsidRPr="00D2264F">
        <w:rPr>
          <w:rStyle w:val="gp"/>
          <w:rFonts w:ascii="Monaco" w:hAnsi="Monaco"/>
          <w:color w:val="C65D09"/>
        </w:rPr>
        <w:t>0.980129013124</w:t>
      </w:r>
    </w:p>
    <w:p w14:paraId="5A57973A" w14:textId="77777777" w:rsidR="00D2264F" w:rsidRPr="00D2264F" w:rsidRDefault="00D2264F" w:rsidP="00D2264F">
      <w:pPr>
        <w:pStyle w:val="af0"/>
        <w:ind w:firstLineChars="0" w:firstLine="0"/>
        <w:rPr>
          <w:rStyle w:val="gp"/>
          <w:rFonts w:ascii="Monaco" w:hAnsi="Monaco"/>
          <w:color w:val="C65D09"/>
        </w:rPr>
      </w:pPr>
      <w:r w:rsidRPr="00D2264F">
        <w:rPr>
          <w:rStyle w:val="gp"/>
          <w:rFonts w:ascii="Monaco" w:hAnsi="Monaco"/>
          <w:color w:val="C65D09"/>
        </w:rPr>
        <w:t>[[</w:t>
      </w:r>
      <w:proofErr w:type="gramStart"/>
      <w:r w:rsidRPr="00D2264F">
        <w:rPr>
          <w:rStyle w:val="gp"/>
          <w:rFonts w:ascii="Monaco" w:hAnsi="Monaco"/>
          <w:color w:val="C65D09"/>
        </w:rPr>
        <w:t>6406  163</w:t>
      </w:r>
      <w:proofErr w:type="gramEnd"/>
      <w:r w:rsidRPr="00D2264F">
        <w:rPr>
          <w:rStyle w:val="gp"/>
          <w:rFonts w:ascii="Monaco" w:hAnsi="Monaco"/>
          <w:color w:val="C65D09"/>
        </w:rPr>
        <w:t>]</w:t>
      </w:r>
    </w:p>
    <w:p w14:paraId="6D5169E1" w14:textId="77777777" w:rsidR="00B364E3" w:rsidRPr="00D2264F" w:rsidRDefault="00D2264F" w:rsidP="00D2264F">
      <w:pPr>
        <w:pStyle w:val="af0"/>
        <w:ind w:firstLineChars="0" w:firstLine="0"/>
        <w:rPr>
          <w:rStyle w:val="gp"/>
          <w:rFonts w:ascii="Monaco" w:hAnsi="Monaco"/>
          <w:color w:val="C65D09"/>
        </w:rPr>
      </w:pPr>
      <w:r w:rsidRPr="00D2264F">
        <w:rPr>
          <w:rStyle w:val="gp"/>
          <w:rFonts w:ascii="Monaco" w:hAnsi="Monaco"/>
          <w:color w:val="C65D09"/>
        </w:rPr>
        <w:t xml:space="preserve"> [ 105 6813]]</w:t>
      </w:r>
    </w:p>
    <w:p w14:paraId="6757C676" w14:textId="77777777" w:rsidR="00AB65D3" w:rsidRPr="00AB65D3" w:rsidRDefault="00973F27" w:rsidP="00AB65D3">
      <w:pPr>
        <w:pStyle w:val="2"/>
        <w:numPr>
          <w:ilvl w:val="1"/>
          <w:numId w:val="25"/>
        </w:numPr>
      </w:pPr>
      <w:r>
        <w:rPr>
          <w:rFonts w:hint="eastAsia"/>
        </w:rPr>
        <w:t>本章小结</w:t>
      </w:r>
    </w:p>
    <w:p w14:paraId="2D658219" w14:textId="77777777" w:rsidR="00745C22" w:rsidRDefault="00B522E4" w:rsidP="00745C22">
      <w:pPr>
        <w:pStyle w:val="3"/>
        <w:ind w:firstLine="420"/>
      </w:pPr>
      <w:r>
        <w:rPr>
          <w:rFonts w:hint="eastAsia"/>
        </w:rPr>
        <w:t>参考文献</w:t>
      </w:r>
    </w:p>
    <w:p w14:paraId="2A3CBBC5" w14:textId="77777777" w:rsidR="00AE1C4B" w:rsidRDefault="00123C96" w:rsidP="00AE7049">
      <w:pPr>
        <w:pStyle w:val="a4"/>
        <w:numPr>
          <w:ilvl w:val="0"/>
          <w:numId w:val="24"/>
        </w:numPr>
      </w:pPr>
      <w:hyperlink r:id="rId13" w:history="1">
        <w:r w:rsidRPr="00B54649">
          <w:t>https://wenku.baidu.com/view/e41634fdcc22bcd127ff0c6b.html</w:t>
        </w:r>
      </w:hyperlink>
    </w:p>
    <w:p w14:paraId="76FC415D" w14:textId="77777777" w:rsidR="000D2FEE" w:rsidRDefault="0031562F" w:rsidP="00B54649">
      <w:pPr>
        <w:pStyle w:val="a4"/>
        <w:numPr>
          <w:ilvl w:val="0"/>
          <w:numId w:val="24"/>
        </w:numPr>
      </w:pPr>
      <w:hyperlink r:id="rId14" w:anchor="sklearn.feature_extraction.text.CountVectorizer" w:history="1">
        <w:r w:rsidR="00CE19FC" w:rsidRPr="00CE19FC">
          <w:t>http://scikit-learn.org/stable/modules/generated/sklearn.feature_extraction.text.CountVectorizer.html#sklearn.feature_extraction.text.CountVectorizer</w:t>
        </w:r>
      </w:hyperlink>
    </w:p>
    <w:p w14:paraId="466493F5" w14:textId="77777777" w:rsidR="00A9606D" w:rsidRDefault="0031562F" w:rsidP="00B54649">
      <w:pPr>
        <w:pStyle w:val="a4"/>
        <w:numPr>
          <w:ilvl w:val="0"/>
          <w:numId w:val="24"/>
        </w:numPr>
      </w:pPr>
      <w:hyperlink r:id="rId15" w:history="1">
        <w:r w:rsidR="00A9606D" w:rsidRPr="00D53D7F">
          <w:rPr>
            <w:rStyle w:val="a9"/>
          </w:rPr>
          <w:t>http://www2.aueb.gr/users/ion/data/enron-spam/</w:t>
        </w:r>
      </w:hyperlink>
    </w:p>
    <w:p w14:paraId="1B8CEB8F" w14:textId="77777777" w:rsidR="001249A3" w:rsidRDefault="001249A3" w:rsidP="00B54649">
      <w:pPr>
        <w:pStyle w:val="a4"/>
        <w:numPr>
          <w:ilvl w:val="0"/>
          <w:numId w:val="24"/>
        </w:numPr>
      </w:pPr>
      <w:r w:rsidRPr="001249A3">
        <w:t>http://blog.csdn.net/u013713117/article/details/69261769</w:t>
      </w:r>
    </w:p>
    <w:p w14:paraId="0835805B" w14:textId="77777777" w:rsidR="00CE19FC" w:rsidRPr="00CE19FC" w:rsidRDefault="00CE19FC" w:rsidP="00CE19FC">
      <w:pPr>
        <w:pStyle w:val="a4"/>
        <w:numPr>
          <w:ilvl w:val="0"/>
          <w:numId w:val="24"/>
        </w:numPr>
      </w:pPr>
      <w:r w:rsidRPr="00CE19FC">
        <w:t xml:space="preserve">C.D. Manning, P. </w:t>
      </w:r>
      <w:proofErr w:type="spellStart"/>
      <w:r w:rsidRPr="00CE19FC">
        <w:t>Raghavan</w:t>
      </w:r>
      <w:proofErr w:type="spellEnd"/>
      <w:r w:rsidRPr="00CE19FC">
        <w:t xml:space="preserve"> and H. </w:t>
      </w:r>
      <w:proofErr w:type="spellStart"/>
      <w:r w:rsidRPr="00CE19FC">
        <w:t>Schütze</w:t>
      </w:r>
      <w:proofErr w:type="spellEnd"/>
      <w:r w:rsidRPr="00CE19FC">
        <w:t xml:space="preserve"> (2008). Introduction to Information Retrieval. Cambridge University Press, pp. 234-265.</w:t>
      </w:r>
    </w:p>
    <w:p w14:paraId="0789C767" w14:textId="77777777" w:rsidR="00CE19FC" w:rsidRPr="00CE19FC" w:rsidRDefault="00CE19FC" w:rsidP="00CE19FC">
      <w:pPr>
        <w:pStyle w:val="a4"/>
        <w:numPr>
          <w:ilvl w:val="0"/>
          <w:numId w:val="24"/>
        </w:numPr>
      </w:pPr>
      <w:r w:rsidRPr="00CE19FC">
        <w:t>A. McCallum and K. Nigam (1998). </w:t>
      </w:r>
      <w:hyperlink r:id="rId16" w:history="1">
        <w:r w:rsidRPr="00CE19FC">
          <w:t>A comparison of event models for Naive Bayes text classification.</w:t>
        </w:r>
      </w:hyperlink>
      <w:r w:rsidRPr="00CE19FC">
        <w:t> Proc. AAAI/ICML-98 Workshop on Learning for Text Categorization, pp. 41-48.</w:t>
      </w:r>
    </w:p>
    <w:p w14:paraId="4BB37191" w14:textId="77777777" w:rsidR="00CE19FC" w:rsidRPr="00CE19FC" w:rsidRDefault="00CE19FC" w:rsidP="00CE19FC">
      <w:pPr>
        <w:pStyle w:val="a4"/>
        <w:numPr>
          <w:ilvl w:val="0"/>
          <w:numId w:val="24"/>
        </w:numPr>
      </w:pPr>
      <w:r w:rsidRPr="00CE19FC">
        <w:t xml:space="preserve">V. </w:t>
      </w:r>
      <w:proofErr w:type="spellStart"/>
      <w:r w:rsidRPr="00CE19FC">
        <w:t>Metsis</w:t>
      </w:r>
      <w:proofErr w:type="spellEnd"/>
      <w:r w:rsidRPr="00CE19FC">
        <w:t xml:space="preserve">, I. </w:t>
      </w:r>
      <w:proofErr w:type="spellStart"/>
      <w:r w:rsidRPr="00CE19FC">
        <w:t>Androutsopoulos</w:t>
      </w:r>
      <w:proofErr w:type="spellEnd"/>
      <w:r w:rsidRPr="00CE19FC">
        <w:t xml:space="preserve"> and G. </w:t>
      </w:r>
      <w:proofErr w:type="spellStart"/>
      <w:r w:rsidRPr="00CE19FC">
        <w:t>Paliouras</w:t>
      </w:r>
      <w:proofErr w:type="spellEnd"/>
      <w:r w:rsidRPr="00CE19FC">
        <w:t xml:space="preserve"> (2006). </w:t>
      </w:r>
      <w:hyperlink r:id="rId17" w:history="1">
        <w:r w:rsidRPr="00CE19FC">
          <w:t>Spam filtering with Naive Bayes – Which Naive Bayes?</w:t>
        </w:r>
      </w:hyperlink>
      <w:r w:rsidRPr="00CE19FC">
        <w:t> 3rd Conf. on Email and Anti-Spam (CEAS).</w:t>
      </w:r>
    </w:p>
    <w:p w14:paraId="3E189587" w14:textId="77777777" w:rsidR="00CE19FC" w:rsidRDefault="0031562F" w:rsidP="00B54649">
      <w:pPr>
        <w:pStyle w:val="a4"/>
        <w:numPr>
          <w:ilvl w:val="0"/>
          <w:numId w:val="24"/>
        </w:numPr>
      </w:pPr>
      <w:hyperlink r:id="rId18" w:history="1">
        <w:r w:rsidR="008B36DA" w:rsidRPr="00504D69">
          <w:t>http://news.ifeng.com/a/20140725/41314715_0.shtml?f=hao123</w:t>
        </w:r>
      </w:hyperlink>
    </w:p>
    <w:p w14:paraId="502D2B51" w14:textId="77777777" w:rsidR="008B36DA" w:rsidRDefault="0031562F" w:rsidP="00B54649">
      <w:pPr>
        <w:pStyle w:val="a4"/>
        <w:numPr>
          <w:ilvl w:val="0"/>
          <w:numId w:val="24"/>
        </w:numPr>
      </w:pPr>
      <w:hyperlink r:id="rId19" w:anchor="svm" w:history="1">
        <w:r w:rsidR="00504D69" w:rsidRPr="00504D69">
          <w:t>http://scikit-learn.org/stable/modules/svm.html#svm</w:t>
        </w:r>
      </w:hyperlink>
    </w:p>
    <w:p w14:paraId="6FE3A301" w14:textId="77777777" w:rsidR="00504D69" w:rsidRDefault="00504D69" w:rsidP="00504D69">
      <w:pPr>
        <w:pStyle w:val="a4"/>
        <w:numPr>
          <w:ilvl w:val="0"/>
          <w:numId w:val="24"/>
        </w:numPr>
      </w:pPr>
      <w:r w:rsidRPr="00504D69">
        <w:t xml:space="preserve">Ali </w:t>
      </w:r>
      <w:proofErr w:type="spellStart"/>
      <w:r w:rsidRPr="00504D69">
        <w:t>Rodan</w:t>
      </w:r>
      <w:proofErr w:type="spellEnd"/>
      <w:r w:rsidRPr="00504D69">
        <w:t xml:space="preserve">, </w:t>
      </w:r>
      <w:proofErr w:type="spellStart"/>
      <w:r w:rsidRPr="00504D69">
        <w:t>Hossam</w:t>
      </w:r>
      <w:proofErr w:type="spellEnd"/>
      <w:r w:rsidRPr="00504D69">
        <w:t xml:space="preserve"> </w:t>
      </w:r>
      <w:proofErr w:type="spellStart"/>
      <w:r w:rsidRPr="00504D69">
        <w:t>Faris</w:t>
      </w:r>
      <w:proofErr w:type="spellEnd"/>
      <w:r w:rsidRPr="00504D69">
        <w:t xml:space="preserve">, </w:t>
      </w:r>
      <w:proofErr w:type="spellStart"/>
      <w:r w:rsidRPr="00504D69">
        <w:t>Ja’far</w:t>
      </w:r>
      <w:proofErr w:type="spellEnd"/>
      <w:r w:rsidRPr="00504D69">
        <w:t xml:space="preserve"> </w:t>
      </w:r>
      <w:proofErr w:type="spellStart"/>
      <w:r w:rsidRPr="00504D69">
        <w:t>Alqatawn</w:t>
      </w:r>
      <w:r w:rsidRPr="00504D69">
        <w:rPr>
          <w:rFonts w:hint="eastAsia"/>
        </w:rPr>
        <w:t>a</w:t>
      </w:r>
      <w:proofErr w:type="spellEnd"/>
      <w:r w:rsidRPr="00504D69">
        <w:t>，</w:t>
      </w:r>
      <w:r w:rsidRPr="00504D69">
        <w:t>Optimizing Feedforward Neural Networks Using Biogeography Based Optimization for E-Mail Spam Identificatio</w:t>
      </w:r>
      <w:r w:rsidRPr="00504D69">
        <w:rPr>
          <w:rFonts w:hint="eastAsia"/>
        </w:rPr>
        <w:t>n</w:t>
      </w:r>
      <w:r w:rsidRPr="00504D69">
        <w:t>，</w:t>
      </w:r>
      <w:r w:rsidRPr="00504D69">
        <w:t>Int. J. Communications, Network and System Sciences, 2016, 9, 19-28</w:t>
      </w:r>
    </w:p>
    <w:p w14:paraId="0AF162BD" w14:textId="77777777" w:rsidR="00E85D23" w:rsidRPr="00E85D23" w:rsidRDefault="00E85D23" w:rsidP="00E85D23">
      <w:pPr>
        <w:pStyle w:val="a4"/>
        <w:numPr>
          <w:ilvl w:val="0"/>
          <w:numId w:val="24"/>
        </w:numPr>
      </w:pPr>
      <w:proofErr w:type="spellStart"/>
      <w:r w:rsidRPr="00E85D23">
        <w:t>Guzella</w:t>
      </w:r>
      <w:proofErr w:type="spellEnd"/>
      <w:r w:rsidRPr="00E85D23">
        <w:t xml:space="preserve">, T.S. and </w:t>
      </w:r>
      <w:proofErr w:type="spellStart"/>
      <w:r w:rsidRPr="00E85D23">
        <w:t>Caminhas</w:t>
      </w:r>
      <w:proofErr w:type="spellEnd"/>
      <w:r w:rsidRPr="00E85D23">
        <w:t>, W.M. (2009) A Review of Machine Learning Approaches to Spam Filtering. Expert Sys-  </w:t>
      </w:r>
      <w:proofErr w:type="spellStart"/>
      <w:r w:rsidRPr="00E85D23">
        <w:t>tems</w:t>
      </w:r>
      <w:proofErr w:type="spellEnd"/>
      <w:r w:rsidRPr="00E85D23">
        <w:t xml:space="preserve"> with Applications, 36, 10206-10222. http://dx.doi.org/10.1016/j.eswa.2009.02.037  </w:t>
      </w:r>
    </w:p>
    <w:p w14:paraId="6965AC6C" w14:textId="77777777" w:rsidR="00E85D23" w:rsidRPr="00E85D23" w:rsidRDefault="00E85D23" w:rsidP="00E85D23">
      <w:pPr>
        <w:pStyle w:val="a4"/>
        <w:numPr>
          <w:ilvl w:val="0"/>
          <w:numId w:val="24"/>
        </w:numPr>
      </w:pPr>
      <w:r w:rsidRPr="00E85D23">
        <w:t xml:space="preserve">Rao, J.M. and </w:t>
      </w:r>
      <w:proofErr w:type="spellStart"/>
      <w:r w:rsidRPr="00E85D23">
        <w:t>Reiley</w:t>
      </w:r>
      <w:proofErr w:type="spellEnd"/>
      <w:r w:rsidRPr="00E85D23">
        <w:t>, D.H. (2012) The Economics of Spam. The Journal of Economic Perspectives, 26, 87-110.  http://dx.doi.org/10.1257/jep.26.3.87  </w:t>
      </w:r>
    </w:p>
    <w:p w14:paraId="7C949B2D" w14:textId="77777777" w:rsidR="00E85D23" w:rsidRPr="00E85D23" w:rsidRDefault="00E85D23" w:rsidP="00E85D23">
      <w:pPr>
        <w:pStyle w:val="a4"/>
        <w:numPr>
          <w:ilvl w:val="0"/>
          <w:numId w:val="24"/>
        </w:numPr>
      </w:pPr>
      <w:r w:rsidRPr="00E85D23">
        <w:t xml:space="preserve">Stern, H., et al. (2008) A Survey of Modern Spam Tools. </w:t>
      </w:r>
      <w:proofErr w:type="spellStart"/>
      <w:r w:rsidRPr="00E85D23">
        <w:t>CiteSeer</w:t>
      </w:r>
      <w:proofErr w:type="spellEnd"/>
      <w:r w:rsidRPr="00E85D23">
        <w:t>.  </w:t>
      </w:r>
    </w:p>
    <w:p w14:paraId="6C11F56C" w14:textId="77777777" w:rsidR="00E85D23" w:rsidRPr="00E85D23" w:rsidRDefault="00E85D23" w:rsidP="00E85D23">
      <w:pPr>
        <w:pStyle w:val="a4"/>
        <w:numPr>
          <w:ilvl w:val="0"/>
          <w:numId w:val="24"/>
        </w:numPr>
      </w:pPr>
      <w:r w:rsidRPr="00E85D23">
        <w:t>Su, M.-C., Lo, H.-H. and Hsu, F.-H. (2010) A Neural Tree and Its Application to Spam E-Mail Detection. Expert Sys-  </w:t>
      </w:r>
      <w:proofErr w:type="spellStart"/>
      <w:r w:rsidRPr="00E85D23">
        <w:t>tems</w:t>
      </w:r>
      <w:proofErr w:type="spellEnd"/>
      <w:r w:rsidRPr="00E85D23">
        <w:t xml:space="preserve"> with Applications, 37, 7976-7985. http://dx.doi.org/10.1016/j.eswa.2010.04.038  </w:t>
      </w:r>
    </w:p>
    <w:p w14:paraId="0801159E" w14:textId="77777777" w:rsidR="00E85D23" w:rsidRDefault="00E85D23" w:rsidP="00E85D23">
      <w:pPr>
        <w:pStyle w:val="a4"/>
        <w:numPr>
          <w:ilvl w:val="0"/>
          <w:numId w:val="24"/>
        </w:numPr>
      </w:pPr>
      <w:proofErr w:type="spellStart"/>
      <w:r w:rsidRPr="00E85D23">
        <w:t>Kanich</w:t>
      </w:r>
      <w:proofErr w:type="spellEnd"/>
      <w:r w:rsidRPr="00E85D23">
        <w:t xml:space="preserve">, C., Weaver, N., McCoy, D. Halvorson, T., </w:t>
      </w:r>
      <w:proofErr w:type="spellStart"/>
      <w:r w:rsidRPr="00E85D23">
        <w:t>Kreibich</w:t>
      </w:r>
      <w:proofErr w:type="spellEnd"/>
      <w:r w:rsidRPr="00E85D23">
        <w:t xml:space="preserve">, C., </w:t>
      </w:r>
      <w:proofErr w:type="spellStart"/>
      <w:r w:rsidRPr="00E85D23">
        <w:t>Levchenko</w:t>
      </w:r>
      <w:proofErr w:type="spellEnd"/>
      <w:r w:rsidRPr="00E85D23">
        <w:t xml:space="preserve">, K., </w:t>
      </w:r>
      <w:proofErr w:type="spellStart"/>
      <w:r w:rsidRPr="00E85D23">
        <w:t>Paxson</w:t>
      </w:r>
      <w:proofErr w:type="spellEnd"/>
      <w:r w:rsidRPr="00E85D23">
        <w:t xml:space="preserve">, V., </w:t>
      </w:r>
      <w:proofErr w:type="spellStart"/>
      <w:r w:rsidRPr="00E85D23">
        <w:t>Voelker</w:t>
      </w:r>
      <w:proofErr w:type="spellEnd"/>
      <w:r w:rsidRPr="00E85D23">
        <w:t>, G.M. and Sa-  </w:t>
      </w:r>
      <w:proofErr w:type="spellStart"/>
      <w:r w:rsidRPr="00E85D23">
        <w:t>vage</w:t>
      </w:r>
      <w:proofErr w:type="spellEnd"/>
      <w:r w:rsidRPr="00E85D23">
        <w:t xml:space="preserve">, S. (2011) Show Me the Money: Characterizing Spam-Advertised Revenue. USENIX Security Symposium, 15. </w:t>
      </w:r>
    </w:p>
    <w:p w14:paraId="2CA6F8BC" w14:textId="77777777" w:rsidR="00134082" w:rsidRDefault="0031562F" w:rsidP="00E85D23">
      <w:pPr>
        <w:pStyle w:val="a4"/>
        <w:numPr>
          <w:ilvl w:val="0"/>
          <w:numId w:val="24"/>
        </w:numPr>
      </w:pPr>
      <w:hyperlink r:id="rId20" w:history="1">
        <w:r w:rsidR="00061669" w:rsidRPr="002652D1">
          <w:t>http://www.chinaz.com/web/2012/0521/252930.shtml</w:t>
        </w:r>
      </w:hyperlink>
    </w:p>
    <w:p w14:paraId="1CA10FD4" w14:textId="77777777" w:rsidR="00061669" w:rsidRDefault="0031562F" w:rsidP="00E85D23">
      <w:pPr>
        <w:pStyle w:val="a4"/>
        <w:numPr>
          <w:ilvl w:val="0"/>
          <w:numId w:val="24"/>
        </w:numPr>
      </w:pPr>
      <w:hyperlink r:id="rId21" w:anchor="tfidf-term-weighting" w:history="1">
        <w:r w:rsidR="00983CB3" w:rsidRPr="002652D1">
          <w:t>http://scikit-learn.org/stable/modules/feature_extraction.html#tfidf-term-weighting</w:t>
        </w:r>
      </w:hyperlink>
    </w:p>
    <w:p w14:paraId="69E8EF16" w14:textId="77777777" w:rsidR="00983CB3" w:rsidRDefault="0031562F" w:rsidP="00E85D23">
      <w:pPr>
        <w:pStyle w:val="a4"/>
        <w:numPr>
          <w:ilvl w:val="0"/>
          <w:numId w:val="24"/>
        </w:numPr>
      </w:pPr>
      <w:hyperlink r:id="rId22" w:anchor="multi-layer-perceptron" w:history="1">
        <w:r w:rsidR="005F6DB4" w:rsidRPr="002652D1">
          <w:t>http://scikit-learn.org/dev/modules/neural_networks_supervised.html#multi-layer-perceptron</w:t>
        </w:r>
      </w:hyperlink>
    </w:p>
    <w:p w14:paraId="28290C3D" w14:textId="77777777" w:rsidR="005F6DB4" w:rsidRPr="002652D1" w:rsidRDefault="0031562F" w:rsidP="002652D1">
      <w:pPr>
        <w:pStyle w:val="a4"/>
        <w:numPr>
          <w:ilvl w:val="0"/>
          <w:numId w:val="24"/>
        </w:numPr>
      </w:pPr>
      <w:hyperlink r:id="rId23" w:history="1">
        <w:r w:rsidR="005F6DB4" w:rsidRPr="002652D1">
          <w:t>“Learning representations by back-propagating errors.”</w:t>
        </w:r>
      </w:hyperlink>
      <w:r w:rsidR="005F6DB4" w:rsidRPr="002652D1">
        <w:t> </w:t>
      </w:r>
      <w:proofErr w:type="spellStart"/>
      <w:r w:rsidR="005F6DB4" w:rsidRPr="002652D1">
        <w:t>Rumelhart</w:t>
      </w:r>
      <w:proofErr w:type="spellEnd"/>
      <w:r w:rsidR="005F6DB4" w:rsidRPr="002652D1">
        <w:t>, David E., Geoffrey E. Hinton, and Ronald J. Williams.</w:t>
      </w:r>
    </w:p>
    <w:p w14:paraId="49C7538E" w14:textId="77777777" w:rsidR="005F6DB4" w:rsidRPr="005F6DB4" w:rsidRDefault="0031562F" w:rsidP="005F6DB4">
      <w:pPr>
        <w:pStyle w:val="a4"/>
        <w:numPr>
          <w:ilvl w:val="0"/>
          <w:numId w:val="24"/>
        </w:numPr>
      </w:pPr>
      <w:hyperlink r:id="rId24" w:history="1">
        <w:r w:rsidR="005F6DB4" w:rsidRPr="005F6DB4">
          <w:t>“Stochastic Gradient Descent”</w:t>
        </w:r>
      </w:hyperlink>
      <w:r w:rsidR="005F6DB4" w:rsidRPr="005F6DB4">
        <w:t xml:space="preserve"> L. </w:t>
      </w:r>
      <w:proofErr w:type="spellStart"/>
      <w:r w:rsidR="005F6DB4" w:rsidRPr="005F6DB4">
        <w:t>Bottou</w:t>
      </w:r>
      <w:proofErr w:type="spellEnd"/>
      <w:r w:rsidR="005F6DB4" w:rsidRPr="005F6DB4">
        <w:t xml:space="preserve"> - Website, 2010.</w:t>
      </w:r>
    </w:p>
    <w:p w14:paraId="7EDD4ECA" w14:textId="77777777" w:rsidR="005F6DB4" w:rsidRPr="005F6DB4" w:rsidRDefault="0031562F" w:rsidP="005F6DB4">
      <w:pPr>
        <w:pStyle w:val="a4"/>
        <w:numPr>
          <w:ilvl w:val="0"/>
          <w:numId w:val="24"/>
        </w:numPr>
      </w:pPr>
      <w:hyperlink r:id="rId25" w:history="1">
        <w:r w:rsidR="005F6DB4" w:rsidRPr="005F6DB4">
          <w:t>“Backpropagation”</w:t>
        </w:r>
      </w:hyperlink>
      <w:r w:rsidR="005F6DB4" w:rsidRPr="005F6DB4">
        <w:t xml:space="preserve"> Andrew Ng, </w:t>
      </w:r>
      <w:proofErr w:type="spellStart"/>
      <w:r w:rsidR="005F6DB4" w:rsidRPr="005F6DB4">
        <w:t>Jiquan</w:t>
      </w:r>
      <w:proofErr w:type="spellEnd"/>
      <w:r w:rsidR="005F6DB4" w:rsidRPr="005F6DB4">
        <w:t xml:space="preserve"> </w:t>
      </w:r>
      <w:proofErr w:type="spellStart"/>
      <w:r w:rsidR="005F6DB4" w:rsidRPr="005F6DB4">
        <w:t>Ngiam</w:t>
      </w:r>
      <w:proofErr w:type="spellEnd"/>
      <w:r w:rsidR="005F6DB4" w:rsidRPr="005F6DB4">
        <w:t xml:space="preserve">, </w:t>
      </w:r>
      <w:proofErr w:type="spellStart"/>
      <w:r w:rsidR="005F6DB4" w:rsidRPr="005F6DB4">
        <w:t>Chuan</w:t>
      </w:r>
      <w:proofErr w:type="spellEnd"/>
      <w:r w:rsidR="005F6DB4" w:rsidRPr="005F6DB4">
        <w:t xml:space="preserve"> Yu Foo, </w:t>
      </w:r>
      <w:proofErr w:type="spellStart"/>
      <w:r w:rsidR="005F6DB4" w:rsidRPr="005F6DB4">
        <w:t>Yifan</w:t>
      </w:r>
      <w:proofErr w:type="spellEnd"/>
      <w:r w:rsidR="005F6DB4" w:rsidRPr="005F6DB4">
        <w:t xml:space="preserve"> Mai, Caroline </w:t>
      </w:r>
      <w:proofErr w:type="spellStart"/>
      <w:r w:rsidR="005F6DB4" w:rsidRPr="005F6DB4">
        <w:t>Suen</w:t>
      </w:r>
      <w:proofErr w:type="spellEnd"/>
      <w:r w:rsidR="005F6DB4" w:rsidRPr="005F6DB4">
        <w:t xml:space="preserve"> - Website, 2011.</w:t>
      </w:r>
    </w:p>
    <w:p w14:paraId="0B24A448" w14:textId="77777777" w:rsidR="005F6DB4" w:rsidRPr="005F6DB4" w:rsidRDefault="0031562F" w:rsidP="005F6DB4">
      <w:pPr>
        <w:pStyle w:val="a4"/>
        <w:numPr>
          <w:ilvl w:val="0"/>
          <w:numId w:val="24"/>
        </w:numPr>
      </w:pPr>
      <w:hyperlink r:id="rId26" w:history="1">
        <w:r w:rsidR="005F6DB4" w:rsidRPr="005F6DB4">
          <w:t>“Efficient BackProp”</w:t>
        </w:r>
      </w:hyperlink>
      <w:r w:rsidR="005F6DB4" w:rsidRPr="005F6DB4">
        <w:t xml:space="preserve"> Y. </w:t>
      </w:r>
      <w:proofErr w:type="spellStart"/>
      <w:r w:rsidR="005F6DB4" w:rsidRPr="005F6DB4">
        <w:t>LeCun</w:t>
      </w:r>
      <w:proofErr w:type="spellEnd"/>
      <w:r w:rsidR="005F6DB4" w:rsidRPr="005F6DB4">
        <w:t xml:space="preserve">, L. </w:t>
      </w:r>
      <w:proofErr w:type="spellStart"/>
      <w:r w:rsidR="005F6DB4" w:rsidRPr="005F6DB4">
        <w:t>Bottou</w:t>
      </w:r>
      <w:proofErr w:type="spellEnd"/>
      <w:r w:rsidR="005F6DB4" w:rsidRPr="005F6DB4">
        <w:t>, G. Orr, K. Müller - In Neural Networks: Tricks of the Trade 1998.</w:t>
      </w:r>
    </w:p>
    <w:p w14:paraId="17BF0C3D" w14:textId="77777777" w:rsidR="005F6DB4" w:rsidRDefault="0031562F" w:rsidP="00AD3B9C">
      <w:pPr>
        <w:pStyle w:val="a4"/>
        <w:numPr>
          <w:ilvl w:val="0"/>
          <w:numId w:val="24"/>
        </w:numPr>
      </w:pPr>
      <w:hyperlink r:id="rId27" w:history="1">
        <w:r w:rsidR="005F6DB4" w:rsidRPr="005F6DB4">
          <w:t>“Adam: A method for stochastic optimization.”</w:t>
        </w:r>
      </w:hyperlink>
      <w:r w:rsidR="005F6DB4" w:rsidRPr="005F6DB4">
        <w:t> </w:t>
      </w:r>
      <w:proofErr w:type="spellStart"/>
      <w:r w:rsidR="005F6DB4" w:rsidRPr="005F6DB4">
        <w:t>Kingma</w:t>
      </w:r>
      <w:proofErr w:type="spellEnd"/>
      <w:r w:rsidR="005F6DB4" w:rsidRPr="005F6DB4">
        <w:t xml:space="preserve">, </w:t>
      </w:r>
      <w:proofErr w:type="spellStart"/>
      <w:r w:rsidR="005F6DB4" w:rsidRPr="005F6DB4">
        <w:t>Diederik</w:t>
      </w:r>
      <w:proofErr w:type="spellEnd"/>
      <w:r w:rsidR="005F6DB4" w:rsidRPr="005F6DB4">
        <w:t xml:space="preserve">, and Jimmy Ba. </w:t>
      </w:r>
      <w:proofErr w:type="spellStart"/>
      <w:r w:rsidR="005F6DB4" w:rsidRPr="005F6DB4">
        <w:t>arXiv</w:t>
      </w:r>
      <w:proofErr w:type="spellEnd"/>
      <w:r w:rsidR="005F6DB4" w:rsidRPr="005F6DB4">
        <w:t xml:space="preserve"> </w:t>
      </w:r>
      <w:r w:rsidR="00AD3B9C">
        <w:t>preprint arXiv:1412.6980 (2014)</w:t>
      </w:r>
    </w:p>
    <w:p w14:paraId="17454ED6" w14:textId="77777777" w:rsidR="009F781C" w:rsidRDefault="009F781C" w:rsidP="009F781C">
      <w:pPr>
        <w:pStyle w:val="a4"/>
        <w:numPr>
          <w:ilvl w:val="0"/>
          <w:numId w:val="24"/>
        </w:numPr>
      </w:pPr>
      <w:r w:rsidRPr="009F781C">
        <w:t xml:space="preserve">Andrew L. Maas, Raymond E. Daly, Peter T. Pham, Dan Huang, Andrew Y. </w:t>
      </w:r>
      <w:proofErr w:type="spellStart"/>
      <w:proofErr w:type="gramStart"/>
      <w:r w:rsidRPr="009F781C">
        <w:t>Ng,and</w:t>
      </w:r>
      <w:proofErr w:type="spellEnd"/>
      <w:proofErr w:type="gramEnd"/>
      <w:r w:rsidRPr="009F781C">
        <w:t xml:space="preserve"> Christopher Potts. (2011</w:t>
      </w:r>
      <w:proofErr w:type="gramStart"/>
      <w:r w:rsidRPr="009F781C">
        <w:t>).Learning</w:t>
      </w:r>
      <w:proofErr w:type="gramEnd"/>
      <w:r w:rsidRPr="009F781C">
        <w:t xml:space="preserve"> Word Vectors for Sentiment Analysis. The 49th Annual Meeting of the Association for Computational Linguistics (ACL 2011</w:t>
      </w:r>
      <w:r>
        <w:t>)</w:t>
      </w:r>
    </w:p>
    <w:p w14:paraId="58EE36F1" w14:textId="77777777" w:rsidR="00F20157" w:rsidRDefault="0031562F" w:rsidP="009F781C">
      <w:pPr>
        <w:pStyle w:val="a4"/>
        <w:numPr>
          <w:ilvl w:val="0"/>
          <w:numId w:val="24"/>
        </w:numPr>
      </w:pPr>
      <w:hyperlink r:id="rId28" w:history="1">
        <w:r w:rsidR="001A2D75" w:rsidRPr="001A2D75">
          <w:t>http://www.wildml.com/2015/12/implementing-a-cnn-for-text-classification-in-tensorflow/</w:t>
        </w:r>
      </w:hyperlink>
    </w:p>
    <w:p w14:paraId="45BE952A" w14:textId="77777777" w:rsidR="001A2D75" w:rsidRDefault="0031562F" w:rsidP="001A2D75">
      <w:pPr>
        <w:pStyle w:val="a4"/>
        <w:numPr>
          <w:ilvl w:val="0"/>
          <w:numId w:val="24"/>
        </w:numPr>
      </w:pPr>
      <w:hyperlink r:id="rId29" w:history="1">
        <w:r w:rsidR="001A2D75" w:rsidRPr="001A2D75">
          <w:t>Yoon Kim</w:t>
        </w:r>
      </w:hyperlink>
      <w:r w:rsidR="001A2D75" w:rsidRPr="001A2D75">
        <w:t>，</w:t>
      </w:r>
      <w:r w:rsidR="001A2D75" w:rsidRPr="001A2D75">
        <w:t>Convolutional Neural Networks for Sentence Classification</w:t>
      </w:r>
      <w:r w:rsidR="001A2D75" w:rsidRPr="001A2D75">
        <w:t>，</w:t>
      </w:r>
      <w:r w:rsidR="001A2D75" w:rsidRPr="001A2D75">
        <w:t>EMNLP 2014</w:t>
      </w:r>
    </w:p>
    <w:p w14:paraId="3B6D4F63" w14:textId="77777777" w:rsidR="00266010" w:rsidRDefault="0031562F" w:rsidP="001A2D75">
      <w:pPr>
        <w:pStyle w:val="a4"/>
        <w:numPr>
          <w:ilvl w:val="0"/>
          <w:numId w:val="24"/>
        </w:numPr>
      </w:pPr>
      <w:hyperlink r:id="rId30" w:history="1">
        <w:r w:rsidR="00A03884" w:rsidRPr="00006FC5">
          <w:rPr>
            <w:rStyle w:val="a9"/>
          </w:rPr>
          <w:t>http://www.wildml.com/2015/11/understanding-convolutional-neural-networks-for-nlp/</w:t>
        </w:r>
      </w:hyperlink>
    </w:p>
    <w:p w14:paraId="6B8B6EB7" w14:textId="77777777" w:rsidR="00A03884" w:rsidRPr="001A2D75" w:rsidRDefault="00A03884" w:rsidP="001A2D75">
      <w:pPr>
        <w:pStyle w:val="a4"/>
        <w:numPr>
          <w:ilvl w:val="0"/>
          <w:numId w:val="24"/>
        </w:numPr>
      </w:pPr>
      <w:r w:rsidRPr="00A03884">
        <w:t>https://github.com/clayandgithub/zh_cnn_text_classify</w:t>
      </w:r>
    </w:p>
    <w:p w14:paraId="5F2355F2" w14:textId="77777777" w:rsidR="00504D69" w:rsidRPr="00504D69" w:rsidRDefault="00504D69" w:rsidP="00504D69">
      <w:pPr>
        <w:pStyle w:val="a4"/>
        <w:ind w:firstLine="400"/>
        <w:rPr>
          <w:rFonts w:ascii="Times" w:eastAsia="Times New Roman" w:hAnsi="Times"/>
          <w:sz w:val="20"/>
          <w:szCs w:val="20"/>
        </w:rPr>
      </w:pPr>
    </w:p>
    <w:p w14:paraId="69A4FB4E" w14:textId="77777777" w:rsidR="00973F27" w:rsidRDefault="00973F27">
      <w:pPr>
        <w:pStyle w:val="a4"/>
      </w:pPr>
    </w:p>
    <w:sectPr w:rsidR="00973F27">
      <w:headerReference w:type="even" r:id="rId31"/>
      <w:headerReference w:type="default" r:id="rId32"/>
      <w:footerReference w:type="even" r:id="rId33"/>
      <w:footerReference w:type="default" r:id="rId34"/>
      <w:headerReference w:type="first" r:id="rId35"/>
      <w:footerReference w:type="first" r:id="rId36"/>
      <w:pgSz w:w="11906" w:h="16838"/>
      <w:pgMar w:top="1440" w:right="1558" w:bottom="1440" w:left="1418"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1C0785" w14:textId="77777777" w:rsidR="0031562F" w:rsidRDefault="0031562F" w:rsidP="00E36D08">
      <w:pPr>
        <w:pStyle w:val="a4"/>
        <w:ind w:firstLine="420"/>
      </w:pPr>
      <w:r>
        <w:separator/>
      </w:r>
    </w:p>
  </w:endnote>
  <w:endnote w:type="continuationSeparator" w:id="0">
    <w:p w14:paraId="04EF21AF" w14:textId="77777777" w:rsidR="0031562F" w:rsidRDefault="0031562F" w:rsidP="00E36D08">
      <w:pPr>
        <w:pStyle w:val="a4"/>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楷体">
    <w:charset w:val="86"/>
    <w:family w:val="auto"/>
    <w:pitch w:val="variable"/>
    <w:sig w:usb0="800002BF" w:usb1="38CF7CFA" w:usb2="00000016" w:usb3="00000000" w:csb0="00040001" w:csb1="00000000"/>
  </w:font>
  <w:font w:name="Verdana">
    <w:panose1 w:val="020B0604030504040204"/>
    <w:charset w:val="00"/>
    <w:family w:val="auto"/>
    <w:pitch w:val="variable"/>
    <w:sig w:usb0="A10006FF" w:usb1="4000205B" w:usb2="00000010" w:usb3="00000000" w:csb0="0000019F" w:csb1="00000000"/>
  </w:font>
  <w:font w:name="FFF Intelligent Condensed">
    <w:altName w:val="Times New Roman"/>
    <w:charset w:val="00"/>
    <w:family w:val="auto"/>
    <w:pitch w:val="default"/>
    <w:sig w:usb0="00000000" w:usb1="00000000" w:usb2="00000000" w:usb3="00000000" w:csb0="00040001" w:csb1="00000000"/>
  </w:font>
  <w:font w:name="方正细等线简体">
    <w:altName w:val="Arial Unicode MS"/>
    <w:charset w:val="86"/>
    <w:family w:val="auto"/>
    <w:pitch w:val="default"/>
    <w:sig w:usb0="00000000" w:usb1="080E0000" w:usb2="00000010" w:usb3="00000000" w:csb0="00040000"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70BC3" w14:textId="77777777" w:rsidR="005C73F7" w:rsidRDefault="005C73F7">
    <w:pPr>
      <w:pStyle w:val="af6"/>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5F0A9" w14:textId="77777777" w:rsidR="005C73F7" w:rsidRDefault="005C73F7">
    <w:pPr>
      <w:pStyle w:val="af6"/>
      <w:ind w:firstLine="360"/>
      <w:jc w:val="center"/>
    </w:pPr>
    <w:r>
      <w:fldChar w:fldCharType="begin"/>
    </w:r>
    <w:r>
      <w:instrText xml:space="preserve"> PAGE   \* MERGEFORMAT </w:instrText>
    </w:r>
    <w:r>
      <w:fldChar w:fldCharType="separate"/>
    </w:r>
    <w:r w:rsidR="00E830CC" w:rsidRPr="00E830CC">
      <w:rPr>
        <w:noProof/>
        <w:lang w:val="zh-CN"/>
      </w:rPr>
      <w:t>10</w:t>
    </w:r>
    <w:r>
      <w:rPr>
        <w:lang w:val="zh-CN"/>
      </w:rPr>
      <w:fldChar w:fldCharType="end"/>
    </w:r>
  </w:p>
  <w:p w14:paraId="76AE7283" w14:textId="77777777" w:rsidR="005C73F7" w:rsidRDefault="005C73F7">
    <w:pPr>
      <w:pStyle w:val="af6"/>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D5142" w14:textId="77777777" w:rsidR="005C73F7" w:rsidRDefault="005C73F7">
    <w:pPr>
      <w:pStyle w:val="af6"/>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833CEC" w14:textId="77777777" w:rsidR="0031562F" w:rsidRDefault="0031562F" w:rsidP="0068730D">
      <w:pPr>
        <w:pStyle w:val="a4"/>
        <w:ind w:firstLine="420"/>
      </w:pPr>
      <w:r>
        <w:separator/>
      </w:r>
    </w:p>
  </w:footnote>
  <w:footnote w:type="continuationSeparator" w:id="0">
    <w:p w14:paraId="710E164C" w14:textId="77777777" w:rsidR="0031562F" w:rsidRDefault="0031562F" w:rsidP="00E36D08">
      <w:pPr>
        <w:pStyle w:val="a4"/>
        <w:ind w:firstLine="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1CFE9" w14:textId="77777777" w:rsidR="005C73F7" w:rsidRDefault="005C73F7">
    <w:pPr>
      <w:pStyle w:val="afc"/>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D6121" w14:textId="77777777" w:rsidR="005C73F7" w:rsidRDefault="005C73F7">
    <w:pPr>
      <w:pStyle w:val="afc"/>
      <w:jc w:val="left"/>
    </w:pPr>
    <w:r>
      <w:rPr>
        <w:rFonts w:hint="eastAsia"/>
      </w:rPr>
      <w:t>《</w:t>
    </w:r>
    <w:r>
      <w:rPr>
        <w:rFonts w:hint="eastAsia"/>
      </w:rPr>
      <w:t xml:space="preserve">Flex/Java </w:t>
    </w:r>
    <w:r>
      <w:rPr>
        <w:rFonts w:hint="eastAsia"/>
      </w:rPr>
      <w:t>企业应用开发实战》第</w:t>
    </w:r>
    <w:r>
      <w:rPr>
        <w:rFonts w:hint="eastAsia"/>
      </w:rPr>
      <w:t>2</w:t>
    </w:r>
    <w:r>
      <w:rPr>
        <w:rFonts w:hint="eastAsia"/>
      </w:rPr>
      <w:t>章</w:t>
    </w:r>
    <w:r>
      <w:rPr>
        <w:rFonts w:hint="eastAsia"/>
      </w:rPr>
      <w:t>-----------------------------------</w:t>
    </w:r>
    <w:r>
      <w:rPr>
        <w:rFonts w:hint="eastAsia"/>
      </w:rPr>
      <w:t>记得每一章都修改页眉哦！</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28615" w14:textId="77777777" w:rsidR="005C73F7" w:rsidRDefault="005C73F7">
    <w:pPr>
      <w:pStyle w:val="afc"/>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5C0DF6"/>
    <w:multiLevelType w:val="multilevel"/>
    <w:tmpl w:val="7D92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587E3D"/>
    <w:multiLevelType w:val="multilevel"/>
    <w:tmpl w:val="11587E3D"/>
    <w:lvl w:ilvl="0">
      <w:start w:val="1"/>
      <w:numFmt w:val="bullet"/>
      <w:lvlText w:val=""/>
      <w:lvlJc w:val="left"/>
      <w:pPr>
        <w:ind w:left="800" w:hanging="420"/>
      </w:pPr>
      <w:rPr>
        <w:rFonts w:ascii="Wingdings" w:hAnsi="Wingdings" w:hint="default"/>
      </w:rPr>
    </w:lvl>
    <w:lvl w:ilvl="1">
      <w:start w:val="1"/>
      <w:numFmt w:val="bullet"/>
      <w:lvlText w:val=""/>
      <w:lvlJc w:val="left"/>
      <w:pPr>
        <w:ind w:left="1220" w:hanging="420"/>
      </w:pPr>
      <w:rPr>
        <w:rFonts w:ascii="Wingdings" w:hAnsi="Wingdings" w:hint="default"/>
      </w:rPr>
    </w:lvl>
    <w:lvl w:ilvl="2">
      <w:start w:val="1"/>
      <w:numFmt w:val="bullet"/>
      <w:lvlText w:val=""/>
      <w:lvlJc w:val="left"/>
      <w:pPr>
        <w:ind w:left="1640" w:hanging="420"/>
      </w:pPr>
      <w:rPr>
        <w:rFonts w:ascii="Wingdings" w:hAnsi="Wingdings" w:hint="default"/>
      </w:rPr>
    </w:lvl>
    <w:lvl w:ilvl="3">
      <w:start w:val="1"/>
      <w:numFmt w:val="bullet"/>
      <w:lvlText w:val=""/>
      <w:lvlJc w:val="left"/>
      <w:pPr>
        <w:ind w:left="2060" w:hanging="420"/>
      </w:pPr>
      <w:rPr>
        <w:rFonts w:ascii="Wingdings" w:hAnsi="Wingdings" w:hint="default"/>
      </w:rPr>
    </w:lvl>
    <w:lvl w:ilvl="4">
      <w:start w:val="1"/>
      <w:numFmt w:val="bullet"/>
      <w:lvlText w:val=""/>
      <w:lvlJc w:val="left"/>
      <w:pPr>
        <w:ind w:left="2480" w:hanging="420"/>
      </w:pPr>
      <w:rPr>
        <w:rFonts w:ascii="Wingdings" w:hAnsi="Wingdings" w:hint="default"/>
      </w:rPr>
    </w:lvl>
    <w:lvl w:ilvl="5">
      <w:start w:val="1"/>
      <w:numFmt w:val="bullet"/>
      <w:lvlText w:val=""/>
      <w:lvlJc w:val="left"/>
      <w:pPr>
        <w:ind w:left="2900" w:hanging="420"/>
      </w:pPr>
      <w:rPr>
        <w:rFonts w:ascii="Wingdings" w:hAnsi="Wingdings" w:hint="default"/>
      </w:rPr>
    </w:lvl>
    <w:lvl w:ilvl="6">
      <w:start w:val="1"/>
      <w:numFmt w:val="bullet"/>
      <w:lvlText w:val=""/>
      <w:lvlJc w:val="left"/>
      <w:pPr>
        <w:ind w:left="3320" w:hanging="420"/>
      </w:pPr>
      <w:rPr>
        <w:rFonts w:ascii="Wingdings" w:hAnsi="Wingdings" w:hint="default"/>
      </w:rPr>
    </w:lvl>
    <w:lvl w:ilvl="7">
      <w:start w:val="1"/>
      <w:numFmt w:val="bullet"/>
      <w:lvlText w:val=""/>
      <w:lvlJc w:val="left"/>
      <w:pPr>
        <w:ind w:left="3740" w:hanging="420"/>
      </w:pPr>
      <w:rPr>
        <w:rFonts w:ascii="Wingdings" w:hAnsi="Wingdings" w:hint="default"/>
      </w:rPr>
    </w:lvl>
    <w:lvl w:ilvl="8">
      <w:start w:val="1"/>
      <w:numFmt w:val="bullet"/>
      <w:lvlText w:val=""/>
      <w:lvlJc w:val="left"/>
      <w:pPr>
        <w:ind w:left="4160" w:hanging="420"/>
      </w:pPr>
      <w:rPr>
        <w:rFonts w:ascii="Wingdings" w:hAnsi="Wingdings" w:hint="default"/>
      </w:rPr>
    </w:lvl>
  </w:abstractNum>
  <w:abstractNum w:abstractNumId="3">
    <w:nsid w:val="18DF5E1C"/>
    <w:multiLevelType w:val="multilevel"/>
    <w:tmpl w:val="18DF5E1C"/>
    <w:lvl w:ilvl="0">
      <w:start w:val="1"/>
      <w:numFmt w:val="decimal"/>
      <w:pStyle w:val="a"/>
      <w:lvlText w:val="代码清单13-%1 "/>
      <w:lvlJc w:val="left"/>
      <w:pPr>
        <w:ind w:left="780" w:hanging="420"/>
      </w:pPr>
      <w:rPr>
        <w:rFonts w:ascii="Times New Roman" w:hAnsi="Times New Roman" w:cs="Times New Roman"/>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nsid w:val="1B24754B"/>
    <w:multiLevelType w:val="multilevel"/>
    <w:tmpl w:val="1B24754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nsid w:val="1B6A658D"/>
    <w:multiLevelType w:val="hybridMultilevel"/>
    <w:tmpl w:val="548A9F2C"/>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nsid w:val="1D602ADE"/>
    <w:multiLevelType w:val="multilevel"/>
    <w:tmpl w:val="1D602ADE"/>
    <w:lvl w:ilvl="0">
      <w:start w:val="1"/>
      <w:numFmt w:val="decimal"/>
      <w:lvlText w:val="%1)"/>
      <w:lvlJc w:val="left"/>
      <w:pPr>
        <w:ind w:left="800" w:hanging="420"/>
      </w:pPr>
    </w:lvl>
    <w:lvl w:ilvl="1">
      <w:start w:val="1"/>
      <w:numFmt w:val="lowerLetter"/>
      <w:lvlText w:val="%2)"/>
      <w:lvlJc w:val="left"/>
      <w:pPr>
        <w:ind w:left="1220" w:hanging="420"/>
      </w:pPr>
    </w:lvl>
    <w:lvl w:ilvl="2">
      <w:start w:val="1"/>
      <w:numFmt w:val="lowerRoman"/>
      <w:lvlText w:val="%3."/>
      <w:lvlJc w:val="right"/>
      <w:pPr>
        <w:ind w:left="1640" w:hanging="420"/>
      </w:pPr>
    </w:lvl>
    <w:lvl w:ilvl="3">
      <w:start w:val="1"/>
      <w:numFmt w:val="decimal"/>
      <w:lvlText w:val="%4."/>
      <w:lvlJc w:val="left"/>
      <w:pPr>
        <w:ind w:left="2060" w:hanging="420"/>
      </w:pPr>
    </w:lvl>
    <w:lvl w:ilvl="4">
      <w:start w:val="1"/>
      <w:numFmt w:val="lowerLetter"/>
      <w:lvlText w:val="%5)"/>
      <w:lvlJc w:val="left"/>
      <w:pPr>
        <w:ind w:left="2480" w:hanging="420"/>
      </w:pPr>
    </w:lvl>
    <w:lvl w:ilvl="5">
      <w:start w:val="1"/>
      <w:numFmt w:val="lowerRoman"/>
      <w:lvlText w:val="%6."/>
      <w:lvlJc w:val="right"/>
      <w:pPr>
        <w:ind w:left="2900" w:hanging="420"/>
      </w:pPr>
    </w:lvl>
    <w:lvl w:ilvl="6">
      <w:start w:val="1"/>
      <w:numFmt w:val="decimal"/>
      <w:lvlText w:val="%7."/>
      <w:lvlJc w:val="left"/>
      <w:pPr>
        <w:ind w:left="3320" w:hanging="420"/>
      </w:pPr>
    </w:lvl>
    <w:lvl w:ilvl="7">
      <w:start w:val="1"/>
      <w:numFmt w:val="lowerLetter"/>
      <w:lvlText w:val="%8)"/>
      <w:lvlJc w:val="left"/>
      <w:pPr>
        <w:ind w:left="3740" w:hanging="420"/>
      </w:pPr>
    </w:lvl>
    <w:lvl w:ilvl="8">
      <w:start w:val="1"/>
      <w:numFmt w:val="lowerRoman"/>
      <w:lvlText w:val="%9."/>
      <w:lvlJc w:val="right"/>
      <w:pPr>
        <w:ind w:left="4160" w:hanging="420"/>
      </w:pPr>
    </w:lvl>
  </w:abstractNum>
  <w:abstractNum w:abstractNumId="7">
    <w:nsid w:val="22B944D8"/>
    <w:multiLevelType w:val="multilevel"/>
    <w:tmpl w:val="C05E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6325DA"/>
    <w:multiLevelType w:val="multilevel"/>
    <w:tmpl w:val="366325DA"/>
    <w:lvl w:ilvl="0">
      <w:start w:val="1"/>
      <w:numFmt w:val="decimal"/>
      <w:pStyle w:val="1-1"/>
      <w:lvlText w:val="代码清单1-%1 "/>
      <w:lvlJc w:val="left"/>
      <w:pPr>
        <w:ind w:left="1560" w:hanging="420"/>
      </w:pPr>
      <w:rPr>
        <w:rFonts w:hint="eastAsia"/>
      </w:rPr>
    </w:lvl>
    <w:lvl w:ilvl="1">
      <w:start w:val="1"/>
      <w:numFmt w:val="lowerLetter"/>
      <w:lvlText w:val="%2)"/>
      <w:lvlJc w:val="left"/>
      <w:pPr>
        <w:ind w:left="1980" w:hanging="420"/>
      </w:pPr>
    </w:lvl>
    <w:lvl w:ilvl="2">
      <w:start w:val="1"/>
      <w:numFmt w:val="lowerRoman"/>
      <w:lvlText w:val="%3."/>
      <w:lvlJc w:val="right"/>
      <w:pPr>
        <w:ind w:left="2400" w:hanging="420"/>
      </w:pPr>
    </w:lvl>
    <w:lvl w:ilvl="3">
      <w:start w:val="1"/>
      <w:numFmt w:val="decimal"/>
      <w:lvlText w:val="%4."/>
      <w:lvlJc w:val="left"/>
      <w:pPr>
        <w:ind w:left="2820" w:hanging="420"/>
      </w:pPr>
    </w:lvl>
    <w:lvl w:ilvl="4">
      <w:start w:val="1"/>
      <w:numFmt w:val="lowerLetter"/>
      <w:lvlText w:val="%5)"/>
      <w:lvlJc w:val="left"/>
      <w:pPr>
        <w:ind w:left="3240" w:hanging="420"/>
      </w:pPr>
    </w:lvl>
    <w:lvl w:ilvl="5">
      <w:start w:val="1"/>
      <w:numFmt w:val="lowerRoman"/>
      <w:lvlText w:val="%6."/>
      <w:lvlJc w:val="right"/>
      <w:pPr>
        <w:ind w:left="3660" w:hanging="420"/>
      </w:pPr>
    </w:lvl>
    <w:lvl w:ilvl="6">
      <w:start w:val="1"/>
      <w:numFmt w:val="decimal"/>
      <w:lvlText w:val="%7."/>
      <w:lvlJc w:val="left"/>
      <w:pPr>
        <w:ind w:left="4080" w:hanging="420"/>
      </w:pPr>
    </w:lvl>
    <w:lvl w:ilvl="7">
      <w:start w:val="1"/>
      <w:numFmt w:val="lowerLetter"/>
      <w:lvlText w:val="%8)"/>
      <w:lvlJc w:val="left"/>
      <w:pPr>
        <w:ind w:left="4500" w:hanging="420"/>
      </w:pPr>
    </w:lvl>
    <w:lvl w:ilvl="8">
      <w:start w:val="1"/>
      <w:numFmt w:val="lowerRoman"/>
      <w:lvlText w:val="%9."/>
      <w:lvlJc w:val="right"/>
      <w:pPr>
        <w:ind w:left="4920" w:hanging="420"/>
      </w:pPr>
    </w:lvl>
  </w:abstractNum>
  <w:abstractNum w:abstractNumId="9">
    <w:nsid w:val="378102E6"/>
    <w:multiLevelType w:val="multilevel"/>
    <w:tmpl w:val="378102E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0">
    <w:nsid w:val="381668BD"/>
    <w:multiLevelType w:val="multilevel"/>
    <w:tmpl w:val="3BC24847"/>
    <w:lvl w:ilvl="0">
      <w:start w:val="1"/>
      <w:numFmt w:val="decimal"/>
      <w:lvlText w:val="图1-%1 "/>
      <w:lvlJc w:val="left"/>
      <w:pPr>
        <w:ind w:left="780" w:hanging="420"/>
      </w:pPr>
      <w:rPr>
        <w:rFonts w:hint="eastAsia"/>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1">
    <w:nsid w:val="3BC24847"/>
    <w:multiLevelType w:val="multilevel"/>
    <w:tmpl w:val="3BC24847"/>
    <w:lvl w:ilvl="0">
      <w:start w:val="1"/>
      <w:numFmt w:val="decimal"/>
      <w:pStyle w:val="a0"/>
      <w:lvlText w:val="图1-%1 "/>
      <w:lvlJc w:val="left"/>
      <w:pPr>
        <w:ind w:left="780" w:hanging="420"/>
      </w:pPr>
      <w:rPr>
        <w:rFonts w:hint="eastAsia"/>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2">
    <w:nsid w:val="3D96714C"/>
    <w:multiLevelType w:val="multilevel"/>
    <w:tmpl w:val="3D96714C"/>
    <w:lvl w:ilvl="0">
      <w:start w:val="1"/>
      <w:numFmt w:val="decimal"/>
      <w:pStyle w:val="5"/>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5FDB1436"/>
    <w:multiLevelType w:val="multilevel"/>
    <w:tmpl w:val="5FDB1436"/>
    <w:lvl w:ilvl="0">
      <w:start w:val="1"/>
      <w:numFmt w:val="decimal"/>
      <w:pStyle w:val="a1"/>
      <w:lvlText w:val="%1."/>
      <w:lvlJc w:val="left"/>
      <w:pPr>
        <w:ind w:left="1380" w:hanging="810"/>
      </w:pPr>
      <w:rPr>
        <w:rFonts w:hint="default"/>
      </w:rPr>
    </w:lvl>
    <w:lvl w:ilvl="1">
      <w:start w:val="1"/>
      <w:numFmt w:val="lowerLetter"/>
      <w:lvlText w:val="%2)"/>
      <w:lvlJc w:val="left"/>
      <w:pPr>
        <w:ind w:left="1410" w:hanging="420"/>
      </w:pPr>
    </w:lvl>
    <w:lvl w:ilvl="2">
      <w:start w:val="1"/>
      <w:numFmt w:val="lowerRoman"/>
      <w:lvlText w:val="%3."/>
      <w:lvlJc w:val="right"/>
      <w:pPr>
        <w:ind w:left="1830" w:hanging="420"/>
      </w:pPr>
    </w:lvl>
    <w:lvl w:ilvl="3">
      <w:start w:val="1"/>
      <w:numFmt w:val="decimal"/>
      <w:lvlText w:val="%4."/>
      <w:lvlJc w:val="left"/>
      <w:pPr>
        <w:ind w:left="2250" w:hanging="420"/>
      </w:pPr>
    </w:lvl>
    <w:lvl w:ilvl="4">
      <w:start w:val="1"/>
      <w:numFmt w:val="lowerLetter"/>
      <w:lvlText w:val="%5)"/>
      <w:lvlJc w:val="left"/>
      <w:pPr>
        <w:ind w:left="2670" w:hanging="420"/>
      </w:pPr>
    </w:lvl>
    <w:lvl w:ilvl="5">
      <w:start w:val="1"/>
      <w:numFmt w:val="lowerRoman"/>
      <w:lvlText w:val="%6."/>
      <w:lvlJc w:val="right"/>
      <w:pPr>
        <w:ind w:left="3090" w:hanging="420"/>
      </w:pPr>
    </w:lvl>
    <w:lvl w:ilvl="6">
      <w:start w:val="1"/>
      <w:numFmt w:val="decimal"/>
      <w:lvlText w:val="%7."/>
      <w:lvlJc w:val="left"/>
      <w:pPr>
        <w:ind w:left="3510" w:hanging="420"/>
      </w:pPr>
    </w:lvl>
    <w:lvl w:ilvl="7">
      <w:start w:val="1"/>
      <w:numFmt w:val="lowerLetter"/>
      <w:lvlText w:val="%8)"/>
      <w:lvlJc w:val="left"/>
      <w:pPr>
        <w:ind w:left="3930" w:hanging="420"/>
      </w:pPr>
    </w:lvl>
    <w:lvl w:ilvl="8">
      <w:start w:val="1"/>
      <w:numFmt w:val="lowerRoman"/>
      <w:lvlText w:val="%9."/>
      <w:lvlJc w:val="right"/>
      <w:pPr>
        <w:ind w:left="4350" w:hanging="420"/>
      </w:pPr>
    </w:lvl>
  </w:abstractNum>
  <w:abstractNum w:abstractNumId="14">
    <w:nsid w:val="60585AF5"/>
    <w:multiLevelType w:val="hybridMultilevel"/>
    <w:tmpl w:val="7D7EABA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69937ED7"/>
    <w:multiLevelType w:val="multilevel"/>
    <w:tmpl w:val="69937ED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6C275296"/>
    <w:multiLevelType w:val="multilevel"/>
    <w:tmpl w:val="6C275296"/>
    <w:lvl w:ilvl="0">
      <w:start w:val="1"/>
      <w:numFmt w:val="decimal"/>
      <w:pStyle w:val="4"/>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6E4B7892"/>
    <w:multiLevelType w:val="multilevel"/>
    <w:tmpl w:val="775725DB"/>
    <w:lvl w:ilvl="0">
      <w:start w:val="1"/>
      <w:numFmt w:val="decimal"/>
      <w:lvlText w:val="表1-%1 "/>
      <w:lvlJc w:val="left"/>
      <w:pPr>
        <w:ind w:left="780" w:hanging="4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8">
    <w:nsid w:val="76211AA6"/>
    <w:multiLevelType w:val="multilevel"/>
    <w:tmpl w:val="76211AA6"/>
    <w:lvl w:ilvl="0">
      <w:start w:val="1"/>
      <w:numFmt w:val="bullet"/>
      <w:pStyle w:val="a2"/>
      <w:lvlText w:val=""/>
      <w:lvlJc w:val="left"/>
      <w:pPr>
        <w:ind w:left="360" w:hanging="360"/>
      </w:pPr>
      <w:rPr>
        <w:rFonts w:ascii="Wingdings" w:hAnsi="Wingding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
    <w:nsid w:val="775725DB"/>
    <w:multiLevelType w:val="multilevel"/>
    <w:tmpl w:val="775725DB"/>
    <w:lvl w:ilvl="0">
      <w:start w:val="1"/>
      <w:numFmt w:val="decimal"/>
      <w:pStyle w:val="1-10"/>
      <w:lvlText w:val="表1-%1 "/>
      <w:lvlJc w:val="left"/>
      <w:pPr>
        <w:ind w:left="780" w:hanging="4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0">
    <w:nsid w:val="7C843A53"/>
    <w:multiLevelType w:val="multilevel"/>
    <w:tmpl w:val="7C843A53"/>
    <w:lvl w:ilvl="0">
      <w:start w:val="1"/>
      <w:numFmt w:val="decimal"/>
      <w:lvlText w:val="步骤%1 "/>
      <w:lvlJc w:val="left"/>
      <w:pPr>
        <w:ind w:left="842" w:hanging="420"/>
      </w:pPr>
      <w:rPr>
        <w:rFonts w:hint="eastAsia"/>
        <w:b/>
        <w:i w:val="0"/>
      </w:rPr>
    </w:lvl>
    <w:lvl w:ilvl="1">
      <w:start w:val="1"/>
      <w:numFmt w:val="lowerLetter"/>
      <w:lvlText w:val="%2)"/>
      <w:lvlJc w:val="left"/>
      <w:pPr>
        <w:ind w:left="1262" w:hanging="420"/>
      </w:pPr>
    </w:lvl>
    <w:lvl w:ilvl="2">
      <w:start w:val="1"/>
      <w:numFmt w:val="lowerRoman"/>
      <w:lvlText w:val="%3."/>
      <w:lvlJc w:val="right"/>
      <w:pPr>
        <w:ind w:left="1682" w:hanging="420"/>
      </w:pPr>
    </w:lvl>
    <w:lvl w:ilvl="3">
      <w:start w:val="1"/>
      <w:numFmt w:val="decimal"/>
      <w:lvlText w:val="%4."/>
      <w:lvlJc w:val="left"/>
      <w:pPr>
        <w:ind w:left="2102" w:hanging="420"/>
      </w:pPr>
    </w:lvl>
    <w:lvl w:ilvl="4">
      <w:start w:val="1"/>
      <w:numFmt w:val="lowerLetter"/>
      <w:lvlText w:val="%5)"/>
      <w:lvlJc w:val="left"/>
      <w:pPr>
        <w:ind w:left="2522" w:hanging="420"/>
      </w:pPr>
    </w:lvl>
    <w:lvl w:ilvl="5">
      <w:start w:val="1"/>
      <w:numFmt w:val="lowerRoman"/>
      <w:lvlText w:val="%6."/>
      <w:lvlJc w:val="right"/>
      <w:pPr>
        <w:ind w:left="2942" w:hanging="420"/>
      </w:pPr>
    </w:lvl>
    <w:lvl w:ilvl="6">
      <w:start w:val="1"/>
      <w:numFmt w:val="decimal"/>
      <w:lvlText w:val="%7."/>
      <w:lvlJc w:val="left"/>
      <w:pPr>
        <w:ind w:left="3362" w:hanging="420"/>
      </w:pPr>
    </w:lvl>
    <w:lvl w:ilvl="7">
      <w:start w:val="1"/>
      <w:numFmt w:val="lowerLetter"/>
      <w:lvlText w:val="%8)"/>
      <w:lvlJc w:val="left"/>
      <w:pPr>
        <w:ind w:left="3782" w:hanging="420"/>
      </w:pPr>
    </w:lvl>
    <w:lvl w:ilvl="8">
      <w:start w:val="1"/>
      <w:numFmt w:val="lowerRoman"/>
      <w:lvlText w:val="%9."/>
      <w:lvlJc w:val="right"/>
      <w:pPr>
        <w:ind w:left="4202" w:hanging="420"/>
      </w:pPr>
    </w:lvl>
  </w:abstractNum>
  <w:abstractNum w:abstractNumId="21">
    <w:nsid w:val="7E91585B"/>
    <w:multiLevelType w:val="multilevel"/>
    <w:tmpl w:val="7E91585B"/>
    <w:lvl w:ilvl="0">
      <w:start w:val="1"/>
      <w:numFmt w:val="decimal"/>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4."/>
      <w:lvlJc w:val="left"/>
      <w:pPr>
        <w:ind w:left="1984" w:hanging="708"/>
      </w:pPr>
      <w:rPr>
        <w:rFonts w:hint="eastAsia"/>
      </w:rPr>
    </w:lvl>
    <w:lvl w:ilvl="4">
      <w:start w:val="1"/>
      <w:numFmt w:val="decimal"/>
      <w:lvlText w:val="(%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1"/>
  </w:num>
  <w:num w:numId="2">
    <w:abstractNumId w:val="12"/>
  </w:num>
  <w:num w:numId="3">
    <w:abstractNumId w:val="16"/>
  </w:num>
  <w:num w:numId="4">
    <w:abstractNumId w:val="3"/>
  </w:num>
  <w:num w:numId="5">
    <w:abstractNumId w:val="13"/>
  </w:num>
  <w:num w:numId="6">
    <w:abstractNumId w:val="18"/>
  </w:num>
  <w:num w:numId="7">
    <w:abstractNumId w:val="19"/>
  </w:num>
  <w:num w:numId="8">
    <w:abstractNumId w:val="8"/>
  </w:num>
  <w:num w:numId="9">
    <w:abstractNumId w:val="11"/>
  </w:num>
  <w:num w:numId="10">
    <w:abstractNumId w:val="4"/>
  </w:num>
  <w:num w:numId="11">
    <w:abstractNumId w:val="9"/>
  </w:num>
  <w:num w:numId="12">
    <w:abstractNumId w:val="20"/>
  </w:num>
  <w:num w:numId="13">
    <w:abstractNumId w:val="6"/>
  </w:num>
  <w:num w:numId="14">
    <w:abstractNumId w:val="2"/>
  </w:num>
  <w:num w:numId="15">
    <w:abstractNumId w:val="15"/>
  </w:num>
  <w:num w:numId="16">
    <w:abstractNumId w:val="21"/>
  </w:num>
  <w:num w:numId="17">
    <w:abstractNumId w:val="21"/>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21"/>
  </w:num>
  <w:num w:numId="28">
    <w:abstractNumId w:val="21"/>
  </w:num>
  <w:num w:numId="29">
    <w:abstractNumId w:val="7"/>
  </w:num>
  <w:num w:numId="30">
    <w:abstractNumId w:val="17"/>
  </w:num>
  <w:num w:numId="31">
    <w:abstractNumId w:val="10"/>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num>
  <w:num w:numId="34">
    <w:abstractNumId w:val="0"/>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num>
  <w:num w:numId="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1"/>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8324F0"/>
    <w:rsid w:val="000000BB"/>
    <w:rsid w:val="00002A6F"/>
    <w:rsid w:val="00002ABB"/>
    <w:rsid w:val="000032F8"/>
    <w:rsid w:val="0000567A"/>
    <w:rsid w:val="00010A1D"/>
    <w:rsid w:val="00010B39"/>
    <w:rsid w:val="00010ED5"/>
    <w:rsid w:val="000123BB"/>
    <w:rsid w:val="00012E60"/>
    <w:rsid w:val="00014632"/>
    <w:rsid w:val="00014784"/>
    <w:rsid w:val="00014792"/>
    <w:rsid w:val="0001500F"/>
    <w:rsid w:val="00015BB8"/>
    <w:rsid w:val="0001625E"/>
    <w:rsid w:val="000166BB"/>
    <w:rsid w:val="00016C99"/>
    <w:rsid w:val="00016FA7"/>
    <w:rsid w:val="00020105"/>
    <w:rsid w:val="0002102D"/>
    <w:rsid w:val="0002109D"/>
    <w:rsid w:val="000215B0"/>
    <w:rsid w:val="00022337"/>
    <w:rsid w:val="00022858"/>
    <w:rsid w:val="00025AA6"/>
    <w:rsid w:val="000262BA"/>
    <w:rsid w:val="00031141"/>
    <w:rsid w:val="000319F6"/>
    <w:rsid w:val="00031AAC"/>
    <w:rsid w:val="0003213E"/>
    <w:rsid w:val="000336A2"/>
    <w:rsid w:val="000344D3"/>
    <w:rsid w:val="00034968"/>
    <w:rsid w:val="00034C5A"/>
    <w:rsid w:val="00035E1E"/>
    <w:rsid w:val="00036CBB"/>
    <w:rsid w:val="000374BC"/>
    <w:rsid w:val="000376B7"/>
    <w:rsid w:val="00037946"/>
    <w:rsid w:val="0004460A"/>
    <w:rsid w:val="00045F59"/>
    <w:rsid w:val="000461C2"/>
    <w:rsid w:val="0004628B"/>
    <w:rsid w:val="0004660A"/>
    <w:rsid w:val="00046682"/>
    <w:rsid w:val="0004668F"/>
    <w:rsid w:val="00046B12"/>
    <w:rsid w:val="00047D14"/>
    <w:rsid w:val="00047F63"/>
    <w:rsid w:val="00047FBB"/>
    <w:rsid w:val="0005073B"/>
    <w:rsid w:val="00051B55"/>
    <w:rsid w:val="00052B54"/>
    <w:rsid w:val="00052BEB"/>
    <w:rsid w:val="000531D2"/>
    <w:rsid w:val="00053F58"/>
    <w:rsid w:val="000559C1"/>
    <w:rsid w:val="000560BF"/>
    <w:rsid w:val="0005660C"/>
    <w:rsid w:val="00057246"/>
    <w:rsid w:val="00060806"/>
    <w:rsid w:val="00060889"/>
    <w:rsid w:val="00060C4D"/>
    <w:rsid w:val="00061669"/>
    <w:rsid w:val="00061842"/>
    <w:rsid w:val="000634E1"/>
    <w:rsid w:val="0006418A"/>
    <w:rsid w:val="00065708"/>
    <w:rsid w:val="00066BE6"/>
    <w:rsid w:val="00066C78"/>
    <w:rsid w:val="00066FB5"/>
    <w:rsid w:val="00067753"/>
    <w:rsid w:val="00071E22"/>
    <w:rsid w:val="00072E88"/>
    <w:rsid w:val="00074335"/>
    <w:rsid w:val="000747F2"/>
    <w:rsid w:val="000748E7"/>
    <w:rsid w:val="00075563"/>
    <w:rsid w:val="00075AC1"/>
    <w:rsid w:val="0007622B"/>
    <w:rsid w:val="00077269"/>
    <w:rsid w:val="0007727A"/>
    <w:rsid w:val="00077366"/>
    <w:rsid w:val="000815BF"/>
    <w:rsid w:val="000830E6"/>
    <w:rsid w:val="00083595"/>
    <w:rsid w:val="00084A70"/>
    <w:rsid w:val="00085167"/>
    <w:rsid w:val="00091CD5"/>
    <w:rsid w:val="00091DA7"/>
    <w:rsid w:val="00092704"/>
    <w:rsid w:val="0009277B"/>
    <w:rsid w:val="00092C29"/>
    <w:rsid w:val="000934E8"/>
    <w:rsid w:val="000939C9"/>
    <w:rsid w:val="00093D90"/>
    <w:rsid w:val="0009641E"/>
    <w:rsid w:val="00096E6F"/>
    <w:rsid w:val="00097BA6"/>
    <w:rsid w:val="00097FD4"/>
    <w:rsid w:val="000A0446"/>
    <w:rsid w:val="000A0861"/>
    <w:rsid w:val="000A2960"/>
    <w:rsid w:val="000A3A90"/>
    <w:rsid w:val="000A48BB"/>
    <w:rsid w:val="000A5C9B"/>
    <w:rsid w:val="000A5D5E"/>
    <w:rsid w:val="000A611A"/>
    <w:rsid w:val="000A689C"/>
    <w:rsid w:val="000A6DE9"/>
    <w:rsid w:val="000A7264"/>
    <w:rsid w:val="000A7C33"/>
    <w:rsid w:val="000B0A4D"/>
    <w:rsid w:val="000B1488"/>
    <w:rsid w:val="000B2CC9"/>
    <w:rsid w:val="000B37B6"/>
    <w:rsid w:val="000B3F29"/>
    <w:rsid w:val="000B408F"/>
    <w:rsid w:val="000B53C6"/>
    <w:rsid w:val="000B5893"/>
    <w:rsid w:val="000B5E58"/>
    <w:rsid w:val="000B6B1A"/>
    <w:rsid w:val="000C0C44"/>
    <w:rsid w:val="000C0DBA"/>
    <w:rsid w:val="000C126C"/>
    <w:rsid w:val="000C1C1E"/>
    <w:rsid w:val="000C1F62"/>
    <w:rsid w:val="000C2901"/>
    <w:rsid w:val="000C307B"/>
    <w:rsid w:val="000C50EC"/>
    <w:rsid w:val="000C5869"/>
    <w:rsid w:val="000C5BE0"/>
    <w:rsid w:val="000C5DB1"/>
    <w:rsid w:val="000D011A"/>
    <w:rsid w:val="000D1D45"/>
    <w:rsid w:val="000D277F"/>
    <w:rsid w:val="000D2DBD"/>
    <w:rsid w:val="000D2FEE"/>
    <w:rsid w:val="000D3924"/>
    <w:rsid w:val="000D4234"/>
    <w:rsid w:val="000D4DE1"/>
    <w:rsid w:val="000D501A"/>
    <w:rsid w:val="000D6815"/>
    <w:rsid w:val="000D6FAE"/>
    <w:rsid w:val="000D7018"/>
    <w:rsid w:val="000D75C5"/>
    <w:rsid w:val="000E089E"/>
    <w:rsid w:val="000E2370"/>
    <w:rsid w:val="000E37FE"/>
    <w:rsid w:val="000E3B8F"/>
    <w:rsid w:val="000E4020"/>
    <w:rsid w:val="000F1698"/>
    <w:rsid w:val="000F3A45"/>
    <w:rsid w:val="000F3D8E"/>
    <w:rsid w:val="000F5D8C"/>
    <w:rsid w:val="000F797A"/>
    <w:rsid w:val="00100631"/>
    <w:rsid w:val="00101631"/>
    <w:rsid w:val="00101FB2"/>
    <w:rsid w:val="00102878"/>
    <w:rsid w:val="0010356D"/>
    <w:rsid w:val="00103B9B"/>
    <w:rsid w:val="00104D42"/>
    <w:rsid w:val="0010528E"/>
    <w:rsid w:val="001053AE"/>
    <w:rsid w:val="001053C5"/>
    <w:rsid w:val="00105A77"/>
    <w:rsid w:val="00105DE3"/>
    <w:rsid w:val="00106E3A"/>
    <w:rsid w:val="001071BB"/>
    <w:rsid w:val="001076A8"/>
    <w:rsid w:val="00107AA7"/>
    <w:rsid w:val="00107B2C"/>
    <w:rsid w:val="0011168F"/>
    <w:rsid w:val="0011294A"/>
    <w:rsid w:val="00112A51"/>
    <w:rsid w:val="00114282"/>
    <w:rsid w:val="001145FB"/>
    <w:rsid w:val="0011542D"/>
    <w:rsid w:val="00116171"/>
    <w:rsid w:val="00120B62"/>
    <w:rsid w:val="00121058"/>
    <w:rsid w:val="00123C96"/>
    <w:rsid w:val="00123F67"/>
    <w:rsid w:val="001249A3"/>
    <w:rsid w:val="00125FA0"/>
    <w:rsid w:val="00126376"/>
    <w:rsid w:val="0013052D"/>
    <w:rsid w:val="00131281"/>
    <w:rsid w:val="0013242D"/>
    <w:rsid w:val="001335B5"/>
    <w:rsid w:val="00134082"/>
    <w:rsid w:val="001340AB"/>
    <w:rsid w:val="001340CF"/>
    <w:rsid w:val="00134F77"/>
    <w:rsid w:val="00135CE2"/>
    <w:rsid w:val="00137297"/>
    <w:rsid w:val="00140FB0"/>
    <w:rsid w:val="001413A0"/>
    <w:rsid w:val="00141588"/>
    <w:rsid w:val="00143522"/>
    <w:rsid w:val="00143DE3"/>
    <w:rsid w:val="00145FC1"/>
    <w:rsid w:val="00146193"/>
    <w:rsid w:val="0014635D"/>
    <w:rsid w:val="00146513"/>
    <w:rsid w:val="001508EE"/>
    <w:rsid w:val="00150D27"/>
    <w:rsid w:val="00153604"/>
    <w:rsid w:val="00155E4B"/>
    <w:rsid w:val="0015634F"/>
    <w:rsid w:val="00156D02"/>
    <w:rsid w:val="001570BB"/>
    <w:rsid w:val="00157484"/>
    <w:rsid w:val="00157509"/>
    <w:rsid w:val="0015796E"/>
    <w:rsid w:val="00157DBE"/>
    <w:rsid w:val="00157F6F"/>
    <w:rsid w:val="00160B8A"/>
    <w:rsid w:val="00160D58"/>
    <w:rsid w:val="00160ECD"/>
    <w:rsid w:val="001611EB"/>
    <w:rsid w:val="0016184C"/>
    <w:rsid w:val="00161B8C"/>
    <w:rsid w:val="0016205F"/>
    <w:rsid w:val="0016392A"/>
    <w:rsid w:val="00163D6A"/>
    <w:rsid w:val="00163F91"/>
    <w:rsid w:val="00164F7D"/>
    <w:rsid w:val="001650A5"/>
    <w:rsid w:val="00165707"/>
    <w:rsid w:val="001667CB"/>
    <w:rsid w:val="00166C44"/>
    <w:rsid w:val="00166D61"/>
    <w:rsid w:val="00170D35"/>
    <w:rsid w:val="00171264"/>
    <w:rsid w:val="001717FA"/>
    <w:rsid w:val="0017296A"/>
    <w:rsid w:val="001739CF"/>
    <w:rsid w:val="001748FA"/>
    <w:rsid w:val="00174DC0"/>
    <w:rsid w:val="001801B8"/>
    <w:rsid w:val="00181543"/>
    <w:rsid w:val="00182062"/>
    <w:rsid w:val="001838FC"/>
    <w:rsid w:val="00183BEA"/>
    <w:rsid w:val="00183F16"/>
    <w:rsid w:val="00184509"/>
    <w:rsid w:val="0018592F"/>
    <w:rsid w:val="00186696"/>
    <w:rsid w:val="00187572"/>
    <w:rsid w:val="00187F81"/>
    <w:rsid w:val="00191415"/>
    <w:rsid w:val="00191F92"/>
    <w:rsid w:val="001921F0"/>
    <w:rsid w:val="00192F65"/>
    <w:rsid w:val="0019351C"/>
    <w:rsid w:val="00193664"/>
    <w:rsid w:val="00193843"/>
    <w:rsid w:val="001941B8"/>
    <w:rsid w:val="0019478F"/>
    <w:rsid w:val="00194960"/>
    <w:rsid w:val="00194A15"/>
    <w:rsid w:val="00194B8C"/>
    <w:rsid w:val="001963EA"/>
    <w:rsid w:val="00197302"/>
    <w:rsid w:val="0019756C"/>
    <w:rsid w:val="001977BE"/>
    <w:rsid w:val="001A0B13"/>
    <w:rsid w:val="001A0D5A"/>
    <w:rsid w:val="001A24F1"/>
    <w:rsid w:val="001A2D75"/>
    <w:rsid w:val="001A31F3"/>
    <w:rsid w:val="001A4562"/>
    <w:rsid w:val="001A45AE"/>
    <w:rsid w:val="001A56CC"/>
    <w:rsid w:val="001A5C7D"/>
    <w:rsid w:val="001A7CA4"/>
    <w:rsid w:val="001B085F"/>
    <w:rsid w:val="001B313D"/>
    <w:rsid w:val="001B425E"/>
    <w:rsid w:val="001B5AF0"/>
    <w:rsid w:val="001B66B3"/>
    <w:rsid w:val="001B6D88"/>
    <w:rsid w:val="001B72AF"/>
    <w:rsid w:val="001B7534"/>
    <w:rsid w:val="001C0CEB"/>
    <w:rsid w:val="001C121C"/>
    <w:rsid w:val="001C19A4"/>
    <w:rsid w:val="001C40B4"/>
    <w:rsid w:val="001C4380"/>
    <w:rsid w:val="001C5810"/>
    <w:rsid w:val="001C58C9"/>
    <w:rsid w:val="001C5AF5"/>
    <w:rsid w:val="001C5BD0"/>
    <w:rsid w:val="001C605F"/>
    <w:rsid w:val="001C694E"/>
    <w:rsid w:val="001D004A"/>
    <w:rsid w:val="001D1378"/>
    <w:rsid w:val="001D18A4"/>
    <w:rsid w:val="001D5438"/>
    <w:rsid w:val="001E076B"/>
    <w:rsid w:val="001E1584"/>
    <w:rsid w:val="001E1BD6"/>
    <w:rsid w:val="001E301A"/>
    <w:rsid w:val="001E31F8"/>
    <w:rsid w:val="001E3219"/>
    <w:rsid w:val="001E460A"/>
    <w:rsid w:val="001E5947"/>
    <w:rsid w:val="001E5A01"/>
    <w:rsid w:val="001E6488"/>
    <w:rsid w:val="001E6DD0"/>
    <w:rsid w:val="001F08F8"/>
    <w:rsid w:val="001F1239"/>
    <w:rsid w:val="001F1E08"/>
    <w:rsid w:val="001F2630"/>
    <w:rsid w:val="001F27FD"/>
    <w:rsid w:val="001F3B8D"/>
    <w:rsid w:val="001F45F1"/>
    <w:rsid w:val="001F46BE"/>
    <w:rsid w:val="001F5A14"/>
    <w:rsid w:val="001F60B9"/>
    <w:rsid w:val="001F6D87"/>
    <w:rsid w:val="001F6FFD"/>
    <w:rsid w:val="001F78DC"/>
    <w:rsid w:val="0020062F"/>
    <w:rsid w:val="00200F4F"/>
    <w:rsid w:val="00201FBE"/>
    <w:rsid w:val="002021BF"/>
    <w:rsid w:val="00203544"/>
    <w:rsid w:val="002042C6"/>
    <w:rsid w:val="002055BD"/>
    <w:rsid w:val="00211359"/>
    <w:rsid w:val="00212CB9"/>
    <w:rsid w:val="00214773"/>
    <w:rsid w:val="00214C5F"/>
    <w:rsid w:val="0021542E"/>
    <w:rsid w:val="00215801"/>
    <w:rsid w:val="00216AF6"/>
    <w:rsid w:val="002176BF"/>
    <w:rsid w:val="00220B66"/>
    <w:rsid w:val="002212CC"/>
    <w:rsid w:val="00221FE2"/>
    <w:rsid w:val="002221C5"/>
    <w:rsid w:val="00222CD5"/>
    <w:rsid w:val="00222D38"/>
    <w:rsid w:val="00223324"/>
    <w:rsid w:val="00224992"/>
    <w:rsid w:val="00224A2C"/>
    <w:rsid w:val="00224FC8"/>
    <w:rsid w:val="002259D8"/>
    <w:rsid w:val="00225E7E"/>
    <w:rsid w:val="00225FF0"/>
    <w:rsid w:val="00226849"/>
    <w:rsid w:val="002269FD"/>
    <w:rsid w:val="00226F8D"/>
    <w:rsid w:val="00227E69"/>
    <w:rsid w:val="0023144B"/>
    <w:rsid w:val="00232458"/>
    <w:rsid w:val="00232852"/>
    <w:rsid w:val="00232EF6"/>
    <w:rsid w:val="00233068"/>
    <w:rsid w:val="002331C0"/>
    <w:rsid w:val="0023349F"/>
    <w:rsid w:val="002334E5"/>
    <w:rsid w:val="0023647F"/>
    <w:rsid w:val="0023709D"/>
    <w:rsid w:val="002374D7"/>
    <w:rsid w:val="0024088B"/>
    <w:rsid w:val="002410DC"/>
    <w:rsid w:val="00241648"/>
    <w:rsid w:val="00243AC3"/>
    <w:rsid w:val="002447DA"/>
    <w:rsid w:val="002458CC"/>
    <w:rsid w:val="00245920"/>
    <w:rsid w:val="00245B6E"/>
    <w:rsid w:val="00246404"/>
    <w:rsid w:val="0024680C"/>
    <w:rsid w:val="00250209"/>
    <w:rsid w:val="0025044D"/>
    <w:rsid w:val="0025062A"/>
    <w:rsid w:val="00253705"/>
    <w:rsid w:val="002537BD"/>
    <w:rsid w:val="00253B45"/>
    <w:rsid w:val="00253D4E"/>
    <w:rsid w:val="00255C73"/>
    <w:rsid w:val="00256351"/>
    <w:rsid w:val="00256C21"/>
    <w:rsid w:val="00256E5A"/>
    <w:rsid w:val="00256F13"/>
    <w:rsid w:val="0026014A"/>
    <w:rsid w:val="0026291D"/>
    <w:rsid w:val="002634E8"/>
    <w:rsid w:val="00263A65"/>
    <w:rsid w:val="00263D8D"/>
    <w:rsid w:val="00264E9E"/>
    <w:rsid w:val="002652D1"/>
    <w:rsid w:val="00266010"/>
    <w:rsid w:val="00266446"/>
    <w:rsid w:val="0026762E"/>
    <w:rsid w:val="00270817"/>
    <w:rsid w:val="002710D5"/>
    <w:rsid w:val="002712AC"/>
    <w:rsid w:val="002726B7"/>
    <w:rsid w:val="002730DF"/>
    <w:rsid w:val="002731DA"/>
    <w:rsid w:val="00274549"/>
    <w:rsid w:val="002748C8"/>
    <w:rsid w:val="00274BD7"/>
    <w:rsid w:val="00275950"/>
    <w:rsid w:val="00276166"/>
    <w:rsid w:val="00276785"/>
    <w:rsid w:val="0027681C"/>
    <w:rsid w:val="00276AF6"/>
    <w:rsid w:val="002779E6"/>
    <w:rsid w:val="00277D99"/>
    <w:rsid w:val="00277EDD"/>
    <w:rsid w:val="00280683"/>
    <w:rsid w:val="002808A6"/>
    <w:rsid w:val="0028248C"/>
    <w:rsid w:val="00284584"/>
    <w:rsid w:val="00284B0D"/>
    <w:rsid w:val="00285D6D"/>
    <w:rsid w:val="00286552"/>
    <w:rsid w:val="00286813"/>
    <w:rsid w:val="0029131F"/>
    <w:rsid w:val="0029180F"/>
    <w:rsid w:val="0029246A"/>
    <w:rsid w:val="00292586"/>
    <w:rsid w:val="002930EE"/>
    <w:rsid w:val="0029421B"/>
    <w:rsid w:val="00294686"/>
    <w:rsid w:val="00295D78"/>
    <w:rsid w:val="0029634E"/>
    <w:rsid w:val="00296E48"/>
    <w:rsid w:val="002973B0"/>
    <w:rsid w:val="00297763"/>
    <w:rsid w:val="002A18E4"/>
    <w:rsid w:val="002A19AA"/>
    <w:rsid w:val="002A1AE5"/>
    <w:rsid w:val="002A3283"/>
    <w:rsid w:val="002A36C2"/>
    <w:rsid w:val="002A3BB7"/>
    <w:rsid w:val="002A50BB"/>
    <w:rsid w:val="002A5971"/>
    <w:rsid w:val="002A766F"/>
    <w:rsid w:val="002A7905"/>
    <w:rsid w:val="002A7D27"/>
    <w:rsid w:val="002B4244"/>
    <w:rsid w:val="002B6C6E"/>
    <w:rsid w:val="002B73F2"/>
    <w:rsid w:val="002C1710"/>
    <w:rsid w:val="002C184D"/>
    <w:rsid w:val="002C2956"/>
    <w:rsid w:val="002C454E"/>
    <w:rsid w:val="002C46CC"/>
    <w:rsid w:val="002C4A9F"/>
    <w:rsid w:val="002C5A2D"/>
    <w:rsid w:val="002C62A7"/>
    <w:rsid w:val="002C6FA9"/>
    <w:rsid w:val="002C7C6E"/>
    <w:rsid w:val="002C7E25"/>
    <w:rsid w:val="002D1523"/>
    <w:rsid w:val="002D251B"/>
    <w:rsid w:val="002D2789"/>
    <w:rsid w:val="002D2810"/>
    <w:rsid w:val="002D4530"/>
    <w:rsid w:val="002D6541"/>
    <w:rsid w:val="002D673F"/>
    <w:rsid w:val="002D7A66"/>
    <w:rsid w:val="002D7F8C"/>
    <w:rsid w:val="002E0EB4"/>
    <w:rsid w:val="002E171E"/>
    <w:rsid w:val="002E18F9"/>
    <w:rsid w:val="002E25D9"/>
    <w:rsid w:val="002E3635"/>
    <w:rsid w:val="002E447B"/>
    <w:rsid w:val="002E452B"/>
    <w:rsid w:val="002E457E"/>
    <w:rsid w:val="002E6C32"/>
    <w:rsid w:val="002F0B01"/>
    <w:rsid w:val="002F1315"/>
    <w:rsid w:val="002F17AF"/>
    <w:rsid w:val="002F2D54"/>
    <w:rsid w:val="002F2E69"/>
    <w:rsid w:val="002F3617"/>
    <w:rsid w:val="002F3B5E"/>
    <w:rsid w:val="002F3D20"/>
    <w:rsid w:val="002F4B9F"/>
    <w:rsid w:val="002F4C94"/>
    <w:rsid w:val="002F53DE"/>
    <w:rsid w:val="002F56F0"/>
    <w:rsid w:val="003009EA"/>
    <w:rsid w:val="00300B5E"/>
    <w:rsid w:val="00300C59"/>
    <w:rsid w:val="003011D8"/>
    <w:rsid w:val="00301270"/>
    <w:rsid w:val="00301FD1"/>
    <w:rsid w:val="00302619"/>
    <w:rsid w:val="00302793"/>
    <w:rsid w:val="0030339C"/>
    <w:rsid w:val="00303BBE"/>
    <w:rsid w:val="003049F9"/>
    <w:rsid w:val="00305F19"/>
    <w:rsid w:val="00306F37"/>
    <w:rsid w:val="00310A98"/>
    <w:rsid w:val="00310B36"/>
    <w:rsid w:val="00312B90"/>
    <w:rsid w:val="003131AB"/>
    <w:rsid w:val="00313AAA"/>
    <w:rsid w:val="00313ADC"/>
    <w:rsid w:val="0031506C"/>
    <w:rsid w:val="0031562F"/>
    <w:rsid w:val="00316307"/>
    <w:rsid w:val="00316565"/>
    <w:rsid w:val="003166FB"/>
    <w:rsid w:val="0031756A"/>
    <w:rsid w:val="003214D0"/>
    <w:rsid w:val="003214F7"/>
    <w:rsid w:val="00322100"/>
    <w:rsid w:val="0032386D"/>
    <w:rsid w:val="00324E83"/>
    <w:rsid w:val="00326BB8"/>
    <w:rsid w:val="003274E5"/>
    <w:rsid w:val="00327E3C"/>
    <w:rsid w:val="00330ABF"/>
    <w:rsid w:val="00330F3F"/>
    <w:rsid w:val="003312CE"/>
    <w:rsid w:val="00332B1F"/>
    <w:rsid w:val="00333818"/>
    <w:rsid w:val="003341FB"/>
    <w:rsid w:val="0033454F"/>
    <w:rsid w:val="00334571"/>
    <w:rsid w:val="003348CC"/>
    <w:rsid w:val="00334FA4"/>
    <w:rsid w:val="00335885"/>
    <w:rsid w:val="00336A26"/>
    <w:rsid w:val="00340472"/>
    <w:rsid w:val="00340E52"/>
    <w:rsid w:val="00341801"/>
    <w:rsid w:val="003428AF"/>
    <w:rsid w:val="00343842"/>
    <w:rsid w:val="00344D0C"/>
    <w:rsid w:val="00345A5A"/>
    <w:rsid w:val="0034614B"/>
    <w:rsid w:val="003504F1"/>
    <w:rsid w:val="00350951"/>
    <w:rsid w:val="00350A2E"/>
    <w:rsid w:val="00350AB5"/>
    <w:rsid w:val="00350C69"/>
    <w:rsid w:val="003534C6"/>
    <w:rsid w:val="00353525"/>
    <w:rsid w:val="00353B61"/>
    <w:rsid w:val="00354FE0"/>
    <w:rsid w:val="003554F1"/>
    <w:rsid w:val="00355583"/>
    <w:rsid w:val="0035574B"/>
    <w:rsid w:val="00355DF8"/>
    <w:rsid w:val="00360B30"/>
    <w:rsid w:val="003613F6"/>
    <w:rsid w:val="003618D4"/>
    <w:rsid w:val="003629E5"/>
    <w:rsid w:val="00362D69"/>
    <w:rsid w:val="00363A19"/>
    <w:rsid w:val="0036417D"/>
    <w:rsid w:val="0036527D"/>
    <w:rsid w:val="00366E86"/>
    <w:rsid w:val="0036701C"/>
    <w:rsid w:val="00367208"/>
    <w:rsid w:val="00367906"/>
    <w:rsid w:val="0037348B"/>
    <w:rsid w:val="00373940"/>
    <w:rsid w:val="00374AF8"/>
    <w:rsid w:val="00376517"/>
    <w:rsid w:val="003827AD"/>
    <w:rsid w:val="00384AC4"/>
    <w:rsid w:val="00384F68"/>
    <w:rsid w:val="00385685"/>
    <w:rsid w:val="003864BB"/>
    <w:rsid w:val="0038751C"/>
    <w:rsid w:val="00387DFA"/>
    <w:rsid w:val="00392B29"/>
    <w:rsid w:val="0039333E"/>
    <w:rsid w:val="00393648"/>
    <w:rsid w:val="00393DE1"/>
    <w:rsid w:val="0039417A"/>
    <w:rsid w:val="003956DE"/>
    <w:rsid w:val="003957F6"/>
    <w:rsid w:val="0039599E"/>
    <w:rsid w:val="00396988"/>
    <w:rsid w:val="00397A0A"/>
    <w:rsid w:val="003A15AC"/>
    <w:rsid w:val="003A1AFB"/>
    <w:rsid w:val="003A1B38"/>
    <w:rsid w:val="003A26DB"/>
    <w:rsid w:val="003A3066"/>
    <w:rsid w:val="003A4CD1"/>
    <w:rsid w:val="003A698A"/>
    <w:rsid w:val="003A6A44"/>
    <w:rsid w:val="003A7D4F"/>
    <w:rsid w:val="003B073E"/>
    <w:rsid w:val="003B08E7"/>
    <w:rsid w:val="003B104C"/>
    <w:rsid w:val="003B2DC9"/>
    <w:rsid w:val="003B3743"/>
    <w:rsid w:val="003B39B2"/>
    <w:rsid w:val="003B3B54"/>
    <w:rsid w:val="003B4FBA"/>
    <w:rsid w:val="003B5A11"/>
    <w:rsid w:val="003B60D9"/>
    <w:rsid w:val="003B6B6F"/>
    <w:rsid w:val="003B7120"/>
    <w:rsid w:val="003B7459"/>
    <w:rsid w:val="003C19AB"/>
    <w:rsid w:val="003C2A2D"/>
    <w:rsid w:val="003C2AB0"/>
    <w:rsid w:val="003C4285"/>
    <w:rsid w:val="003C4323"/>
    <w:rsid w:val="003C533C"/>
    <w:rsid w:val="003C6068"/>
    <w:rsid w:val="003C6B80"/>
    <w:rsid w:val="003C7079"/>
    <w:rsid w:val="003C71DB"/>
    <w:rsid w:val="003C7242"/>
    <w:rsid w:val="003D21A1"/>
    <w:rsid w:val="003D2AB2"/>
    <w:rsid w:val="003D2FE5"/>
    <w:rsid w:val="003D3916"/>
    <w:rsid w:val="003D484B"/>
    <w:rsid w:val="003D4A38"/>
    <w:rsid w:val="003D56C1"/>
    <w:rsid w:val="003D65A7"/>
    <w:rsid w:val="003D693D"/>
    <w:rsid w:val="003D758A"/>
    <w:rsid w:val="003D7612"/>
    <w:rsid w:val="003D7B81"/>
    <w:rsid w:val="003E17C3"/>
    <w:rsid w:val="003E1BD5"/>
    <w:rsid w:val="003E24CF"/>
    <w:rsid w:val="003E2614"/>
    <w:rsid w:val="003E2F30"/>
    <w:rsid w:val="003E359E"/>
    <w:rsid w:val="003E43BB"/>
    <w:rsid w:val="003E481E"/>
    <w:rsid w:val="003E5EA6"/>
    <w:rsid w:val="003E6195"/>
    <w:rsid w:val="003F07AB"/>
    <w:rsid w:val="003F2D62"/>
    <w:rsid w:val="003F2E47"/>
    <w:rsid w:val="003F2FA7"/>
    <w:rsid w:val="003F3472"/>
    <w:rsid w:val="003F44F0"/>
    <w:rsid w:val="003F5515"/>
    <w:rsid w:val="003F6254"/>
    <w:rsid w:val="003F7DE6"/>
    <w:rsid w:val="004008D4"/>
    <w:rsid w:val="004022C9"/>
    <w:rsid w:val="00402A56"/>
    <w:rsid w:val="0040304E"/>
    <w:rsid w:val="00403568"/>
    <w:rsid w:val="0040378F"/>
    <w:rsid w:val="00404017"/>
    <w:rsid w:val="00404DD2"/>
    <w:rsid w:val="00404F4A"/>
    <w:rsid w:val="00404F8D"/>
    <w:rsid w:val="00406415"/>
    <w:rsid w:val="00406A31"/>
    <w:rsid w:val="00406EFC"/>
    <w:rsid w:val="00407035"/>
    <w:rsid w:val="00407CF2"/>
    <w:rsid w:val="00407DE0"/>
    <w:rsid w:val="0041059B"/>
    <w:rsid w:val="00411EE7"/>
    <w:rsid w:val="004123AF"/>
    <w:rsid w:val="004126F6"/>
    <w:rsid w:val="00412BD7"/>
    <w:rsid w:val="00413CBF"/>
    <w:rsid w:val="004149CD"/>
    <w:rsid w:val="004151FF"/>
    <w:rsid w:val="004156CC"/>
    <w:rsid w:val="00415C31"/>
    <w:rsid w:val="00416E90"/>
    <w:rsid w:val="0042064A"/>
    <w:rsid w:val="00420C99"/>
    <w:rsid w:val="00422A86"/>
    <w:rsid w:val="00422B2A"/>
    <w:rsid w:val="00424B97"/>
    <w:rsid w:val="00425F27"/>
    <w:rsid w:val="004273FB"/>
    <w:rsid w:val="00430BC6"/>
    <w:rsid w:val="00430E96"/>
    <w:rsid w:val="00431010"/>
    <w:rsid w:val="004316C3"/>
    <w:rsid w:val="004328B2"/>
    <w:rsid w:val="00433841"/>
    <w:rsid w:val="0043395D"/>
    <w:rsid w:val="00433A4A"/>
    <w:rsid w:val="00435157"/>
    <w:rsid w:val="004354AC"/>
    <w:rsid w:val="00435548"/>
    <w:rsid w:val="004361AB"/>
    <w:rsid w:val="004369DE"/>
    <w:rsid w:val="00436C7B"/>
    <w:rsid w:val="00437154"/>
    <w:rsid w:val="0043732D"/>
    <w:rsid w:val="00437ED0"/>
    <w:rsid w:val="0044172C"/>
    <w:rsid w:val="00441B80"/>
    <w:rsid w:val="004423D4"/>
    <w:rsid w:val="0044318B"/>
    <w:rsid w:val="00443A95"/>
    <w:rsid w:val="004454D7"/>
    <w:rsid w:val="0044559B"/>
    <w:rsid w:val="004479FA"/>
    <w:rsid w:val="00451761"/>
    <w:rsid w:val="00455B77"/>
    <w:rsid w:val="00455DE5"/>
    <w:rsid w:val="004571CE"/>
    <w:rsid w:val="00457259"/>
    <w:rsid w:val="00457DF3"/>
    <w:rsid w:val="004600AB"/>
    <w:rsid w:val="00463DD1"/>
    <w:rsid w:val="00463DD7"/>
    <w:rsid w:val="0046539E"/>
    <w:rsid w:val="00465F9D"/>
    <w:rsid w:val="00466819"/>
    <w:rsid w:val="004668E5"/>
    <w:rsid w:val="00467775"/>
    <w:rsid w:val="00467BDC"/>
    <w:rsid w:val="00470B93"/>
    <w:rsid w:val="0047133A"/>
    <w:rsid w:val="00472360"/>
    <w:rsid w:val="004733E5"/>
    <w:rsid w:val="00473AFD"/>
    <w:rsid w:val="00474096"/>
    <w:rsid w:val="004744EC"/>
    <w:rsid w:val="00475035"/>
    <w:rsid w:val="00476641"/>
    <w:rsid w:val="00477A84"/>
    <w:rsid w:val="00477C94"/>
    <w:rsid w:val="00477FF1"/>
    <w:rsid w:val="004800C3"/>
    <w:rsid w:val="004828F4"/>
    <w:rsid w:val="00484138"/>
    <w:rsid w:val="00484E4A"/>
    <w:rsid w:val="00485C4A"/>
    <w:rsid w:val="0048645B"/>
    <w:rsid w:val="004874EA"/>
    <w:rsid w:val="00490209"/>
    <w:rsid w:val="0049023F"/>
    <w:rsid w:val="00490C2E"/>
    <w:rsid w:val="00491B85"/>
    <w:rsid w:val="00491E6B"/>
    <w:rsid w:val="004923CA"/>
    <w:rsid w:val="00493944"/>
    <w:rsid w:val="00493DD8"/>
    <w:rsid w:val="00494AED"/>
    <w:rsid w:val="00496644"/>
    <w:rsid w:val="00496CCD"/>
    <w:rsid w:val="00497320"/>
    <w:rsid w:val="004A0745"/>
    <w:rsid w:val="004A08AC"/>
    <w:rsid w:val="004A332A"/>
    <w:rsid w:val="004A3758"/>
    <w:rsid w:val="004A507E"/>
    <w:rsid w:val="004A51A2"/>
    <w:rsid w:val="004A5A70"/>
    <w:rsid w:val="004A615E"/>
    <w:rsid w:val="004B1D29"/>
    <w:rsid w:val="004B1F96"/>
    <w:rsid w:val="004B3834"/>
    <w:rsid w:val="004B3952"/>
    <w:rsid w:val="004B40DF"/>
    <w:rsid w:val="004B5A54"/>
    <w:rsid w:val="004B64D9"/>
    <w:rsid w:val="004B7C0C"/>
    <w:rsid w:val="004C1555"/>
    <w:rsid w:val="004C173F"/>
    <w:rsid w:val="004C32D2"/>
    <w:rsid w:val="004C3A18"/>
    <w:rsid w:val="004C3F78"/>
    <w:rsid w:val="004C4927"/>
    <w:rsid w:val="004C5BC3"/>
    <w:rsid w:val="004C6392"/>
    <w:rsid w:val="004C6839"/>
    <w:rsid w:val="004C7218"/>
    <w:rsid w:val="004C7D71"/>
    <w:rsid w:val="004D0431"/>
    <w:rsid w:val="004D1BF3"/>
    <w:rsid w:val="004D27A7"/>
    <w:rsid w:val="004D2911"/>
    <w:rsid w:val="004D29CB"/>
    <w:rsid w:val="004D35AF"/>
    <w:rsid w:val="004D3D98"/>
    <w:rsid w:val="004D3E25"/>
    <w:rsid w:val="004D42D6"/>
    <w:rsid w:val="004D5838"/>
    <w:rsid w:val="004D6258"/>
    <w:rsid w:val="004D7124"/>
    <w:rsid w:val="004E040E"/>
    <w:rsid w:val="004E2009"/>
    <w:rsid w:val="004E2F12"/>
    <w:rsid w:val="004E31EA"/>
    <w:rsid w:val="004E3E04"/>
    <w:rsid w:val="004E3EB8"/>
    <w:rsid w:val="004E41CA"/>
    <w:rsid w:val="004E7E4C"/>
    <w:rsid w:val="004E7EB8"/>
    <w:rsid w:val="004F0D9B"/>
    <w:rsid w:val="004F14DF"/>
    <w:rsid w:val="004F31E7"/>
    <w:rsid w:val="004F3933"/>
    <w:rsid w:val="004F59DC"/>
    <w:rsid w:val="004F5F87"/>
    <w:rsid w:val="004F6158"/>
    <w:rsid w:val="004F6422"/>
    <w:rsid w:val="004F6AC7"/>
    <w:rsid w:val="004F7833"/>
    <w:rsid w:val="004F7DA0"/>
    <w:rsid w:val="005006E2"/>
    <w:rsid w:val="00500863"/>
    <w:rsid w:val="00502BAD"/>
    <w:rsid w:val="00503179"/>
    <w:rsid w:val="0050406A"/>
    <w:rsid w:val="00504D69"/>
    <w:rsid w:val="00505708"/>
    <w:rsid w:val="00505717"/>
    <w:rsid w:val="0051002B"/>
    <w:rsid w:val="00510555"/>
    <w:rsid w:val="0051058C"/>
    <w:rsid w:val="00511D74"/>
    <w:rsid w:val="0051330E"/>
    <w:rsid w:val="00513A0B"/>
    <w:rsid w:val="00514EB6"/>
    <w:rsid w:val="00515A7C"/>
    <w:rsid w:val="00516420"/>
    <w:rsid w:val="005167BA"/>
    <w:rsid w:val="00517254"/>
    <w:rsid w:val="00520759"/>
    <w:rsid w:val="00520CCC"/>
    <w:rsid w:val="00521542"/>
    <w:rsid w:val="00521A2E"/>
    <w:rsid w:val="0052298B"/>
    <w:rsid w:val="00523694"/>
    <w:rsid w:val="005245AE"/>
    <w:rsid w:val="00524990"/>
    <w:rsid w:val="00526013"/>
    <w:rsid w:val="00526098"/>
    <w:rsid w:val="00526E4A"/>
    <w:rsid w:val="00530C72"/>
    <w:rsid w:val="00532DDA"/>
    <w:rsid w:val="005331A8"/>
    <w:rsid w:val="00533242"/>
    <w:rsid w:val="0053693F"/>
    <w:rsid w:val="00536D06"/>
    <w:rsid w:val="00537AF4"/>
    <w:rsid w:val="00540759"/>
    <w:rsid w:val="00542F59"/>
    <w:rsid w:val="005436AF"/>
    <w:rsid w:val="00543BD8"/>
    <w:rsid w:val="00544F15"/>
    <w:rsid w:val="00545484"/>
    <w:rsid w:val="00546A63"/>
    <w:rsid w:val="0054761B"/>
    <w:rsid w:val="005477BF"/>
    <w:rsid w:val="00547BBA"/>
    <w:rsid w:val="005501D8"/>
    <w:rsid w:val="00550DA6"/>
    <w:rsid w:val="0055298E"/>
    <w:rsid w:val="005551CF"/>
    <w:rsid w:val="00555292"/>
    <w:rsid w:val="0055535B"/>
    <w:rsid w:val="00555ED3"/>
    <w:rsid w:val="00556FFE"/>
    <w:rsid w:val="005602F2"/>
    <w:rsid w:val="00560D39"/>
    <w:rsid w:val="00561561"/>
    <w:rsid w:val="00564B77"/>
    <w:rsid w:val="00566132"/>
    <w:rsid w:val="00566553"/>
    <w:rsid w:val="00566603"/>
    <w:rsid w:val="005676CD"/>
    <w:rsid w:val="0057327D"/>
    <w:rsid w:val="00573562"/>
    <w:rsid w:val="00573A4B"/>
    <w:rsid w:val="00574672"/>
    <w:rsid w:val="0057529C"/>
    <w:rsid w:val="00575E5A"/>
    <w:rsid w:val="00580199"/>
    <w:rsid w:val="005803E3"/>
    <w:rsid w:val="00582850"/>
    <w:rsid w:val="0058443E"/>
    <w:rsid w:val="00584511"/>
    <w:rsid w:val="005848DA"/>
    <w:rsid w:val="00584A10"/>
    <w:rsid w:val="005853FF"/>
    <w:rsid w:val="005855B3"/>
    <w:rsid w:val="0058596F"/>
    <w:rsid w:val="0058692C"/>
    <w:rsid w:val="00586AC9"/>
    <w:rsid w:val="00590FB2"/>
    <w:rsid w:val="00591299"/>
    <w:rsid w:val="00591F1D"/>
    <w:rsid w:val="005922BE"/>
    <w:rsid w:val="00592542"/>
    <w:rsid w:val="005927A1"/>
    <w:rsid w:val="005937CC"/>
    <w:rsid w:val="00593A87"/>
    <w:rsid w:val="00593E95"/>
    <w:rsid w:val="00594424"/>
    <w:rsid w:val="005951CB"/>
    <w:rsid w:val="005970E0"/>
    <w:rsid w:val="00597C0A"/>
    <w:rsid w:val="005A26AB"/>
    <w:rsid w:val="005A2F2D"/>
    <w:rsid w:val="005A4564"/>
    <w:rsid w:val="005A45E9"/>
    <w:rsid w:val="005A4B78"/>
    <w:rsid w:val="005A563C"/>
    <w:rsid w:val="005A7251"/>
    <w:rsid w:val="005A78BD"/>
    <w:rsid w:val="005B05FC"/>
    <w:rsid w:val="005B1418"/>
    <w:rsid w:val="005B167F"/>
    <w:rsid w:val="005B3503"/>
    <w:rsid w:val="005B55B7"/>
    <w:rsid w:val="005C009A"/>
    <w:rsid w:val="005C0249"/>
    <w:rsid w:val="005C0D29"/>
    <w:rsid w:val="005C2834"/>
    <w:rsid w:val="005C4451"/>
    <w:rsid w:val="005C47BA"/>
    <w:rsid w:val="005C5865"/>
    <w:rsid w:val="005C60B4"/>
    <w:rsid w:val="005C6346"/>
    <w:rsid w:val="005C73F7"/>
    <w:rsid w:val="005C7D0B"/>
    <w:rsid w:val="005D0E44"/>
    <w:rsid w:val="005D2285"/>
    <w:rsid w:val="005D266E"/>
    <w:rsid w:val="005D335C"/>
    <w:rsid w:val="005D3A48"/>
    <w:rsid w:val="005D496E"/>
    <w:rsid w:val="005D5FB5"/>
    <w:rsid w:val="005D758B"/>
    <w:rsid w:val="005E2E3E"/>
    <w:rsid w:val="005E3A2D"/>
    <w:rsid w:val="005E3AE0"/>
    <w:rsid w:val="005E45F5"/>
    <w:rsid w:val="005E6A99"/>
    <w:rsid w:val="005E7DB8"/>
    <w:rsid w:val="005F017B"/>
    <w:rsid w:val="005F0444"/>
    <w:rsid w:val="005F1AF3"/>
    <w:rsid w:val="005F1AFF"/>
    <w:rsid w:val="005F21AA"/>
    <w:rsid w:val="005F2B4A"/>
    <w:rsid w:val="005F2CC0"/>
    <w:rsid w:val="005F3B3F"/>
    <w:rsid w:val="005F46BE"/>
    <w:rsid w:val="005F5941"/>
    <w:rsid w:val="005F6B85"/>
    <w:rsid w:val="005F6CFB"/>
    <w:rsid w:val="005F6DB4"/>
    <w:rsid w:val="006007BA"/>
    <w:rsid w:val="00600A7B"/>
    <w:rsid w:val="0060160F"/>
    <w:rsid w:val="00601840"/>
    <w:rsid w:val="00601BAD"/>
    <w:rsid w:val="00601C45"/>
    <w:rsid w:val="00602169"/>
    <w:rsid w:val="0060231F"/>
    <w:rsid w:val="0060280D"/>
    <w:rsid w:val="006035E4"/>
    <w:rsid w:val="00604996"/>
    <w:rsid w:val="00604B33"/>
    <w:rsid w:val="00605213"/>
    <w:rsid w:val="006054F6"/>
    <w:rsid w:val="00605C06"/>
    <w:rsid w:val="006107E5"/>
    <w:rsid w:val="00610893"/>
    <w:rsid w:val="0061185B"/>
    <w:rsid w:val="00612C20"/>
    <w:rsid w:val="006132AC"/>
    <w:rsid w:val="006139DB"/>
    <w:rsid w:val="00614041"/>
    <w:rsid w:val="00614FEB"/>
    <w:rsid w:val="00617A66"/>
    <w:rsid w:val="00617B63"/>
    <w:rsid w:val="00621F8E"/>
    <w:rsid w:val="00623FF5"/>
    <w:rsid w:val="00624EEF"/>
    <w:rsid w:val="00626C51"/>
    <w:rsid w:val="0063053D"/>
    <w:rsid w:val="00631C7D"/>
    <w:rsid w:val="00632235"/>
    <w:rsid w:val="00632670"/>
    <w:rsid w:val="00632FC2"/>
    <w:rsid w:val="00633006"/>
    <w:rsid w:val="0063384A"/>
    <w:rsid w:val="00633A1F"/>
    <w:rsid w:val="00633EC0"/>
    <w:rsid w:val="0063419C"/>
    <w:rsid w:val="0063559E"/>
    <w:rsid w:val="006355A8"/>
    <w:rsid w:val="00636535"/>
    <w:rsid w:val="00637650"/>
    <w:rsid w:val="00637DBA"/>
    <w:rsid w:val="00641756"/>
    <w:rsid w:val="00643540"/>
    <w:rsid w:val="0064479D"/>
    <w:rsid w:val="00644AEB"/>
    <w:rsid w:val="0064507D"/>
    <w:rsid w:val="00645447"/>
    <w:rsid w:val="0064647B"/>
    <w:rsid w:val="00647FF5"/>
    <w:rsid w:val="00650173"/>
    <w:rsid w:val="00650B04"/>
    <w:rsid w:val="006510F3"/>
    <w:rsid w:val="006512CA"/>
    <w:rsid w:val="0065245A"/>
    <w:rsid w:val="00654809"/>
    <w:rsid w:val="00654BBA"/>
    <w:rsid w:val="00654F97"/>
    <w:rsid w:val="006552CC"/>
    <w:rsid w:val="00655736"/>
    <w:rsid w:val="00655C50"/>
    <w:rsid w:val="0065680F"/>
    <w:rsid w:val="00656B1E"/>
    <w:rsid w:val="006572B5"/>
    <w:rsid w:val="00657D8A"/>
    <w:rsid w:val="00660908"/>
    <w:rsid w:val="00661B1C"/>
    <w:rsid w:val="00661FAB"/>
    <w:rsid w:val="006645BF"/>
    <w:rsid w:val="006659BE"/>
    <w:rsid w:val="0066722C"/>
    <w:rsid w:val="0066725D"/>
    <w:rsid w:val="00670CE9"/>
    <w:rsid w:val="00671E2B"/>
    <w:rsid w:val="006720E9"/>
    <w:rsid w:val="00672E22"/>
    <w:rsid w:val="00672E47"/>
    <w:rsid w:val="00673B0A"/>
    <w:rsid w:val="00674A44"/>
    <w:rsid w:val="00674F36"/>
    <w:rsid w:val="00674FE8"/>
    <w:rsid w:val="00681556"/>
    <w:rsid w:val="00683946"/>
    <w:rsid w:val="00683CDA"/>
    <w:rsid w:val="00685332"/>
    <w:rsid w:val="00685B26"/>
    <w:rsid w:val="0068730D"/>
    <w:rsid w:val="00692E0F"/>
    <w:rsid w:val="00692F0A"/>
    <w:rsid w:val="00693832"/>
    <w:rsid w:val="00693A05"/>
    <w:rsid w:val="00693BEB"/>
    <w:rsid w:val="00694354"/>
    <w:rsid w:val="00694671"/>
    <w:rsid w:val="006953AF"/>
    <w:rsid w:val="00696741"/>
    <w:rsid w:val="00696827"/>
    <w:rsid w:val="00696E27"/>
    <w:rsid w:val="00697163"/>
    <w:rsid w:val="0069758A"/>
    <w:rsid w:val="006A02BB"/>
    <w:rsid w:val="006A1B74"/>
    <w:rsid w:val="006A1F26"/>
    <w:rsid w:val="006A1F9E"/>
    <w:rsid w:val="006A386A"/>
    <w:rsid w:val="006A3B89"/>
    <w:rsid w:val="006A3D1A"/>
    <w:rsid w:val="006A3F9D"/>
    <w:rsid w:val="006A4EAC"/>
    <w:rsid w:val="006A595B"/>
    <w:rsid w:val="006A5AC6"/>
    <w:rsid w:val="006A6A48"/>
    <w:rsid w:val="006A6F38"/>
    <w:rsid w:val="006A78E0"/>
    <w:rsid w:val="006B0ED2"/>
    <w:rsid w:val="006B1A90"/>
    <w:rsid w:val="006B288E"/>
    <w:rsid w:val="006B4058"/>
    <w:rsid w:val="006B423A"/>
    <w:rsid w:val="006B4580"/>
    <w:rsid w:val="006B5807"/>
    <w:rsid w:val="006B5901"/>
    <w:rsid w:val="006B5CA9"/>
    <w:rsid w:val="006B6543"/>
    <w:rsid w:val="006B6ECF"/>
    <w:rsid w:val="006B76A6"/>
    <w:rsid w:val="006B7ACD"/>
    <w:rsid w:val="006B7ECC"/>
    <w:rsid w:val="006C0795"/>
    <w:rsid w:val="006C0A65"/>
    <w:rsid w:val="006C0CDF"/>
    <w:rsid w:val="006C0E6A"/>
    <w:rsid w:val="006C130C"/>
    <w:rsid w:val="006C186D"/>
    <w:rsid w:val="006C24C7"/>
    <w:rsid w:val="006C2E0E"/>
    <w:rsid w:val="006C31F5"/>
    <w:rsid w:val="006C36D9"/>
    <w:rsid w:val="006C4044"/>
    <w:rsid w:val="006C507D"/>
    <w:rsid w:val="006C518C"/>
    <w:rsid w:val="006C61E3"/>
    <w:rsid w:val="006C678B"/>
    <w:rsid w:val="006C71A3"/>
    <w:rsid w:val="006D0103"/>
    <w:rsid w:val="006D048C"/>
    <w:rsid w:val="006D1BAC"/>
    <w:rsid w:val="006D1F66"/>
    <w:rsid w:val="006D2965"/>
    <w:rsid w:val="006D310F"/>
    <w:rsid w:val="006D425F"/>
    <w:rsid w:val="006D4A35"/>
    <w:rsid w:val="006D4EFA"/>
    <w:rsid w:val="006D61CA"/>
    <w:rsid w:val="006D6BA4"/>
    <w:rsid w:val="006E0805"/>
    <w:rsid w:val="006E128A"/>
    <w:rsid w:val="006E2AEA"/>
    <w:rsid w:val="006E3840"/>
    <w:rsid w:val="006E418A"/>
    <w:rsid w:val="006E57A5"/>
    <w:rsid w:val="006E5C46"/>
    <w:rsid w:val="006E5DF9"/>
    <w:rsid w:val="006E690D"/>
    <w:rsid w:val="006E7808"/>
    <w:rsid w:val="006F037B"/>
    <w:rsid w:val="006F0529"/>
    <w:rsid w:val="006F0858"/>
    <w:rsid w:val="006F105B"/>
    <w:rsid w:val="006F263B"/>
    <w:rsid w:val="006F3B4E"/>
    <w:rsid w:val="006F49F5"/>
    <w:rsid w:val="006F4B1A"/>
    <w:rsid w:val="006F4E50"/>
    <w:rsid w:val="006F5B78"/>
    <w:rsid w:val="006F600A"/>
    <w:rsid w:val="006F6888"/>
    <w:rsid w:val="006F6EAE"/>
    <w:rsid w:val="006F7091"/>
    <w:rsid w:val="006F7848"/>
    <w:rsid w:val="0070070D"/>
    <w:rsid w:val="007019F8"/>
    <w:rsid w:val="007025A5"/>
    <w:rsid w:val="00702E7D"/>
    <w:rsid w:val="00705BFD"/>
    <w:rsid w:val="0070646E"/>
    <w:rsid w:val="0070651E"/>
    <w:rsid w:val="00710257"/>
    <w:rsid w:val="00711676"/>
    <w:rsid w:val="00711697"/>
    <w:rsid w:val="00711F23"/>
    <w:rsid w:val="0071280E"/>
    <w:rsid w:val="00712CC8"/>
    <w:rsid w:val="00713793"/>
    <w:rsid w:val="0071494A"/>
    <w:rsid w:val="00715161"/>
    <w:rsid w:val="0071653F"/>
    <w:rsid w:val="007167C6"/>
    <w:rsid w:val="007200E8"/>
    <w:rsid w:val="007203BB"/>
    <w:rsid w:val="007206B2"/>
    <w:rsid w:val="007217A7"/>
    <w:rsid w:val="0072198A"/>
    <w:rsid w:val="00721FC0"/>
    <w:rsid w:val="0072278E"/>
    <w:rsid w:val="0072473E"/>
    <w:rsid w:val="00725B46"/>
    <w:rsid w:val="00726459"/>
    <w:rsid w:val="007306BC"/>
    <w:rsid w:val="00730E4F"/>
    <w:rsid w:val="00731763"/>
    <w:rsid w:val="00732002"/>
    <w:rsid w:val="007324AA"/>
    <w:rsid w:val="00734996"/>
    <w:rsid w:val="00734AE6"/>
    <w:rsid w:val="00736CDE"/>
    <w:rsid w:val="00741112"/>
    <w:rsid w:val="0074141C"/>
    <w:rsid w:val="007414DE"/>
    <w:rsid w:val="00741633"/>
    <w:rsid w:val="00741A38"/>
    <w:rsid w:val="00742A5D"/>
    <w:rsid w:val="00745C22"/>
    <w:rsid w:val="00746BE9"/>
    <w:rsid w:val="00746EA6"/>
    <w:rsid w:val="00751AF7"/>
    <w:rsid w:val="0075220C"/>
    <w:rsid w:val="00754B74"/>
    <w:rsid w:val="00757B12"/>
    <w:rsid w:val="00757F18"/>
    <w:rsid w:val="00760B9C"/>
    <w:rsid w:val="00760D43"/>
    <w:rsid w:val="007613E0"/>
    <w:rsid w:val="0076403D"/>
    <w:rsid w:val="00766140"/>
    <w:rsid w:val="007713BA"/>
    <w:rsid w:val="00772CD8"/>
    <w:rsid w:val="00773F6F"/>
    <w:rsid w:val="00774030"/>
    <w:rsid w:val="00777036"/>
    <w:rsid w:val="0077736F"/>
    <w:rsid w:val="00780089"/>
    <w:rsid w:val="007803E1"/>
    <w:rsid w:val="007807B5"/>
    <w:rsid w:val="00780B04"/>
    <w:rsid w:val="00781662"/>
    <w:rsid w:val="00781B1F"/>
    <w:rsid w:val="00782B5F"/>
    <w:rsid w:val="00782B7A"/>
    <w:rsid w:val="00782BD6"/>
    <w:rsid w:val="00785397"/>
    <w:rsid w:val="007867C0"/>
    <w:rsid w:val="00786C8B"/>
    <w:rsid w:val="007870F5"/>
    <w:rsid w:val="00787676"/>
    <w:rsid w:val="007877C5"/>
    <w:rsid w:val="00787B56"/>
    <w:rsid w:val="00787EF2"/>
    <w:rsid w:val="00790108"/>
    <w:rsid w:val="007904B0"/>
    <w:rsid w:val="00791F51"/>
    <w:rsid w:val="00792972"/>
    <w:rsid w:val="007937B3"/>
    <w:rsid w:val="00793830"/>
    <w:rsid w:val="007944F4"/>
    <w:rsid w:val="00794FFE"/>
    <w:rsid w:val="007960FE"/>
    <w:rsid w:val="00796C81"/>
    <w:rsid w:val="00796F0C"/>
    <w:rsid w:val="00797E02"/>
    <w:rsid w:val="007A035C"/>
    <w:rsid w:val="007A0575"/>
    <w:rsid w:val="007A1391"/>
    <w:rsid w:val="007A29C1"/>
    <w:rsid w:val="007A2C2B"/>
    <w:rsid w:val="007A6A9C"/>
    <w:rsid w:val="007A789F"/>
    <w:rsid w:val="007A7AB4"/>
    <w:rsid w:val="007B060B"/>
    <w:rsid w:val="007B1540"/>
    <w:rsid w:val="007B16FC"/>
    <w:rsid w:val="007B1EEA"/>
    <w:rsid w:val="007B2B8D"/>
    <w:rsid w:val="007B2F54"/>
    <w:rsid w:val="007B3503"/>
    <w:rsid w:val="007B5503"/>
    <w:rsid w:val="007B5A6B"/>
    <w:rsid w:val="007B5D5E"/>
    <w:rsid w:val="007B6280"/>
    <w:rsid w:val="007B66E2"/>
    <w:rsid w:val="007C00B5"/>
    <w:rsid w:val="007C1AE6"/>
    <w:rsid w:val="007C4929"/>
    <w:rsid w:val="007C4D08"/>
    <w:rsid w:val="007C5C86"/>
    <w:rsid w:val="007C62C2"/>
    <w:rsid w:val="007C6B2B"/>
    <w:rsid w:val="007C6CD3"/>
    <w:rsid w:val="007D027B"/>
    <w:rsid w:val="007D04C0"/>
    <w:rsid w:val="007D1C9C"/>
    <w:rsid w:val="007D4757"/>
    <w:rsid w:val="007D5673"/>
    <w:rsid w:val="007D5750"/>
    <w:rsid w:val="007D5A05"/>
    <w:rsid w:val="007D60B6"/>
    <w:rsid w:val="007D6227"/>
    <w:rsid w:val="007D65DD"/>
    <w:rsid w:val="007D76C6"/>
    <w:rsid w:val="007E02A8"/>
    <w:rsid w:val="007E07D9"/>
    <w:rsid w:val="007E1CEF"/>
    <w:rsid w:val="007E1FB3"/>
    <w:rsid w:val="007E56E9"/>
    <w:rsid w:val="007E62C1"/>
    <w:rsid w:val="007E641C"/>
    <w:rsid w:val="007E655A"/>
    <w:rsid w:val="007F1E6B"/>
    <w:rsid w:val="007F1FFC"/>
    <w:rsid w:val="007F31E7"/>
    <w:rsid w:val="007F3B89"/>
    <w:rsid w:val="007F421F"/>
    <w:rsid w:val="007F5319"/>
    <w:rsid w:val="007F6899"/>
    <w:rsid w:val="007F7C9A"/>
    <w:rsid w:val="00800EF6"/>
    <w:rsid w:val="00801461"/>
    <w:rsid w:val="0080174E"/>
    <w:rsid w:val="00802BAB"/>
    <w:rsid w:val="00803D88"/>
    <w:rsid w:val="00803F96"/>
    <w:rsid w:val="00804A54"/>
    <w:rsid w:val="00805C10"/>
    <w:rsid w:val="0080740A"/>
    <w:rsid w:val="00810554"/>
    <w:rsid w:val="00811A07"/>
    <w:rsid w:val="0081262F"/>
    <w:rsid w:val="0081371D"/>
    <w:rsid w:val="00813D23"/>
    <w:rsid w:val="00815A18"/>
    <w:rsid w:val="0081632A"/>
    <w:rsid w:val="00816A58"/>
    <w:rsid w:val="00816B2F"/>
    <w:rsid w:val="0081702D"/>
    <w:rsid w:val="00817E79"/>
    <w:rsid w:val="00817E93"/>
    <w:rsid w:val="008202D7"/>
    <w:rsid w:val="008209BB"/>
    <w:rsid w:val="0082125D"/>
    <w:rsid w:val="008215F3"/>
    <w:rsid w:val="00824013"/>
    <w:rsid w:val="008241DD"/>
    <w:rsid w:val="00824D5C"/>
    <w:rsid w:val="00824F5C"/>
    <w:rsid w:val="00824FC8"/>
    <w:rsid w:val="0082611F"/>
    <w:rsid w:val="00827312"/>
    <w:rsid w:val="00827E2E"/>
    <w:rsid w:val="008302AB"/>
    <w:rsid w:val="00830F96"/>
    <w:rsid w:val="00831382"/>
    <w:rsid w:val="0083139A"/>
    <w:rsid w:val="0083160A"/>
    <w:rsid w:val="00831A97"/>
    <w:rsid w:val="00831B1A"/>
    <w:rsid w:val="00831E82"/>
    <w:rsid w:val="008322C2"/>
    <w:rsid w:val="0083274B"/>
    <w:rsid w:val="00832A6F"/>
    <w:rsid w:val="00832F03"/>
    <w:rsid w:val="008358A8"/>
    <w:rsid w:val="0083603F"/>
    <w:rsid w:val="008368E7"/>
    <w:rsid w:val="00837AC4"/>
    <w:rsid w:val="00837E75"/>
    <w:rsid w:val="008413FB"/>
    <w:rsid w:val="00842A3C"/>
    <w:rsid w:val="00842C26"/>
    <w:rsid w:val="0084306C"/>
    <w:rsid w:val="008433D5"/>
    <w:rsid w:val="008441C8"/>
    <w:rsid w:val="00844FB9"/>
    <w:rsid w:val="00846305"/>
    <w:rsid w:val="00846E67"/>
    <w:rsid w:val="00847855"/>
    <w:rsid w:val="008502E9"/>
    <w:rsid w:val="00850679"/>
    <w:rsid w:val="00851A68"/>
    <w:rsid w:val="00851E72"/>
    <w:rsid w:val="00852289"/>
    <w:rsid w:val="008526E6"/>
    <w:rsid w:val="00852740"/>
    <w:rsid w:val="0085323A"/>
    <w:rsid w:val="00853B5C"/>
    <w:rsid w:val="008540A1"/>
    <w:rsid w:val="008549B8"/>
    <w:rsid w:val="00856595"/>
    <w:rsid w:val="00856E17"/>
    <w:rsid w:val="00857054"/>
    <w:rsid w:val="00860436"/>
    <w:rsid w:val="00861C72"/>
    <w:rsid w:val="00861FBC"/>
    <w:rsid w:val="00862A14"/>
    <w:rsid w:val="008630F6"/>
    <w:rsid w:val="00863280"/>
    <w:rsid w:val="00863379"/>
    <w:rsid w:val="00863780"/>
    <w:rsid w:val="008637E0"/>
    <w:rsid w:val="00863ED4"/>
    <w:rsid w:val="00863F2F"/>
    <w:rsid w:val="00865361"/>
    <w:rsid w:val="0086583A"/>
    <w:rsid w:val="00865A77"/>
    <w:rsid w:val="00865ACE"/>
    <w:rsid w:val="008668CB"/>
    <w:rsid w:val="00866BF5"/>
    <w:rsid w:val="00866D9D"/>
    <w:rsid w:val="008678C5"/>
    <w:rsid w:val="008711D7"/>
    <w:rsid w:val="0087216E"/>
    <w:rsid w:val="00872494"/>
    <w:rsid w:val="008725DA"/>
    <w:rsid w:val="0087312D"/>
    <w:rsid w:val="00875232"/>
    <w:rsid w:val="00875317"/>
    <w:rsid w:val="008754D7"/>
    <w:rsid w:val="008756A6"/>
    <w:rsid w:val="008756DF"/>
    <w:rsid w:val="00881F81"/>
    <w:rsid w:val="00882345"/>
    <w:rsid w:val="00882A71"/>
    <w:rsid w:val="00885141"/>
    <w:rsid w:val="008859A3"/>
    <w:rsid w:val="00886073"/>
    <w:rsid w:val="008874FC"/>
    <w:rsid w:val="0088791C"/>
    <w:rsid w:val="00887974"/>
    <w:rsid w:val="008903B4"/>
    <w:rsid w:val="00890AC2"/>
    <w:rsid w:val="00890FEB"/>
    <w:rsid w:val="00891FD6"/>
    <w:rsid w:val="0089217B"/>
    <w:rsid w:val="00892337"/>
    <w:rsid w:val="00892E59"/>
    <w:rsid w:val="00893871"/>
    <w:rsid w:val="0089410C"/>
    <w:rsid w:val="00896ADA"/>
    <w:rsid w:val="0089777E"/>
    <w:rsid w:val="00897B8F"/>
    <w:rsid w:val="008A00C7"/>
    <w:rsid w:val="008A07A9"/>
    <w:rsid w:val="008A215F"/>
    <w:rsid w:val="008A359F"/>
    <w:rsid w:val="008A3E10"/>
    <w:rsid w:val="008A3EC9"/>
    <w:rsid w:val="008A3FF5"/>
    <w:rsid w:val="008A4305"/>
    <w:rsid w:val="008A4C81"/>
    <w:rsid w:val="008A52EB"/>
    <w:rsid w:val="008A5D9D"/>
    <w:rsid w:val="008A6489"/>
    <w:rsid w:val="008A743B"/>
    <w:rsid w:val="008A7565"/>
    <w:rsid w:val="008B0268"/>
    <w:rsid w:val="008B24BD"/>
    <w:rsid w:val="008B36DA"/>
    <w:rsid w:val="008B3C3C"/>
    <w:rsid w:val="008B4A40"/>
    <w:rsid w:val="008B4D95"/>
    <w:rsid w:val="008B7533"/>
    <w:rsid w:val="008B77ED"/>
    <w:rsid w:val="008B7D61"/>
    <w:rsid w:val="008C14A8"/>
    <w:rsid w:val="008C1F79"/>
    <w:rsid w:val="008C3B95"/>
    <w:rsid w:val="008C3FA0"/>
    <w:rsid w:val="008C47E0"/>
    <w:rsid w:val="008C48E6"/>
    <w:rsid w:val="008C5227"/>
    <w:rsid w:val="008C54D4"/>
    <w:rsid w:val="008C76EB"/>
    <w:rsid w:val="008D183B"/>
    <w:rsid w:val="008D1F88"/>
    <w:rsid w:val="008D378C"/>
    <w:rsid w:val="008D3941"/>
    <w:rsid w:val="008D4868"/>
    <w:rsid w:val="008D5301"/>
    <w:rsid w:val="008D53A6"/>
    <w:rsid w:val="008D53F6"/>
    <w:rsid w:val="008D7A88"/>
    <w:rsid w:val="008D7D32"/>
    <w:rsid w:val="008E06DF"/>
    <w:rsid w:val="008E30D4"/>
    <w:rsid w:val="008E33E4"/>
    <w:rsid w:val="008E3BF8"/>
    <w:rsid w:val="008E4EE1"/>
    <w:rsid w:val="008E6B0A"/>
    <w:rsid w:val="008E6FF2"/>
    <w:rsid w:val="008E758C"/>
    <w:rsid w:val="008F0372"/>
    <w:rsid w:val="008F0B87"/>
    <w:rsid w:val="008F0ECB"/>
    <w:rsid w:val="008F1F6D"/>
    <w:rsid w:val="008F2A1B"/>
    <w:rsid w:val="008F3BF5"/>
    <w:rsid w:val="008F43B9"/>
    <w:rsid w:val="008F780A"/>
    <w:rsid w:val="00900786"/>
    <w:rsid w:val="00900DD0"/>
    <w:rsid w:val="00901623"/>
    <w:rsid w:val="00901800"/>
    <w:rsid w:val="00901AB3"/>
    <w:rsid w:val="009026B4"/>
    <w:rsid w:val="0090346B"/>
    <w:rsid w:val="009047E2"/>
    <w:rsid w:val="0090541B"/>
    <w:rsid w:val="00906693"/>
    <w:rsid w:val="0091104B"/>
    <w:rsid w:val="009117DF"/>
    <w:rsid w:val="00911B78"/>
    <w:rsid w:val="00912308"/>
    <w:rsid w:val="00912371"/>
    <w:rsid w:val="00912536"/>
    <w:rsid w:val="00912F3F"/>
    <w:rsid w:val="00913347"/>
    <w:rsid w:val="00914877"/>
    <w:rsid w:val="009157A7"/>
    <w:rsid w:val="009163DE"/>
    <w:rsid w:val="00917064"/>
    <w:rsid w:val="009173C4"/>
    <w:rsid w:val="00917778"/>
    <w:rsid w:val="00917AC8"/>
    <w:rsid w:val="00920AA9"/>
    <w:rsid w:val="00921412"/>
    <w:rsid w:val="0092180E"/>
    <w:rsid w:val="00922607"/>
    <w:rsid w:val="0092281C"/>
    <w:rsid w:val="00922A1E"/>
    <w:rsid w:val="00922A86"/>
    <w:rsid w:val="00923E0F"/>
    <w:rsid w:val="0092488E"/>
    <w:rsid w:val="00924AAE"/>
    <w:rsid w:val="00926CA0"/>
    <w:rsid w:val="0092703E"/>
    <w:rsid w:val="00930594"/>
    <w:rsid w:val="009305FA"/>
    <w:rsid w:val="009316EE"/>
    <w:rsid w:val="009338CA"/>
    <w:rsid w:val="00933B45"/>
    <w:rsid w:val="00935339"/>
    <w:rsid w:val="00940BFC"/>
    <w:rsid w:val="00941D93"/>
    <w:rsid w:val="00944F99"/>
    <w:rsid w:val="00945846"/>
    <w:rsid w:val="00950865"/>
    <w:rsid w:val="00950D1D"/>
    <w:rsid w:val="0095229E"/>
    <w:rsid w:val="00952464"/>
    <w:rsid w:val="00953098"/>
    <w:rsid w:val="00955D06"/>
    <w:rsid w:val="0095610F"/>
    <w:rsid w:val="00956371"/>
    <w:rsid w:val="00957248"/>
    <w:rsid w:val="0095740B"/>
    <w:rsid w:val="009576C6"/>
    <w:rsid w:val="009622A8"/>
    <w:rsid w:val="00962708"/>
    <w:rsid w:val="00962F29"/>
    <w:rsid w:val="00963B59"/>
    <w:rsid w:val="00963C4D"/>
    <w:rsid w:val="00963FD8"/>
    <w:rsid w:val="009660AA"/>
    <w:rsid w:val="009676DA"/>
    <w:rsid w:val="009677D1"/>
    <w:rsid w:val="00971A50"/>
    <w:rsid w:val="009726D7"/>
    <w:rsid w:val="00972BB4"/>
    <w:rsid w:val="00972D23"/>
    <w:rsid w:val="00973483"/>
    <w:rsid w:val="00973F27"/>
    <w:rsid w:val="00974198"/>
    <w:rsid w:val="00974793"/>
    <w:rsid w:val="00974A95"/>
    <w:rsid w:val="00975DC8"/>
    <w:rsid w:val="00976B0F"/>
    <w:rsid w:val="00976F64"/>
    <w:rsid w:val="00977447"/>
    <w:rsid w:val="00977732"/>
    <w:rsid w:val="00977B4F"/>
    <w:rsid w:val="00981B01"/>
    <w:rsid w:val="009831B0"/>
    <w:rsid w:val="0098356A"/>
    <w:rsid w:val="00983CB3"/>
    <w:rsid w:val="0098439D"/>
    <w:rsid w:val="0098625B"/>
    <w:rsid w:val="009865C6"/>
    <w:rsid w:val="0098755F"/>
    <w:rsid w:val="00987E38"/>
    <w:rsid w:val="009904DD"/>
    <w:rsid w:val="009904E8"/>
    <w:rsid w:val="00991E39"/>
    <w:rsid w:val="0099279D"/>
    <w:rsid w:val="009939D1"/>
    <w:rsid w:val="009950A4"/>
    <w:rsid w:val="009950D8"/>
    <w:rsid w:val="009965E0"/>
    <w:rsid w:val="00996763"/>
    <w:rsid w:val="009970A8"/>
    <w:rsid w:val="009972DD"/>
    <w:rsid w:val="009A0843"/>
    <w:rsid w:val="009A1EEB"/>
    <w:rsid w:val="009A3087"/>
    <w:rsid w:val="009A475F"/>
    <w:rsid w:val="009A49BD"/>
    <w:rsid w:val="009A665A"/>
    <w:rsid w:val="009A76BE"/>
    <w:rsid w:val="009A7E56"/>
    <w:rsid w:val="009B080B"/>
    <w:rsid w:val="009B249A"/>
    <w:rsid w:val="009B374B"/>
    <w:rsid w:val="009B3A45"/>
    <w:rsid w:val="009B4757"/>
    <w:rsid w:val="009B5181"/>
    <w:rsid w:val="009B650E"/>
    <w:rsid w:val="009C03CA"/>
    <w:rsid w:val="009C0ED1"/>
    <w:rsid w:val="009C1A20"/>
    <w:rsid w:val="009C1C11"/>
    <w:rsid w:val="009C24AD"/>
    <w:rsid w:val="009C438A"/>
    <w:rsid w:val="009C698C"/>
    <w:rsid w:val="009D0189"/>
    <w:rsid w:val="009D06F2"/>
    <w:rsid w:val="009D08C9"/>
    <w:rsid w:val="009D36DE"/>
    <w:rsid w:val="009D3EE3"/>
    <w:rsid w:val="009D50D6"/>
    <w:rsid w:val="009D595E"/>
    <w:rsid w:val="009D6430"/>
    <w:rsid w:val="009D6633"/>
    <w:rsid w:val="009D6D53"/>
    <w:rsid w:val="009D6EAB"/>
    <w:rsid w:val="009D6F88"/>
    <w:rsid w:val="009D7C2D"/>
    <w:rsid w:val="009E1EF7"/>
    <w:rsid w:val="009E2714"/>
    <w:rsid w:val="009E4113"/>
    <w:rsid w:val="009E4AEB"/>
    <w:rsid w:val="009E652E"/>
    <w:rsid w:val="009E7BF8"/>
    <w:rsid w:val="009F20CA"/>
    <w:rsid w:val="009F2798"/>
    <w:rsid w:val="009F36F0"/>
    <w:rsid w:val="009F4C5F"/>
    <w:rsid w:val="009F4CFB"/>
    <w:rsid w:val="009F54AC"/>
    <w:rsid w:val="009F5A13"/>
    <w:rsid w:val="009F5DC2"/>
    <w:rsid w:val="009F67BC"/>
    <w:rsid w:val="009F781C"/>
    <w:rsid w:val="00A02374"/>
    <w:rsid w:val="00A02719"/>
    <w:rsid w:val="00A02BB8"/>
    <w:rsid w:val="00A03884"/>
    <w:rsid w:val="00A03987"/>
    <w:rsid w:val="00A055B5"/>
    <w:rsid w:val="00A0689D"/>
    <w:rsid w:val="00A07928"/>
    <w:rsid w:val="00A100B4"/>
    <w:rsid w:val="00A12196"/>
    <w:rsid w:val="00A122C3"/>
    <w:rsid w:val="00A12634"/>
    <w:rsid w:val="00A12725"/>
    <w:rsid w:val="00A13236"/>
    <w:rsid w:val="00A14BC0"/>
    <w:rsid w:val="00A14CA1"/>
    <w:rsid w:val="00A154E7"/>
    <w:rsid w:val="00A15CE3"/>
    <w:rsid w:val="00A16607"/>
    <w:rsid w:val="00A16816"/>
    <w:rsid w:val="00A16E69"/>
    <w:rsid w:val="00A17653"/>
    <w:rsid w:val="00A20131"/>
    <w:rsid w:val="00A21426"/>
    <w:rsid w:val="00A2218C"/>
    <w:rsid w:val="00A22C53"/>
    <w:rsid w:val="00A233AE"/>
    <w:rsid w:val="00A243BA"/>
    <w:rsid w:val="00A25BE2"/>
    <w:rsid w:val="00A263CF"/>
    <w:rsid w:val="00A26CBA"/>
    <w:rsid w:val="00A26CD3"/>
    <w:rsid w:val="00A27142"/>
    <w:rsid w:val="00A272F4"/>
    <w:rsid w:val="00A279F5"/>
    <w:rsid w:val="00A27BD6"/>
    <w:rsid w:val="00A30525"/>
    <w:rsid w:val="00A3266A"/>
    <w:rsid w:val="00A34D1A"/>
    <w:rsid w:val="00A35501"/>
    <w:rsid w:val="00A35944"/>
    <w:rsid w:val="00A4152A"/>
    <w:rsid w:val="00A4160E"/>
    <w:rsid w:val="00A419AF"/>
    <w:rsid w:val="00A41E55"/>
    <w:rsid w:val="00A41FBA"/>
    <w:rsid w:val="00A42D30"/>
    <w:rsid w:val="00A44EDE"/>
    <w:rsid w:val="00A451C2"/>
    <w:rsid w:val="00A46A05"/>
    <w:rsid w:val="00A50299"/>
    <w:rsid w:val="00A50F52"/>
    <w:rsid w:val="00A51B2E"/>
    <w:rsid w:val="00A53DBF"/>
    <w:rsid w:val="00A5496F"/>
    <w:rsid w:val="00A54B2F"/>
    <w:rsid w:val="00A54DC3"/>
    <w:rsid w:val="00A54FE9"/>
    <w:rsid w:val="00A55572"/>
    <w:rsid w:val="00A555EC"/>
    <w:rsid w:val="00A56D22"/>
    <w:rsid w:val="00A579B6"/>
    <w:rsid w:val="00A6112B"/>
    <w:rsid w:val="00A611FC"/>
    <w:rsid w:val="00A62C96"/>
    <w:rsid w:val="00A630DD"/>
    <w:rsid w:val="00A64054"/>
    <w:rsid w:val="00A644E5"/>
    <w:rsid w:val="00A65141"/>
    <w:rsid w:val="00A65E4B"/>
    <w:rsid w:val="00A65F6E"/>
    <w:rsid w:val="00A71D02"/>
    <w:rsid w:val="00A7332B"/>
    <w:rsid w:val="00A7365E"/>
    <w:rsid w:val="00A74231"/>
    <w:rsid w:val="00A74C2C"/>
    <w:rsid w:val="00A75A47"/>
    <w:rsid w:val="00A770EF"/>
    <w:rsid w:val="00A81B4B"/>
    <w:rsid w:val="00A824F8"/>
    <w:rsid w:val="00A83759"/>
    <w:rsid w:val="00A847F2"/>
    <w:rsid w:val="00A84BCF"/>
    <w:rsid w:val="00A84FB0"/>
    <w:rsid w:val="00A854DE"/>
    <w:rsid w:val="00A855C1"/>
    <w:rsid w:val="00A85A19"/>
    <w:rsid w:val="00A85CFF"/>
    <w:rsid w:val="00A862A1"/>
    <w:rsid w:val="00A872B5"/>
    <w:rsid w:val="00A8749D"/>
    <w:rsid w:val="00A912E7"/>
    <w:rsid w:val="00A9330C"/>
    <w:rsid w:val="00A93CD3"/>
    <w:rsid w:val="00A9606D"/>
    <w:rsid w:val="00A97D42"/>
    <w:rsid w:val="00AA1601"/>
    <w:rsid w:val="00AA1DCB"/>
    <w:rsid w:val="00AA1F6F"/>
    <w:rsid w:val="00AA3817"/>
    <w:rsid w:val="00AA4D9D"/>
    <w:rsid w:val="00AA5688"/>
    <w:rsid w:val="00AA6EFC"/>
    <w:rsid w:val="00AA735F"/>
    <w:rsid w:val="00AA7F30"/>
    <w:rsid w:val="00AB0103"/>
    <w:rsid w:val="00AB02B2"/>
    <w:rsid w:val="00AB058A"/>
    <w:rsid w:val="00AB0B93"/>
    <w:rsid w:val="00AB0C56"/>
    <w:rsid w:val="00AB25CB"/>
    <w:rsid w:val="00AB3DD5"/>
    <w:rsid w:val="00AB3F1A"/>
    <w:rsid w:val="00AB448C"/>
    <w:rsid w:val="00AB65D3"/>
    <w:rsid w:val="00AB69D1"/>
    <w:rsid w:val="00AC2E47"/>
    <w:rsid w:val="00AC44CA"/>
    <w:rsid w:val="00AC53FA"/>
    <w:rsid w:val="00AC5C9E"/>
    <w:rsid w:val="00AC60F6"/>
    <w:rsid w:val="00AC61E7"/>
    <w:rsid w:val="00AC620A"/>
    <w:rsid w:val="00AC636F"/>
    <w:rsid w:val="00AC6D9D"/>
    <w:rsid w:val="00AD1451"/>
    <w:rsid w:val="00AD2F98"/>
    <w:rsid w:val="00AD3B9C"/>
    <w:rsid w:val="00AD4317"/>
    <w:rsid w:val="00AD43D0"/>
    <w:rsid w:val="00AD4B00"/>
    <w:rsid w:val="00AD5EBE"/>
    <w:rsid w:val="00AD6285"/>
    <w:rsid w:val="00AD66E9"/>
    <w:rsid w:val="00AE0E69"/>
    <w:rsid w:val="00AE1C4B"/>
    <w:rsid w:val="00AE26EC"/>
    <w:rsid w:val="00AE31E0"/>
    <w:rsid w:val="00AE3626"/>
    <w:rsid w:val="00AE48A2"/>
    <w:rsid w:val="00AE5013"/>
    <w:rsid w:val="00AE5330"/>
    <w:rsid w:val="00AE6DAC"/>
    <w:rsid w:val="00AE7049"/>
    <w:rsid w:val="00AE7119"/>
    <w:rsid w:val="00AE7703"/>
    <w:rsid w:val="00AE7760"/>
    <w:rsid w:val="00AF3219"/>
    <w:rsid w:val="00AF51F2"/>
    <w:rsid w:val="00AF71E1"/>
    <w:rsid w:val="00AF733A"/>
    <w:rsid w:val="00B0081C"/>
    <w:rsid w:val="00B0177D"/>
    <w:rsid w:val="00B01C88"/>
    <w:rsid w:val="00B02182"/>
    <w:rsid w:val="00B02242"/>
    <w:rsid w:val="00B03296"/>
    <w:rsid w:val="00B03B2C"/>
    <w:rsid w:val="00B05A16"/>
    <w:rsid w:val="00B05E4D"/>
    <w:rsid w:val="00B05E8D"/>
    <w:rsid w:val="00B06CF1"/>
    <w:rsid w:val="00B07A67"/>
    <w:rsid w:val="00B1020A"/>
    <w:rsid w:val="00B1058D"/>
    <w:rsid w:val="00B106E6"/>
    <w:rsid w:val="00B110B2"/>
    <w:rsid w:val="00B1228A"/>
    <w:rsid w:val="00B133AC"/>
    <w:rsid w:val="00B13D38"/>
    <w:rsid w:val="00B14030"/>
    <w:rsid w:val="00B14827"/>
    <w:rsid w:val="00B15140"/>
    <w:rsid w:val="00B15D95"/>
    <w:rsid w:val="00B16B39"/>
    <w:rsid w:val="00B16D03"/>
    <w:rsid w:val="00B16EBB"/>
    <w:rsid w:val="00B1711C"/>
    <w:rsid w:val="00B17275"/>
    <w:rsid w:val="00B17531"/>
    <w:rsid w:val="00B17E04"/>
    <w:rsid w:val="00B20155"/>
    <w:rsid w:val="00B21204"/>
    <w:rsid w:val="00B21EF3"/>
    <w:rsid w:val="00B222CD"/>
    <w:rsid w:val="00B226BE"/>
    <w:rsid w:val="00B23B95"/>
    <w:rsid w:val="00B243F8"/>
    <w:rsid w:val="00B24EBE"/>
    <w:rsid w:val="00B24FE3"/>
    <w:rsid w:val="00B25E6D"/>
    <w:rsid w:val="00B266FE"/>
    <w:rsid w:val="00B30120"/>
    <w:rsid w:val="00B309F2"/>
    <w:rsid w:val="00B31F20"/>
    <w:rsid w:val="00B331AD"/>
    <w:rsid w:val="00B34045"/>
    <w:rsid w:val="00B349ED"/>
    <w:rsid w:val="00B3617D"/>
    <w:rsid w:val="00B364E3"/>
    <w:rsid w:val="00B365CE"/>
    <w:rsid w:val="00B36C42"/>
    <w:rsid w:val="00B36CF2"/>
    <w:rsid w:val="00B3723F"/>
    <w:rsid w:val="00B37D77"/>
    <w:rsid w:val="00B41D7A"/>
    <w:rsid w:val="00B447B6"/>
    <w:rsid w:val="00B45513"/>
    <w:rsid w:val="00B47619"/>
    <w:rsid w:val="00B47BFA"/>
    <w:rsid w:val="00B47CD6"/>
    <w:rsid w:val="00B50282"/>
    <w:rsid w:val="00B50B27"/>
    <w:rsid w:val="00B50C8E"/>
    <w:rsid w:val="00B50EF0"/>
    <w:rsid w:val="00B51C16"/>
    <w:rsid w:val="00B522E4"/>
    <w:rsid w:val="00B52938"/>
    <w:rsid w:val="00B532D6"/>
    <w:rsid w:val="00B533F1"/>
    <w:rsid w:val="00B53A05"/>
    <w:rsid w:val="00B545EC"/>
    <w:rsid w:val="00B54649"/>
    <w:rsid w:val="00B54BDE"/>
    <w:rsid w:val="00B55295"/>
    <w:rsid w:val="00B56454"/>
    <w:rsid w:val="00B57C44"/>
    <w:rsid w:val="00B60059"/>
    <w:rsid w:val="00B6061D"/>
    <w:rsid w:val="00B62391"/>
    <w:rsid w:val="00B62918"/>
    <w:rsid w:val="00B63197"/>
    <w:rsid w:val="00B632BC"/>
    <w:rsid w:val="00B645A7"/>
    <w:rsid w:val="00B645C8"/>
    <w:rsid w:val="00B64C64"/>
    <w:rsid w:val="00B65251"/>
    <w:rsid w:val="00B675AC"/>
    <w:rsid w:val="00B67FF3"/>
    <w:rsid w:val="00B70442"/>
    <w:rsid w:val="00B70BDC"/>
    <w:rsid w:val="00B71A5B"/>
    <w:rsid w:val="00B71E81"/>
    <w:rsid w:val="00B71F86"/>
    <w:rsid w:val="00B727F5"/>
    <w:rsid w:val="00B72887"/>
    <w:rsid w:val="00B7303D"/>
    <w:rsid w:val="00B74A70"/>
    <w:rsid w:val="00B752CA"/>
    <w:rsid w:val="00B75B77"/>
    <w:rsid w:val="00B75DC1"/>
    <w:rsid w:val="00B76889"/>
    <w:rsid w:val="00B81249"/>
    <w:rsid w:val="00B814C2"/>
    <w:rsid w:val="00B8180F"/>
    <w:rsid w:val="00B8227E"/>
    <w:rsid w:val="00B826BA"/>
    <w:rsid w:val="00B829DF"/>
    <w:rsid w:val="00B83256"/>
    <w:rsid w:val="00B84AC2"/>
    <w:rsid w:val="00B852D1"/>
    <w:rsid w:val="00B858B8"/>
    <w:rsid w:val="00B859A0"/>
    <w:rsid w:val="00B85F97"/>
    <w:rsid w:val="00B9003E"/>
    <w:rsid w:val="00B9238F"/>
    <w:rsid w:val="00B9253F"/>
    <w:rsid w:val="00B92B17"/>
    <w:rsid w:val="00B92D53"/>
    <w:rsid w:val="00B93FB0"/>
    <w:rsid w:val="00B95E2A"/>
    <w:rsid w:val="00B95E80"/>
    <w:rsid w:val="00B972E0"/>
    <w:rsid w:val="00B97B19"/>
    <w:rsid w:val="00B97FE6"/>
    <w:rsid w:val="00BA0656"/>
    <w:rsid w:val="00BA1409"/>
    <w:rsid w:val="00BA1C21"/>
    <w:rsid w:val="00BA2A4D"/>
    <w:rsid w:val="00BA2FCB"/>
    <w:rsid w:val="00BA353C"/>
    <w:rsid w:val="00BA357E"/>
    <w:rsid w:val="00BA6FC7"/>
    <w:rsid w:val="00BA7226"/>
    <w:rsid w:val="00BB1E1B"/>
    <w:rsid w:val="00BB214D"/>
    <w:rsid w:val="00BB5A0A"/>
    <w:rsid w:val="00BB608B"/>
    <w:rsid w:val="00BB623B"/>
    <w:rsid w:val="00BB65EC"/>
    <w:rsid w:val="00BB6C65"/>
    <w:rsid w:val="00BB7749"/>
    <w:rsid w:val="00BC2140"/>
    <w:rsid w:val="00BC31F5"/>
    <w:rsid w:val="00BC4376"/>
    <w:rsid w:val="00BC59EB"/>
    <w:rsid w:val="00BC6120"/>
    <w:rsid w:val="00BC777F"/>
    <w:rsid w:val="00BD1D69"/>
    <w:rsid w:val="00BD4109"/>
    <w:rsid w:val="00BD42F8"/>
    <w:rsid w:val="00BD5DFA"/>
    <w:rsid w:val="00BD6EAF"/>
    <w:rsid w:val="00BD7320"/>
    <w:rsid w:val="00BD75E7"/>
    <w:rsid w:val="00BD7A9C"/>
    <w:rsid w:val="00BE0597"/>
    <w:rsid w:val="00BE0C0E"/>
    <w:rsid w:val="00BE137D"/>
    <w:rsid w:val="00BE15A9"/>
    <w:rsid w:val="00BE24B8"/>
    <w:rsid w:val="00BE350E"/>
    <w:rsid w:val="00BE3997"/>
    <w:rsid w:val="00BE3E24"/>
    <w:rsid w:val="00BE54F0"/>
    <w:rsid w:val="00BF01DA"/>
    <w:rsid w:val="00BF0670"/>
    <w:rsid w:val="00BF0AC5"/>
    <w:rsid w:val="00BF0F8D"/>
    <w:rsid w:val="00BF0FE8"/>
    <w:rsid w:val="00BF19ED"/>
    <w:rsid w:val="00BF1FC0"/>
    <w:rsid w:val="00BF250C"/>
    <w:rsid w:val="00BF361B"/>
    <w:rsid w:val="00BF3D13"/>
    <w:rsid w:val="00BF4FE3"/>
    <w:rsid w:val="00BF5CB4"/>
    <w:rsid w:val="00BF5EC3"/>
    <w:rsid w:val="00BF7332"/>
    <w:rsid w:val="00C00113"/>
    <w:rsid w:val="00C01000"/>
    <w:rsid w:val="00C029CF"/>
    <w:rsid w:val="00C02EDD"/>
    <w:rsid w:val="00C03789"/>
    <w:rsid w:val="00C0441E"/>
    <w:rsid w:val="00C051D8"/>
    <w:rsid w:val="00C05371"/>
    <w:rsid w:val="00C0701B"/>
    <w:rsid w:val="00C070F3"/>
    <w:rsid w:val="00C10A01"/>
    <w:rsid w:val="00C10B11"/>
    <w:rsid w:val="00C11321"/>
    <w:rsid w:val="00C12508"/>
    <w:rsid w:val="00C12E86"/>
    <w:rsid w:val="00C149B2"/>
    <w:rsid w:val="00C15E15"/>
    <w:rsid w:val="00C1634E"/>
    <w:rsid w:val="00C1637C"/>
    <w:rsid w:val="00C16396"/>
    <w:rsid w:val="00C16A4C"/>
    <w:rsid w:val="00C174AC"/>
    <w:rsid w:val="00C20DBF"/>
    <w:rsid w:val="00C22A63"/>
    <w:rsid w:val="00C2346C"/>
    <w:rsid w:val="00C237D0"/>
    <w:rsid w:val="00C23C74"/>
    <w:rsid w:val="00C23D73"/>
    <w:rsid w:val="00C24E90"/>
    <w:rsid w:val="00C25153"/>
    <w:rsid w:val="00C25D18"/>
    <w:rsid w:val="00C25E48"/>
    <w:rsid w:val="00C2789C"/>
    <w:rsid w:val="00C3028E"/>
    <w:rsid w:val="00C303E9"/>
    <w:rsid w:val="00C30D17"/>
    <w:rsid w:val="00C31B80"/>
    <w:rsid w:val="00C326C9"/>
    <w:rsid w:val="00C32F05"/>
    <w:rsid w:val="00C348FF"/>
    <w:rsid w:val="00C34FBF"/>
    <w:rsid w:val="00C36A32"/>
    <w:rsid w:val="00C36F6E"/>
    <w:rsid w:val="00C37C7F"/>
    <w:rsid w:val="00C41417"/>
    <w:rsid w:val="00C41505"/>
    <w:rsid w:val="00C415E9"/>
    <w:rsid w:val="00C41DE9"/>
    <w:rsid w:val="00C422A1"/>
    <w:rsid w:val="00C434DF"/>
    <w:rsid w:val="00C443CF"/>
    <w:rsid w:val="00C45B87"/>
    <w:rsid w:val="00C45F7C"/>
    <w:rsid w:val="00C46444"/>
    <w:rsid w:val="00C466C3"/>
    <w:rsid w:val="00C468F9"/>
    <w:rsid w:val="00C46D9F"/>
    <w:rsid w:val="00C47606"/>
    <w:rsid w:val="00C47C7E"/>
    <w:rsid w:val="00C47CDC"/>
    <w:rsid w:val="00C50C2C"/>
    <w:rsid w:val="00C51F28"/>
    <w:rsid w:val="00C53B56"/>
    <w:rsid w:val="00C55616"/>
    <w:rsid w:val="00C55C6D"/>
    <w:rsid w:val="00C5613A"/>
    <w:rsid w:val="00C576DB"/>
    <w:rsid w:val="00C577E9"/>
    <w:rsid w:val="00C6187C"/>
    <w:rsid w:val="00C6420F"/>
    <w:rsid w:val="00C64813"/>
    <w:rsid w:val="00C659EF"/>
    <w:rsid w:val="00C66A08"/>
    <w:rsid w:val="00C67504"/>
    <w:rsid w:val="00C70128"/>
    <w:rsid w:val="00C711E6"/>
    <w:rsid w:val="00C71488"/>
    <w:rsid w:val="00C717FF"/>
    <w:rsid w:val="00C7358F"/>
    <w:rsid w:val="00C73B43"/>
    <w:rsid w:val="00C7402F"/>
    <w:rsid w:val="00C74997"/>
    <w:rsid w:val="00C74FDF"/>
    <w:rsid w:val="00C75792"/>
    <w:rsid w:val="00C76AF7"/>
    <w:rsid w:val="00C8072A"/>
    <w:rsid w:val="00C8088E"/>
    <w:rsid w:val="00C8212F"/>
    <w:rsid w:val="00C834BD"/>
    <w:rsid w:val="00C838E6"/>
    <w:rsid w:val="00C83F5E"/>
    <w:rsid w:val="00C8560A"/>
    <w:rsid w:val="00C85E22"/>
    <w:rsid w:val="00C90361"/>
    <w:rsid w:val="00C90E18"/>
    <w:rsid w:val="00C91A42"/>
    <w:rsid w:val="00C92297"/>
    <w:rsid w:val="00C92FD9"/>
    <w:rsid w:val="00C9486B"/>
    <w:rsid w:val="00C94DBA"/>
    <w:rsid w:val="00C95049"/>
    <w:rsid w:val="00C95E2C"/>
    <w:rsid w:val="00C96986"/>
    <w:rsid w:val="00CA05AE"/>
    <w:rsid w:val="00CA091C"/>
    <w:rsid w:val="00CA16A3"/>
    <w:rsid w:val="00CA18C2"/>
    <w:rsid w:val="00CA3446"/>
    <w:rsid w:val="00CA41D0"/>
    <w:rsid w:val="00CA5045"/>
    <w:rsid w:val="00CA6222"/>
    <w:rsid w:val="00CA7759"/>
    <w:rsid w:val="00CB07CB"/>
    <w:rsid w:val="00CB0C70"/>
    <w:rsid w:val="00CB16FE"/>
    <w:rsid w:val="00CB1769"/>
    <w:rsid w:val="00CB19DB"/>
    <w:rsid w:val="00CB1EE9"/>
    <w:rsid w:val="00CB20A3"/>
    <w:rsid w:val="00CB321C"/>
    <w:rsid w:val="00CB36AC"/>
    <w:rsid w:val="00CB3E9D"/>
    <w:rsid w:val="00CB422C"/>
    <w:rsid w:val="00CB42C0"/>
    <w:rsid w:val="00CB4509"/>
    <w:rsid w:val="00CB62A8"/>
    <w:rsid w:val="00CB6799"/>
    <w:rsid w:val="00CB68E2"/>
    <w:rsid w:val="00CB6AAC"/>
    <w:rsid w:val="00CB6C2F"/>
    <w:rsid w:val="00CB705E"/>
    <w:rsid w:val="00CB757F"/>
    <w:rsid w:val="00CB758C"/>
    <w:rsid w:val="00CC199A"/>
    <w:rsid w:val="00CC3CD0"/>
    <w:rsid w:val="00CC4BEA"/>
    <w:rsid w:val="00CC59D0"/>
    <w:rsid w:val="00CC6160"/>
    <w:rsid w:val="00CC6398"/>
    <w:rsid w:val="00CC6938"/>
    <w:rsid w:val="00CD0484"/>
    <w:rsid w:val="00CD091B"/>
    <w:rsid w:val="00CD0ADA"/>
    <w:rsid w:val="00CD238B"/>
    <w:rsid w:val="00CD2853"/>
    <w:rsid w:val="00CD380D"/>
    <w:rsid w:val="00CD3B11"/>
    <w:rsid w:val="00CD50E6"/>
    <w:rsid w:val="00CE03BD"/>
    <w:rsid w:val="00CE0893"/>
    <w:rsid w:val="00CE13CD"/>
    <w:rsid w:val="00CE15E9"/>
    <w:rsid w:val="00CE1649"/>
    <w:rsid w:val="00CE19FC"/>
    <w:rsid w:val="00CE240E"/>
    <w:rsid w:val="00CE27DC"/>
    <w:rsid w:val="00CE43EC"/>
    <w:rsid w:val="00CE4562"/>
    <w:rsid w:val="00CE4A42"/>
    <w:rsid w:val="00CE65F8"/>
    <w:rsid w:val="00CE66A1"/>
    <w:rsid w:val="00CE70DC"/>
    <w:rsid w:val="00CE78C3"/>
    <w:rsid w:val="00CE7D2E"/>
    <w:rsid w:val="00CF178E"/>
    <w:rsid w:val="00CF192B"/>
    <w:rsid w:val="00CF2680"/>
    <w:rsid w:val="00CF5D12"/>
    <w:rsid w:val="00CF6965"/>
    <w:rsid w:val="00CF7599"/>
    <w:rsid w:val="00D00B24"/>
    <w:rsid w:val="00D020D8"/>
    <w:rsid w:val="00D046F4"/>
    <w:rsid w:val="00D047FA"/>
    <w:rsid w:val="00D05721"/>
    <w:rsid w:val="00D05844"/>
    <w:rsid w:val="00D05C50"/>
    <w:rsid w:val="00D05EF3"/>
    <w:rsid w:val="00D06671"/>
    <w:rsid w:val="00D06B5E"/>
    <w:rsid w:val="00D071B8"/>
    <w:rsid w:val="00D07ACB"/>
    <w:rsid w:val="00D1069C"/>
    <w:rsid w:val="00D10FC0"/>
    <w:rsid w:val="00D13A28"/>
    <w:rsid w:val="00D13A2E"/>
    <w:rsid w:val="00D150CA"/>
    <w:rsid w:val="00D15A7B"/>
    <w:rsid w:val="00D16383"/>
    <w:rsid w:val="00D17741"/>
    <w:rsid w:val="00D17956"/>
    <w:rsid w:val="00D214C0"/>
    <w:rsid w:val="00D21774"/>
    <w:rsid w:val="00D2264F"/>
    <w:rsid w:val="00D24E0E"/>
    <w:rsid w:val="00D254A2"/>
    <w:rsid w:val="00D276BD"/>
    <w:rsid w:val="00D3060C"/>
    <w:rsid w:val="00D31BBA"/>
    <w:rsid w:val="00D324E5"/>
    <w:rsid w:val="00D32D5F"/>
    <w:rsid w:val="00D34568"/>
    <w:rsid w:val="00D349FB"/>
    <w:rsid w:val="00D34A63"/>
    <w:rsid w:val="00D35953"/>
    <w:rsid w:val="00D36056"/>
    <w:rsid w:val="00D36FD0"/>
    <w:rsid w:val="00D41247"/>
    <w:rsid w:val="00D41762"/>
    <w:rsid w:val="00D42050"/>
    <w:rsid w:val="00D42F71"/>
    <w:rsid w:val="00D44970"/>
    <w:rsid w:val="00D45692"/>
    <w:rsid w:val="00D47320"/>
    <w:rsid w:val="00D50C9E"/>
    <w:rsid w:val="00D50D2E"/>
    <w:rsid w:val="00D50D8A"/>
    <w:rsid w:val="00D52DBA"/>
    <w:rsid w:val="00D5372A"/>
    <w:rsid w:val="00D53DFB"/>
    <w:rsid w:val="00D54109"/>
    <w:rsid w:val="00D55BDA"/>
    <w:rsid w:val="00D55C4D"/>
    <w:rsid w:val="00D571BB"/>
    <w:rsid w:val="00D57C95"/>
    <w:rsid w:val="00D6045C"/>
    <w:rsid w:val="00D6045D"/>
    <w:rsid w:val="00D60C16"/>
    <w:rsid w:val="00D61479"/>
    <w:rsid w:val="00D616F1"/>
    <w:rsid w:val="00D617D3"/>
    <w:rsid w:val="00D61820"/>
    <w:rsid w:val="00D61E4F"/>
    <w:rsid w:val="00D62466"/>
    <w:rsid w:val="00D63049"/>
    <w:rsid w:val="00D635D2"/>
    <w:rsid w:val="00D63D9D"/>
    <w:rsid w:val="00D66DEA"/>
    <w:rsid w:val="00D67279"/>
    <w:rsid w:val="00D67547"/>
    <w:rsid w:val="00D71372"/>
    <w:rsid w:val="00D7148C"/>
    <w:rsid w:val="00D71BEA"/>
    <w:rsid w:val="00D72A33"/>
    <w:rsid w:val="00D7340C"/>
    <w:rsid w:val="00D74075"/>
    <w:rsid w:val="00D7643A"/>
    <w:rsid w:val="00D7766C"/>
    <w:rsid w:val="00D77E55"/>
    <w:rsid w:val="00D80722"/>
    <w:rsid w:val="00D82684"/>
    <w:rsid w:val="00D834F3"/>
    <w:rsid w:val="00D83CCE"/>
    <w:rsid w:val="00D83FEA"/>
    <w:rsid w:val="00D8412D"/>
    <w:rsid w:val="00D847DE"/>
    <w:rsid w:val="00D85A8B"/>
    <w:rsid w:val="00D85D66"/>
    <w:rsid w:val="00D86ACA"/>
    <w:rsid w:val="00D875BD"/>
    <w:rsid w:val="00D9049F"/>
    <w:rsid w:val="00D91456"/>
    <w:rsid w:val="00D91B46"/>
    <w:rsid w:val="00D922DA"/>
    <w:rsid w:val="00D93532"/>
    <w:rsid w:val="00D93F08"/>
    <w:rsid w:val="00D96B12"/>
    <w:rsid w:val="00D97057"/>
    <w:rsid w:val="00D97D55"/>
    <w:rsid w:val="00DA01FF"/>
    <w:rsid w:val="00DA136C"/>
    <w:rsid w:val="00DA1B0F"/>
    <w:rsid w:val="00DA2539"/>
    <w:rsid w:val="00DA2E7C"/>
    <w:rsid w:val="00DA62F9"/>
    <w:rsid w:val="00DB00FF"/>
    <w:rsid w:val="00DB27FF"/>
    <w:rsid w:val="00DB45DA"/>
    <w:rsid w:val="00DB63BD"/>
    <w:rsid w:val="00DB63DA"/>
    <w:rsid w:val="00DB694A"/>
    <w:rsid w:val="00DB752C"/>
    <w:rsid w:val="00DB761C"/>
    <w:rsid w:val="00DC014F"/>
    <w:rsid w:val="00DC06E7"/>
    <w:rsid w:val="00DC0EE8"/>
    <w:rsid w:val="00DC12C4"/>
    <w:rsid w:val="00DC15E7"/>
    <w:rsid w:val="00DC19EB"/>
    <w:rsid w:val="00DC2444"/>
    <w:rsid w:val="00DC32D8"/>
    <w:rsid w:val="00DC43F1"/>
    <w:rsid w:val="00DC4720"/>
    <w:rsid w:val="00DC4C83"/>
    <w:rsid w:val="00DC5DA5"/>
    <w:rsid w:val="00DC75CB"/>
    <w:rsid w:val="00DC7642"/>
    <w:rsid w:val="00DD134E"/>
    <w:rsid w:val="00DD1C60"/>
    <w:rsid w:val="00DD3477"/>
    <w:rsid w:val="00DD581C"/>
    <w:rsid w:val="00DD5E0E"/>
    <w:rsid w:val="00DD6C2A"/>
    <w:rsid w:val="00DE06CE"/>
    <w:rsid w:val="00DE126F"/>
    <w:rsid w:val="00DE169E"/>
    <w:rsid w:val="00DE1755"/>
    <w:rsid w:val="00DE3075"/>
    <w:rsid w:val="00DE33A5"/>
    <w:rsid w:val="00DE3A3C"/>
    <w:rsid w:val="00DE3C35"/>
    <w:rsid w:val="00DE456F"/>
    <w:rsid w:val="00DE5A87"/>
    <w:rsid w:val="00DE62E3"/>
    <w:rsid w:val="00DE64B3"/>
    <w:rsid w:val="00DE69C7"/>
    <w:rsid w:val="00DF0D67"/>
    <w:rsid w:val="00DF1293"/>
    <w:rsid w:val="00DF17AF"/>
    <w:rsid w:val="00DF24C1"/>
    <w:rsid w:val="00DF2739"/>
    <w:rsid w:val="00DF2BE8"/>
    <w:rsid w:val="00DF2EC2"/>
    <w:rsid w:val="00DF7681"/>
    <w:rsid w:val="00E0009D"/>
    <w:rsid w:val="00E01275"/>
    <w:rsid w:val="00E023BD"/>
    <w:rsid w:val="00E02C34"/>
    <w:rsid w:val="00E031C5"/>
    <w:rsid w:val="00E03971"/>
    <w:rsid w:val="00E06ACA"/>
    <w:rsid w:val="00E0756A"/>
    <w:rsid w:val="00E07B3E"/>
    <w:rsid w:val="00E12665"/>
    <w:rsid w:val="00E12D3C"/>
    <w:rsid w:val="00E1339F"/>
    <w:rsid w:val="00E13D95"/>
    <w:rsid w:val="00E13FA9"/>
    <w:rsid w:val="00E15C76"/>
    <w:rsid w:val="00E1755C"/>
    <w:rsid w:val="00E22328"/>
    <w:rsid w:val="00E223DE"/>
    <w:rsid w:val="00E2406A"/>
    <w:rsid w:val="00E2435E"/>
    <w:rsid w:val="00E25252"/>
    <w:rsid w:val="00E254C0"/>
    <w:rsid w:val="00E258EE"/>
    <w:rsid w:val="00E25C0D"/>
    <w:rsid w:val="00E2679E"/>
    <w:rsid w:val="00E270BC"/>
    <w:rsid w:val="00E278E0"/>
    <w:rsid w:val="00E27E58"/>
    <w:rsid w:val="00E30A75"/>
    <w:rsid w:val="00E3248B"/>
    <w:rsid w:val="00E337B1"/>
    <w:rsid w:val="00E338CB"/>
    <w:rsid w:val="00E3414C"/>
    <w:rsid w:val="00E3458A"/>
    <w:rsid w:val="00E349A8"/>
    <w:rsid w:val="00E357D2"/>
    <w:rsid w:val="00E36B1B"/>
    <w:rsid w:val="00E36D08"/>
    <w:rsid w:val="00E3767B"/>
    <w:rsid w:val="00E400C2"/>
    <w:rsid w:val="00E40215"/>
    <w:rsid w:val="00E40223"/>
    <w:rsid w:val="00E4196F"/>
    <w:rsid w:val="00E42132"/>
    <w:rsid w:val="00E42A6F"/>
    <w:rsid w:val="00E43DFC"/>
    <w:rsid w:val="00E43F1E"/>
    <w:rsid w:val="00E44337"/>
    <w:rsid w:val="00E455D4"/>
    <w:rsid w:val="00E458FB"/>
    <w:rsid w:val="00E46624"/>
    <w:rsid w:val="00E467A1"/>
    <w:rsid w:val="00E46A52"/>
    <w:rsid w:val="00E475CD"/>
    <w:rsid w:val="00E47B88"/>
    <w:rsid w:val="00E500AD"/>
    <w:rsid w:val="00E50481"/>
    <w:rsid w:val="00E51518"/>
    <w:rsid w:val="00E566E6"/>
    <w:rsid w:val="00E60DC4"/>
    <w:rsid w:val="00E60FAC"/>
    <w:rsid w:val="00E6117E"/>
    <w:rsid w:val="00E6129B"/>
    <w:rsid w:val="00E61ACE"/>
    <w:rsid w:val="00E6254F"/>
    <w:rsid w:val="00E62FDF"/>
    <w:rsid w:val="00E6305B"/>
    <w:rsid w:val="00E6371C"/>
    <w:rsid w:val="00E63C34"/>
    <w:rsid w:val="00E656A6"/>
    <w:rsid w:val="00E657B5"/>
    <w:rsid w:val="00E65F8B"/>
    <w:rsid w:val="00E670C6"/>
    <w:rsid w:val="00E7030C"/>
    <w:rsid w:val="00E71E8F"/>
    <w:rsid w:val="00E72551"/>
    <w:rsid w:val="00E73A64"/>
    <w:rsid w:val="00E73C40"/>
    <w:rsid w:val="00E75A77"/>
    <w:rsid w:val="00E775B9"/>
    <w:rsid w:val="00E81017"/>
    <w:rsid w:val="00E81BF5"/>
    <w:rsid w:val="00E81E55"/>
    <w:rsid w:val="00E81E6B"/>
    <w:rsid w:val="00E82B70"/>
    <w:rsid w:val="00E830CC"/>
    <w:rsid w:val="00E838EE"/>
    <w:rsid w:val="00E85468"/>
    <w:rsid w:val="00E8570F"/>
    <w:rsid w:val="00E85D23"/>
    <w:rsid w:val="00E864F0"/>
    <w:rsid w:val="00E8673D"/>
    <w:rsid w:val="00E8674E"/>
    <w:rsid w:val="00E87341"/>
    <w:rsid w:val="00E87E2F"/>
    <w:rsid w:val="00E909C5"/>
    <w:rsid w:val="00E919DC"/>
    <w:rsid w:val="00E91A9C"/>
    <w:rsid w:val="00E92246"/>
    <w:rsid w:val="00E92BA0"/>
    <w:rsid w:val="00E92C51"/>
    <w:rsid w:val="00E930FB"/>
    <w:rsid w:val="00E935ED"/>
    <w:rsid w:val="00E9622B"/>
    <w:rsid w:val="00E96372"/>
    <w:rsid w:val="00E96A98"/>
    <w:rsid w:val="00E96EA9"/>
    <w:rsid w:val="00E97DD4"/>
    <w:rsid w:val="00EA04BD"/>
    <w:rsid w:val="00EA189D"/>
    <w:rsid w:val="00EA28B7"/>
    <w:rsid w:val="00EA297F"/>
    <w:rsid w:val="00EA2DEF"/>
    <w:rsid w:val="00EA5E20"/>
    <w:rsid w:val="00EA6E00"/>
    <w:rsid w:val="00EA724A"/>
    <w:rsid w:val="00EA78A5"/>
    <w:rsid w:val="00EB0D1D"/>
    <w:rsid w:val="00EB159F"/>
    <w:rsid w:val="00EB16BF"/>
    <w:rsid w:val="00EB2CE8"/>
    <w:rsid w:val="00EB3E10"/>
    <w:rsid w:val="00EB3ED8"/>
    <w:rsid w:val="00EB49AC"/>
    <w:rsid w:val="00EB7255"/>
    <w:rsid w:val="00EC0B87"/>
    <w:rsid w:val="00EC0BBC"/>
    <w:rsid w:val="00EC1783"/>
    <w:rsid w:val="00EC4B99"/>
    <w:rsid w:val="00EC4DD5"/>
    <w:rsid w:val="00EC5248"/>
    <w:rsid w:val="00EC5637"/>
    <w:rsid w:val="00EC6195"/>
    <w:rsid w:val="00EC67C1"/>
    <w:rsid w:val="00EC7D7B"/>
    <w:rsid w:val="00ED0333"/>
    <w:rsid w:val="00ED1AC4"/>
    <w:rsid w:val="00ED29D8"/>
    <w:rsid w:val="00ED47C8"/>
    <w:rsid w:val="00ED51AA"/>
    <w:rsid w:val="00ED5D14"/>
    <w:rsid w:val="00ED65B5"/>
    <w:rsid w:val="00ED6709"/>
    <w:rsid w:val="00ED68C1"/>
    <w:rsid w:val="00ED7B57"/>
    <w:rsid w:val="00ED7E52"/>
    <w:rsid w:val="00ED7FAE"/>
    <w:rsid w:val="00EE0959"/>
    <w:rsid w:val="00EE15DD"/>
    <w:rsid w:val="00EE1614"/>
    <w:rsid w:val="00EE173A"/>
    <w:rsid w:val="00EE2BBF"/>
    <w:rsid w:val="00EE2DEE"/>
    <w:rsid w:val="00EE4F1C"/>
    <w:rsid w:val="00EE54DC"/>
    <w:rsid w:val="00EE74DA"/>
    <w:rsid w:val="00EE7541"/>
    <w:rsid w:val="00EF0643"/>
    <w:rsid w:val="00EF109C"/>
    <w:rsid w:val="00EF1A51"/>
    <w:rsid w:val="00EF1FC5"/>
    <w:rsid w:val="00EF2368"/>
    <w:rsid w:val="00EF32BB"/>
    <w:rsid w:val="00EF3811"/>
    <w:rsid w:val="00EF6A35"/>
    <w:rsid w:val="00EF6C5D"/>
    <w:rsid w:val="00EF7CBC"/>
    <w:rsid w:val="00F0042B"/>
    <w:rsid w:val="00F02C87"/>
    <w:rsid w:val="00F033F7"/>
    <w:rsid w:val="00F03CFF"/>
    <w:rsid w:val="00F03F64"/>
    <w:rsid w:val="00F04327"/>
    <w:rsid w:val="00F043AC"/>
    <w:rsid w:val="00F0553F"/>
    <w:rsid w:val="00F05ADA"/>
    <w:rsid w:val="00F05F6F"/>
    <w:rsid w:val="00F06CC4"/>
    <w:rsid w:val="00F131CD"/>
    <w:rsid w:val="00F15037"/>
    <w:rsid w:val="00F16305"/>
    <w:rsid w:val="00F16334"/>
    <w:rsid w:val="00F169C0"/>
    <w:rsid w:val="00F16C82"/>
    <w:rsid w:val="00F16C8A"/>
    <w:rsid w:val="00F16F4E"/>
    <w:rsid w:val="00F17943"/>
    <w:rsid w:val="00F20157"/>
    <w:rsid w:val="00F21D49"/>
    <w:rsid w:val="00F223B2"/>
    <w:rsid w:val="00F2293D"/>
    <w:rsid w:val="00F22D8F"/>
    <w:rsid w:val="00F23D6F"/>
    <w:rsid w:val="00F241D7"/>
    <w:rsid w:val="00F25061"/>
    <w:rsid w:val="00F25CA0"/>
    <w:rsid w:val="00F27ADF"/>
    <w:rsid w:val="00F301F5"/>
    <w:rsid w:val="00F304D4"/>
    <w:rsid w:val="00F30D21"/>
    <w:rsid w:val="00F30EA6"/>
    <w:rsid w:val="00F30F43"/>
    <w:rsid w:val="00F3217A"/>
    <w:rsid w:val="00F32306"/>
    <w:rsid w:val="00F33CB9"/>
    <w:rsid w:val="00F33DD8"/>
    <w:rsid w:val="00F34656"/>
    <w:rsid w:val="00F3522A"/>
    <w:rsid w:val="00F354F7"/>
    <w:rsid w:val="00F36912"/>
    <w:rsid w:val="00F41E0E"/>
    <w:rsid w:val="00F436EE"/>
    <w:rsid w:val="00F439FF"/>
    <w:rsid w:val="00F44D0B"/>
    <w:rsid w:val="00F46CF1"/>
    <w:rsid w:val="00F474A0"/>
    <w:rsid w:val="00F5117C"/>
    <w:rsid w:val="00F51C91"/>
    <w:rsid w:val="00F52B5A"/>
    <w:rsid w:val="00F54AF4"/>
    <w:rsid w:val="00F54C65"/>
    <w:rsid w:val="00F56130"/>
    <w:rsid w:val="00F569C7"/>
    <w:rsid w:val="00F56E45"/>
    <w:rsid w:val="00F577F9"/>
    <w:rsid w:val="00F57F27"/>
    <w:rsid w:val="00F60C2A"/>
    <w:rsid w:val="00F6129A"/>
    <w:rsid w:val="00F643E2"/>
    <w:rsid w:val="00F64577"/>
    <w:rsid w:val="00F652E1"/>
    <w:rsid w:val="00F65300"/>
    <w:rsid w:val="00F67B11"/>
    <w:rsid w:val="00F7114E"/>
    <w:rsid w:val="00F71724"/>
    <w:rsid w:val="00F71F23"/>
    <w:rsid w:val="00F72A63"/>
    <w:rsid w:val="00F72D5B"/>
    <w:rsid w:val="00F74363"/>
    <w:rsid w:val="00F74576"/>
    <w:rsid w:val="00F7467C"/>
    <w:rsid w:val="00F76622"/>
    <w:rsid w:val="00F769BB"/>
    <w:rsid w:val="00F76D96"/>
    <w:rsid w:val="00F7764C"/>
    <w:rsid w:val="00F807EC"/>
    <w:rsid w:val="00F80E63"/>
    <w:rsid w:val="00F8262E"/>
    <w:rsid w:val="00F82E58"/>
    <w:rsid w:val="00F83A14"/>
    <w:rsid w:val="00F83D3A"/>
    <w:rsid w:val="00F85F84"/>
    <w:rsid w:val="00F87367"/>
    <w:rsid w:val="00F873F9"/>
    <w:rsid w:val="00F934AC"/>
    <w:rsid w:val="00F934B9"/>
    <w:rsid w:val="00F9375A"/>
    <w:rsid w:val="00F94338"/>
    <w:rsid w:val="00F962CB"/>
    <w:rsid w:val="00F9666E"/>
    <w:rsid w:val="00F96CBB"/>
    <w:rsid w:val="00F97D77"/>
    <w:rsid w:val="00F97F6A"/>
    <w:rsid w:val="00FA0AF8"/>
    <w:rsid w:val="00FA16CE"/>
    <w:rsid w:val="00FA1D62"/>
    <w:rsid w:val="00FA2C90"/>
    <w:rsid w:val="00FA4D5F"/>
    <w:rsid w:val="00FA4E28"/>
    <w:rsid w:val="00FA56F8"/>
    <w:rsid w:val="00FA5A8A"/>
    <w:rsid w:val="00FA65D7"/>
    <w:rsid w:val="00FA69FF"/>
    <w:rsid w:val="00FB02BE"/>
    <w:rsid w:val="00FB0307"/>
    <w:rsid w:val="00FB1369"/>
    <w:rsid w:val="00FB1B49"/>
    <w:rsid w:val="00FB2843"/>
    <w:rsid w:val="00FB3203"/>
    <w:rsid w:val="00FB3A1E"/>
    <w:rsid w:val="00FB5F0B"/>
    <w:rsid w:val="00FB7701"/>
    <w:rsid w:val="00FC0A64"/>
    <w:rsid w:val="00FC0F72"/>
    <w:rsid w:val="00FC1495"/>
    <w:rsid w:val="00FC1A02"/>
    <w:rsid w:val="00FC1A69"/>
    <w:rsid w:val="00FC1CF8"/>
    <w:rsid w:val="00FC39ED"/>
    <w:rsid w:val="00FC41CD"/>
    <w:rsid w:val="00FC4DB7"/>
    <w:rsid w:val="00FD08ED"/>
    <w:rsid w:val="00FD13E8"/>
    <w:rsid w:val="00FD2B5D"/>
    <w:rsid w:val="00FD3813"/>
    <w:rsid w:val="00FD40F5"/>
    <w:rsid w:val="00FD44AD"/>
    <w:rsid w:val="00FD4BCC"/>
    <w:rsid w:val="00FD4F6E"/>
    <w:rsid w:val="00FD5D05"/>
    <w:rsid w:val="00FD60EA"/>
    <w:rsid w:val="00FD670C"/>
    <w:rsid w:val="00FD6C63"/>
    <w:rsid w:val="00FE013C"/>
    <w:rsid w:val="00FE0F17"/>
    <w:rsid w:val="00FE144B"/>
    <w:rsid w:val="00FE2127"/>
    <w:rsid w:val="00FE31CD"/>
    <w:rsid w:val="00FE3ED9"/>
    <w:rsid w:val="00FE4B8C"/>
    <w:rsid w:val="00FE507A"/>
    <w:rsid w:val="00FE56CA"/>
    <w:rsid w:val="00FE6481"/>
    <w:rsid w:val="00FE669D"/>
    <w:rsid w:val="00FE731E"/>
    <w:rsid w:val="00FE7CAE"/>
    <w:rsid w:val="00FE7F3C"/>
    <w:rsid w:val="00FF0701"/>
    <w:rsid w:val="00FF10C2"/>
    <w:rsid w:val="00FF139A"/>
    <w:rsid w:val="00FF248A"/>
    <w:rsid w:val="00FF2A1B"/>
    <w:rsid w:val="00FF2FBE"/>
    <w:rsid w:val="00FF3AE0"/>
    <w:rsid w:val="00FF3B3B"/>
    <w:rsid w:val="00FF43DB"/>
    <w:rsid w:val="00FF570E"/>
    <w:rsid w:val="00FF5EAE"/>
    <w:rsid w:val="00FF5ECE"/>
    <w:rsid w:val="00FF7076"/>
    <w:rsid w:val="3A8324F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5B72760D"/>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lsdException w:name="Colorful Grid"/>
    <w:lsdException w:name="Light Shading Accent 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3">
    <w:name w:val="Normal"/>
    <w:qFormat/>
    <w:pPr>
      <w:widowControl w:val="0"/>
      <w:jc w:val="both"/>
    </w:pPr>
  </w:style>
  <w:style w:type="paragraph" w:styleId="1">
    <w:name w:val="heading 1"/>
    <w:basedOn w:val="a4"/>
    <w:next w:val="a4"/>
    <w:link w:val="10"/>
    <w:uiPriority w:val="9"/>
    <w:qFormat/>
    <w:pPr>
      <w:keepNext/>
      <w:keepLines/>
      <w:spacing w:before="340" w:after="330" w:line="578" w:lineRule="auto"/>
      <w:jc w:val="center"/>
      <w:outlineLvl w:val="0"/>
    </w:pPr>
    <w:rPr>
      <w:rFonts w:eastAsia="黑体"/>
      <w:bCs/>
      <w:kern w:val="44"/>
      <w:sz w:val="36"/>
      <w:szCs w:val="44"/>
    </w:rPr>
  </w:style>
  <w:style w:type="paragraph" w:styleId="2">
    <w:name w:val="heading 2"/>
    <w:basedOn w:val="a4"/>
    <w:next w:val="a4"/>
    <w:link w:val="20"/>
    <w:uiPriority w:val="9"/>
    <w:qFormat/>
    <w:pPr>
      <w:keepNext/>
      <w:keepLines/>
      <w:numPr>
        <w:ilvl w:val="1"/>
        <w:numId w:val="1"/>
      </w:numPr>
      <w:spacing w:before="260" w:after="260" w:line="415" w:lineRule="auto"/>
      <w:outlineLvl w:val="1"/>
    </w:pPr>
    <w:rPr>
      <w:rFonts w:eastAsia="黑体"/>
      <w:bCs/>
      <w:sz w:val="32"/>
      <w:szCs w:val="32"/>
    </w:rPr>
  </w:style>
  <w:style w:type="paragraph" w:styleId="3">
    <w:name w:val="heading 3"/>
    <w:basedOn w:val="a4"/>
    <w:next w:val="a4"/>
    <w:link w:val="30"/>
    <w:uiPriority w:val="9"/>
    <w:qFormat/>
    <w:pPr>
      <w:keepNext/>
      <w:keepLines/>
      <w:numPr>
        <w:ilvl w:val="2"/>
        <w:numId w:val="1"/>
      </w:numPr>
      <w:spacing w:before="260" w:after="260" w:line="416" w:lineRule="auto"/>
      <w:outlineLvl w:val="2"/>
    </w:pPr>
    <w:rPr>
      <w:rFonts w:eastAsia="黑体"/>
      <w:bCs/>
      <w:sz w:val="30"/>
      <w:szCs w:val="32"/>
    </w:rPr>
  </w:style>
  <w:style w:type="paragraph" w:styleId="4">
    <w:name w:val="heading 4"/>
    <w:basedOn w:val="a4"/>
    <w:next w:val="a4"/>
    <w:link w:val="40"/>
    <w:uiPriority w:val="9"/>
    <w:qFormat/>
    <w:pPr>
      <w:keepNext/>
      <w:keepLines/>
      <w:numPr>
        <w:numId w:val="3"/>
      </w:numPr>
      <w:spacing w:before="280" w:after="290" w:line="376" w:lineRule="auto"/>
      <w:ind w:firstLine="0"/>
      <w:outlineLvl w:val="3"/>
    </w:pPr>
    <w:rPr>
      <w:rFonts w:eastAsia="黑体"/>
      <w:bCs/>
      <w:sz w:val="28"/>
      <w:szCs w:val="28"/>
    </w:rPr>
  </w:style>
  <w:style w:type="paragraph" w:styleId="5">
    <w:name w:val="heading 5"/>
    <w:basedOn w:val="a4"/>
    <w:next w:val="a4"/>
    <w:link w:val="50"/>
    <w:uiPriority w:val="9"/>
    <w:qFormat/>
    <w:pPr>
      <w:keepNext/>
      <w:keepLines/>
      <w:numPr>
        <w:numId w:val="2"/>
      </w:numPr>
      <w:spacing w:before="280" w:after="290" w:line="376" w:lineRule="auto"/>
      <w:outlineLvl w:val="4"/>
    </w:pPr>
    <w:rPr>
      <w:rFonts w:eastAsia="黑体"/>
      <w:bCs/>
      <w:sz w:val="28"/>
      <w:szCs w:val="28"/>
    </w:rPr>
  </w:style>
  <w:style w:type="paragraph" w:styleId="6">
    <w:name w:val="heading 6"/>
    <w:basedOn w:val="a4"/>
    <w:next w:val="a4"/>
    <w:link w:val="60"/>
    <w:uiPriority w:val="9"/>
    <w:qFormat/>
    <w:pPr>
      <w:keepNext/>
      <w:keepLines/>
      <w:spacing w:before="240" w:after="64" w:line="320" w:lineRule="auto"/>
      <w:outlineLvl w:val="5"/>
    </w:pPr>
    <w:rPr>
      <w:rFonts w:ascii="Cambria" w:hAnsi="Cambria"/>
      <w:b/>
      <w:bCs/>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a4">
    <w:name w:val="正常"/>
    <w:qFormat/>
    <w:rsid w:val="00DC19EB"/>
    <w:rPr>
      <w:rFonts w:ascii="Times New Roman" w:hAnsi="Times New Roman"/>
      <w:sz w:val="24"/>
      <w:szCs w:val="24"/>
    </w:rPr>
  </w:style>
  <w:style w:type="character" w:styleId="HTML">
    <w:name w:val="HTML Code"/>
    <w:uiPriority w:val="99"/>
    <w:unhideWhenUsed/>
    <w:rPr>
      <w:rFonts w:ascii="宋体" w:eastAsia="宋体" w:hAnsi="宋体" w:cs="宋体"/>
      <w:sz w:val="24"/>
      <w:szCs w:val="24"/>
    </w:rPr>
  </w:style>
  <w:style w:type="character" w:styleId="a8">
    <w:name w:val="FollowedHyperlink"/>
    <w:uiPriority w:val="99"/>
    <w:unhideWhenUsed/>
    <w:rPr>
      <w:color w:val="800080"/>
      <w:u w:val="single"/>
    </w:rPr>
  </w:style>
  <w:style w:type="character" w:styleId="a9">
    <w:name w:val="Hyperlink"/>
    <w:uiPriority w:val="99"/>
    <w:unhideWhenUsed/>
    <w:rPr>
      <w:color w:val="0000FF"/>
      <w:u w:val="single"/>
    </w:rPr>
  </w:style>
  <w:style w:type="character" w:styleId="aa">
    <w:name w:val="annotation reference"/>
    <w:uiPriority w:val="99"/>
    <w:unhideWhenUsed/>
    <w:rPr>
      <w:sz w:val="21"/>
      <w:szCs w:val="21"/>
    </w:rPr>
  </w:style>
  <w:style w:type="character" w:styleId="HTML0">
    <w:name w:val="HTML Definition"/>
    <w:uiPriority w:val="99"/>
    <w:unhideWhenUsed/>
    <w:rPr>
      <w:i/>
      <w:iCs/>
    </w:rPr>
  </w:style>
  <w:style w:type="character" w:styleId="HTML1">
    <w:name w:val="HTML Sample"/>
    <w:uiPriority w:val="99"/>
    <w:unhideWhenUsed/>
    <w:rPr>
      <w:rFonts w:ascii="宋体" w:eastAsia="宋体" w:hAnsi="宋体" w:cs="宋体"/>
    </w:rPr>
  </w:style>
  <w:style w:type="character" w:styleId="ab">
    <w:name w:val="Strong"/>
    <w:uiPriority w:val="22"/>
    <w:qFormat/>
    <w:rPr>
      <w:b/>
      <w:bCs/>
    </w:rPr>
  </w:style>
  <w:style w:type="character" w:customStyle="1" w:styleId="20">
    <w:name w:val="标题 2字符"/>
    <w:link w:val="2"/>
    <w:uiPriority w:val="9"/>
    <w:rPr>
      <w:rFonts w:ascii="Times New Roman" w:eastAsia="黑体" w:hAnsi="Times New Roman"/>
      <w:bCs/>
      <w:kern w:val="2"/>
      <w:sz w:val="32"/>
      <w:szCs w:val="32"/>
    </w:rPr>
  </w:style>
  <w:style w:type="character" w:customStyle="1" w:styleId="ac">
    <w:name w:val="批注框文本字符"/>
    <w:link w:val="ad"/>
    <w:uiPriority w:val="99"/>
    <w:semiHidden/>
    <w:rPr>
      <w:kern w:val="2"/>
      <w:sz w:val="18"/>
      <w:szCs w:val="18"/>
    </w:rPr>
  </w:style>
  <w:style w:type="character" w:customStyle="1" w:styleId="apple-converted-space">
    <w:name w:val="apple-converted-space"/>
    <w:basedOn w:val="a5"/>
  </w:style>
  <w:style w:type="character" w:customStyle="1" w:styleId="60">
    <w:name w:val="标题 6字符"/>
    <w:link w:val="6"/>
    <w:uiPriority w:val="9"/>
    <w:rPr>
      <w:rFonts w:ascii="Cambria" w:eastAsia="宋体" w:hAnsi="Cambria" w:cs="Times New Roman"/>
      <w:b/>
      <w:bCs/>
      <w:kern w:val="2"/>
      <w:sz w:val="24"/>
      <w:szCs w:val="24"/>
    </w:rPr>
  </w:style>
  <w:style w:type="character" w:customStyle="1" w:styleId="1-1Char">
    <w:name w:val="表题1-1 Char"/>
    <w:link w:val="1-10"/>
    <w:rPr>
      <w:rFonts w:ascii="黑体" w:eastAsia="黑体" w:hAnsi="Times New Roman"/>
      <w:kern w:val="2"/>
      <w:sz w:val="18"/>
      <w:szCs w:val="18"/>
    </w:rPr>
  </w:style>
  <w:style w:type="character" w:customStyle="1" w:styleId="Char">
    <w:name w:val="项目符号 Char"/>
    <w:link w:val="a2"/>
    <w:rPr>
      <w:rFonts w:ascii="宋体" w:hAnsi="宋体" w:cs="宋体"/>
      <w:sz w:val="24"/>
      <w:szCs w:val="24"/>
    </w:rPr>
  </w:style>
  <w:style w:type="character" w:customStyle="1" w:styleId="ae">
    <w:name w:val="批注主题字符"/>
    <w:link w:val="af"/>
    <w:uiPriority w:val="99"/>
    <w:semiHidden/>
    <w:rPr>
      <w:b/>
      <w:bCs/>
      <w:kern w:val="2"/>
      <w:sz w:val="21"/>
      <w:szCs w:val="22"/>
    </w:rPr>
  </w:style>
  <w:style w:type="character" w:customStyle="1" w:styleId="10">
    <w:name w:val="标题 1字符"/>
    <w:link w:val="1"/>
    <w:uiPriority w:val="9"/>
    <w:rPr>
      <w:rFonts w:ascii="Times New Roman" w:eastAsia="黑体" w:hAnsi="Times New Roman"/>
      <w:bCs/>
      <w:kern w:val="44"/>
      <w:sz w:val="36"/>
      <w:szCs w:val="44"/>
    </w:rPr>
  </w:style>
  <w:style w:type="character" w:customStyle="1" w:styleId="11">
    <w:name w:val="明显参考1"/>
    <w:uiPriority w:val="32"/>
    <w:rPr>
      <w:b/>
      <w:bCs/>
      <w:smallCaps/>
      <w:color w:val="C0504D"/>
      <w:spacing w:val="5"/>
      <w:u w:val="single"/>
    </w:rPr>
  </w:style>
  <w:style w:type="character" w:customStyle="1" w:styleId="input">
    <w:name w:val="input"/>
    <w:basedOn w:val="a5"/>
  </w:style>
  <w:style w:type="character" w:customStyle="1" w:styleId="hilite3">
    <w:name w:val="hilite3"/>
    <w:basedOn w:val="a5"/>
  </w:style>
  <w:style w:type="character" w:customStyle="1" w:styleId="Char0">
    <w:name w:val="编号 Char"/>
    <w:link w:val="a1"/>
    <w:rPr>
      <w:rFonts w:ascii="Times New Roman" w:hAnsi="Times New Roman"/>
      <w:kern w:val="2"/>
      <w:sz w:val="21"/>
      <w:szCs w:val="24"/>
    </w:rPr>
  </w:style>
  <w:style w:type="character" w:customStyle="1" w:styleId="12">
    <w:name w:val="不明显参考1"/>
    <w:uiPriority w:val="31"/>
    <w:rPr>
      <w:smallCaps/>
      <w:color w:val="C0504D"/>
      <w:u w:val="single"/>
    </w:rPr>
  </w:style>
  <w:style w:type="character" w:customStyle="1" w:styleId="Char1">
    <w:name w:val="代码清单 Char"/>
    <w:link w:val="af0"/>
    <w:rPr>
      <w:rFonts w:ascii="Courier New" w:eastAsia="楷体" w:hAnsi="Courier New" w:cs="Courier New"/>
      <w:color w:val="333333"/>
      <w:sz w:val="18"/>
      <w:szCs w:val="21"/>
      <w:shd w:val="clear" w:color="auto" w:fill="F0F7FE"/>
    </w:rPr>
  </w:style>
  <w:style w:type="character" w:customStyle="1" w:styleId="af1">
    <w:name w:val="日期字符"/>
    <w:link w:val="af2"/>
    <w:uiPriority w:val="99"/>
    <w:semiHidden/>
    <w:rPr>
      <w:kern w:val="2"/>
      <w:sz w:val="21"/>
      <w:szCs w:val="22"/>
    </w:rPr>
  </w:style>
  <w:style w:type="character" w:customStyle="1" w:styleId="Char2">
    <w:name w:val="图序号 Char"/>
    <w:link w:val="a0"/>
    <w:rPr>
      <w:rFonts w:ascii="Times New Roman" w:eastAsia="黑体" w:hAnsi="Times New Roman"/>
      <w:kern w:val="2"/>
      <w:sz w:val="18"/>
      <w:szCs w:val="21"/>
    </w:rPr>
  </w:style>
  <w:style w:type="character" w:customStyle="1" w:styleId="HTML2">
    <w:name w:val="HTML  预设格式字符"/>
    <w:link w:val="HTML3"/>
    <w:uiPriority w:val="99"/>
    <w:rPr>
      <w:rFonts w:ascii="宋体" w:hAnsi="宋体" w:cs="宋体"/>
      <w:sz w:val="24"/>
      <w:szCs w:val="24"/>
    </w:rPr>
  </w:style>
  <w:style w:type="character" w:customStyle="1" w:styleId="Char3">
    <w:name w:val="列出段落 Char"/>
    <w:link w:val="13"/>
    <w:uiPriority w:val="34"/>
    <w:rPr>
      <w:rFonts w:ascii="宋体" w:hAnsi="宋体" w:cs="宋体"/>
      <w:sz w:val="24"/>
      <w:szCs w:val="24"/>
    </w:rPr>
  </w:style>
  <w:style w:type="character" w:customStyle="1" w:styleId="af3">
    <w:name w:val="文档结构图字符"/>
    <w:link w:val="af4"/>
    <w:uiPriority w:val="99"/>
    <w:semiHidden/>
    <w:rPr>
      <w:rFonts w:ascii="宋体"/>
      <w:kern w:val="2"/>
      <w:sz w:val="18"/>
      <w:szCs w:val="18"/>
    </w:rPr>
  </w:style>
  <w:style w:type="character" w:customStyle="1" w:styleId="af5">
    <w:name w:val="页脚字符"/>
    <w:link w:val="af6"/>
    <w:uiPriority w:val="99"/>
    <w:rPr>
      <w:kern w:val="2"/>
      <w:sz w:val="18"/>
      <w:szCs w:val="18"/>
    </w:rPr>
  </w:style>
  <w:style w:type="character" w:customStyle="1" w:styleId="af7">
    <w:name w:val="注释文本字符"/>
    <w:link w:val="af8"/>
    <w:uiPriority w:val="99"/>
    <w:rPr>
      <w:kern w:val="2"/>
      <w:sz w:val="21"/>
      <w:szCs w:val="22"/>
    </w:rPr>
  </w:style>
  <w:style w:type="character" w:customStyle="1" w:styleId="14">
    <w:name w:val="书籍标题1"/>
    <w:uiPriority w:val="33"/>
    <w:rPr>
      <w:b/>
      <w:bCs/>
      <w:smallCaps/>
      <w:spacing w:val="5"/>
    </w:rPr>
  </w:style>
  <w:style w:type="character" w:customStyle="1" w:styleId="af9">
    <w:name w:val="标题字符"/>
    <w:link w:val="afa"/>
    <w:uiPriority w:val="10"/>
    <w:rPr>
      <w:rFonts w:ascii="Cambria" w:hAnsi="Cambria"/>
      <w:b/>
      <w:bCs/>
      <w:kern w:val="2"/>
      <w:sz w:val="32"/>
      <w:szCs w:val="32"/>
    </w:rPr>
  </w:style>
  <w:style w:type="character" w:customStyle="1" w:styleId="afb">
    <w:name w:val="页眉字符"/>
    <w:link w:val="afc"/>
    <w:uiPriority w:val="99"/>
    <w:rPr>
      <w:kern w:val="2"/>
      <w:sz w:val="18"/>
      <w:szCs w:val="18"/>
    </w:rPr>
  </w:style>
  <w:style w:type="character" w:customStyle="1" w:styleId="30">
    <w:name w:val="标题 3字符"/>
    <w:link w:val="3"/>
    <w:uiPriority w:val="9"/>
    <w:rPr>
      <w:rFonts w:ascii="Times New Roman" w:eastAsia="黑体" w:hAnsi="Times New Roman"/>
      <w:bCs/>
      <w:kern w:val="2"/>
      <w:sz w:val="30"/>
      <w:szCs w:val="32"/>
    </w:rPr>
  </w:style>
  <w:style w:type="character" w:customStyle="1" w:styleId="40">
    <w:name w:val="标题 4字符"/>
    <w:link w:val="4"/>
    <w:uiPriority w:val="9"/>
    <w:rPr>
      <w:rFonts w:ascii="Times New Roman" w:eastAsia="黑体" w:hAnsi="Times New Roman"/>
      <w:bCs/>
      <w:kern w:val="2"/>
      <w:sz w:val="28"/>
      <w:szCs w:val="28"/>
    </w:rPr>
  </w:style>
  <w:style w:type="character" w:customStyle="1" w:styleId="Char4">
    <w:name w:val="引用 Char"/>
    <w:link w:val="15"/>
    <w:uiPriority w:val="29"/>
    <w:rPr>
      <w:rFonts w:ascii="Times New Roman" w:hAnsi="Times New Roman"/>
      <w:i/>
      <w:iCs/>
      <w:color w:val="000000"/>
      <w:kern w:val="2"/>
      <w:sz w:val="21"/>
      <w:szCs w:val="21"/>
    </w:rPr>
  </w:style>
  <w:style w:type="character" w:customStyle="1" w:styleId="50">
    <w:name w:val="标题 5字符"/>
    <w:link w:val="5"/>
    <w:uiPriority w:val="9"/>
    <w:rPr>
      <w:rFonts w:ascii="Times New Roman" w:eastAsia="黑体" w:hAnsi="Times New Roman"/>
      <w:bCs/>
      <w:kern w:val="2"/>
      <w:sz w:val="28"/>
      <w:szCs w:val="28"/>
    </w:rPr>
  </w:style>
  <w:style w:type="character" w:customStyle="1" w:styleId="Char5">
    <w:name w:val="明显引用 Char"/>
    <w:link w:val="16"/>
    <w:uiPriority w:val="30"/>
    <w:rPr>
      <w:rFonts w:ascii="Times New Roman" w:hAnsi="Times New Roman"/>
      <w:b/>
      <w:bCs/>
      <w:i/>
      <w:iCs/>
      <w:color w:val="4F81BD"/>
      <w:kern w:val="2"/>
      <w:sz w:val="21"/>
      <w:szCs w:val="21"/>
    </w:rPr>
  </w:style>
  <w:style w:type="character" w:customStyle="1" w:styleId="style1">
    <w:name w:val="style1"/>
    <w:basedOn w:val="a5"/>
  </w:style>
  <w:style w:type="character" w:customStyle="1" w:styleId="1-1Char0">
    <w:name w:val="代码序号1-1 Char"/>
    <w:link w:val="1-1"/>
    <w:rPr>
      <w:rFonts w:ascii="黑体" w:eastAsia="黑体" w:hAnsi="Times New Roman"/>
      <w:kern w:val="2"/>
      <w:sz w:val="18"/>
      <w:szCs w:val="18"/>
    </w:rPr>
  </w:style>
  <w:style w:type="character" w:customStyle="1" w:styleId="hilite2">
    <w:name w:val="hilite2"/>
    <w:basedOn w:val="a5"/>
  </w:style>
  <w:style w:type="character" w:customStyle="1" w:styleId="notetitle1">
    <w:name w:val="notetitle1"/>
    <w:rPr>
      <w:b/>
      <w:bCs/>
      <w:i w:val="0"/>
      <w:iCs w:val="0"/>
      <w:sz w:val="24"/>
      <w:szCs w:val="24"/>
    </w:rPr>
  </w:style>
  <w:style w:type="character" w:customStyle="1" w:styleId="Char6">
    <w:name w:val="图题 Char"/>
    <w:link w:val="afd"/>
    <w:rPr>
      <w:rFonts w:ascii="Times New Roman" w:eastAsia="黑体" w:hAnsi="Times New Roman"/>
      <w:kern w:val="2"/>
      <w:sz w:val="18"/>
      <w:szCs w:val="21"/>
    </w:rPr>
  </w:style>
  <w:style w:type="character" w:customStyle="1" w:styleId="Char7">
    <w:name w:val="注意 Char"/>
    <w:link w:val="afe"/>
    <w:rPr>
      <w:rFonts w:ascii="Times New Roman" w:eastAsia="楷体" w:hAnsi="Times New Roman"/>
      <w:kern w:val="2"/>
      <w:sz w:val="21"/>
      <w:szCs w:val="24"/>
    </w:rPr>
  </w:style>
  <w:style w:type="character" w:customStyle="1" w:styleId="google-src-text1">
    <w:name w:val="google-src-text1"/>
    <w:rPr>
      <w:vanish/>
    </w:rPr>
  </w:style>
  <w:style w:type="character" w:customStyle="1" w:styleId="Char8">
    <w:name w:val="代码清单序号 Char"/>
    <w:link w:val="a"/>
    <w:rPr>
      <w:rFonts w:ascii="黑体" w:eastAsia="黑体" w:hAnsi="Times New Roman"/>
      <w:kern w:val="2"/>
      <w:sz w:val="18"/>
      <w:szCs w:val="18"/>
    </w:rPr>
  </w:style>
  <w:style w:type="paragraph" w:customStyle="1" w:styleId="af8">
    <w:name w:val="注释文本"/>
    <w:basedOn w:val="a4"/>
    <w:link w:val="af7"/>
    <w:uiPriority w:val="99"/>
    <w:unhideWhenUsed/>
  </w:style>
  <w:style w:type="paragraph" w:styleId="17">
    <w:name w:val="toc 1"/>
    <w:basedOn w:val="a4"/>
    <w:next w:val="a4"/>
    <w:uiPriority w:val="39"/>
    <w:unhideWhenUsed/>
  </w:style>
  <w:style w:type="paragraph" w:customStyle="1" w:styleId="HTML3">
    <w:name w:val="HTML  预设格式"/>
    <w:basedOn w:val="a4"/>
    <w:link w:val="HTML2"/>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rPr>
  </w:style>
  <w:style w:type="paragraph" w:styleId="31">
    <w:name w:val="toc 3"/>
    <w:basedOn w:val="a4"/>
    <w:next w:val="a4"/>
    <w:uiPriority w:val="39"/>
    <w:unhideWhenUsed/>
    <w:pPr>
      <w:ind w:leftChars="400" w:left="840"/>
    </w:pPr>
  </w:style>
  <w:style w:type="paragraph" w:styleId="afa">
    <w:name w:val="Title"/>
    <w:basedOn w:val="a4"/>
    <w:next w:val="a4"/>
    <w:link w:val="af9"/>
    <w:uiPriority w:val="10"/>
    <w:qFormat/>
    <w:pPr>
      <w:spacing w:before="240" w:after="60"/>
      <w:jc w:val="center"/>
      <w:outlineLvl w:val="0"/>
    </w:pPr>
    <w:rPr>
      <w:rFonts w:ascii="Cambria" w:hAnsi="Cambria"/>
      <w:b/>
      <w:bCs/>
      <w:sz w:val="32"/>
      <w:szCs w:val="32"/>
    </w:rPr>
  </w:style>
  <w:style w:type="paragraph" w:styleId="aff">
    <w:name w:val="Normal (Web)"/>
    <w:basedOn w:val="a4"/>
    <w:uiPriority w:val="99"/>
    <w:unhideWhenUsed/>
    <w:pPr>
      <w:spacing w:before="100" w:beforeAutospacing="1" w:after="100" w:afterAutospacing="1"/>
    </w:pPr>
    <w:rPr>
      <w:rFonts w:ascii="宋体" w:hAnsi="宋体" w:cs="宋体"/>
    </w:rPr>
  </w:style>
  <w:style w:type="paragraph" w:styleId="af">
    <w:name w:val="annotation subject"/>
    <w:basedOn w:val="af8"/>
    <w:next w:val="af8"/>
    <w:link w:val="ae"/>
    <w:uiPriority w:val="99"/>
    <w:unhideWhenUsed/>
    <w:rPr>
      <w:b/>
      <w:bCs/>
    </w:rPr>
  </w:style>
  <w:style w:type="paragraph" w:styleId="aff0">
    <w:name w:val="caption"/>
    <w:basedOn w:val="a4"/>
    <w:next w:val="a4"/>
    <w:uiPriority w:val="35"/>
    <w:qFormat/>
    <w:rPr>
      <w:rFonts w:ascii="Cambria" w:eastAsia="黑体" w:hAnsi="Cambria"/>
      <w:sz w:val="20"/>
      <w:szCs w:val="20"/>
    </w:rPr>
  </w:style>
  <w:style w:type="paragraph" w:styleId="ad">
    <w:name w:val="Balloon Text"/>
    <w:basedOn w:val="a4"/>
    <w:link w:val="ac"/>
    <w:uiPriority w:val="99"/>
    <w:unhideWhenUsed/>
    <w:rPr>
      <w:sz w:val="18"/>
      <w:szCs w:val="18"/>
    </w:rPr>
  </w:style>
  <w:style w:type="paragraph" w:styleId="21">
    <w:name w:val="toc 2"/>
    <w:basedOn w:val="a4"/>
    <w:next w:val="a4"/>
    <w:uiPriority w:val="39"/>
    <w:unhideWhenUsed/>
    <w:pPr>
      <w:ind w:leftChars="200" w:left="420"/>
    </w:pPr>
  </w:style>
  <w:style w:type="paragraph" w:styleId="41">
    <w:name w:val="toc 4"/>
    <w:basedOn w:val="a4"/>
    <w:next w:val="a4"/>
    <w:uiPriority w:val="39"/>
    <w:unhideWhenUsed/>
    <w:pPr>
      <w:ind w:leftChars="600" w:left="1260"/>
    </w:pPr>
  </w:style>
  <w:style w:type="paragraph" w:styleId="af4">
    <w:name w:val="Document Map"/>
    <w:basedOn w:val="a4"/>
    <w:link w:val="af3"/>
    <w:uiPriority w:val="99"/>
    <w:unhideWhenUsed/>
    <w:rPr>
      <w:rFonts w:ascii="宋体"/>
      <w:sz w:val="18"/>
      <w:szCs w:val="18"/>
    </w:rPr>
  </w:style>
  <w:style w:type="paragraph" w:styleId="afc">
    <w:name w:val="header"/>
    <w:basedOn w:val="a4"/>
    <w:link w:val="afb"/>
    <w:uiPriority w:val="99"/>
    <w:unhideWhenUsed/>
    <w:pPr>
      <w:pBdr>
        <w:bottom w:val="single" w:sz="6" w:space="1" w:color="auto"/>
      </w:pBdr>
      <w:tabs>
        <w:tab w:val="center" w:pos="4153"/>
        <w:tab w:val="right" w:pos="8306"/>
      </w:tabs>
      <w:snapToGrid w:val="0"/>
      <w:jc w:val="center"/>
    </w:pPr>
    <w:rPr>
      <w:sz w:val="18"/>
      <w:szCs w:val="18"/>
    </w:rPr>
  </w:style>
  <w:style w:type="paragraph" w:styleId="af2">
    <w:name w:val="Date"/>
    <w:basedOn w:val="a4"/>
    <w:next w:val="a4"/>
    <w:link w:val="af1"/>
    <w:uiPriority w:val="99"/>
    <w:unhideWhenUsed/>
    <w:pPr>
      <w:ind w:leftChars="2500" w:left="100"/>
    </w:pPr>
  </w:style>
  <w:style w:type="paragraph" w:styleId="af6">
    <w:name w:val="footer"/>
    <w:basedOn w:val="a4"/>
    <w:link w:val="af5"/>
    <w:uiPriority w:val="99"/>
    <w:unhideWhenUsed/>
    <w:pPr>
      <w:tabs>
        <w:tab w:val="center" w:pos="4153"/>
        <w:tab w:val="right" w:pos="8306"/>
      </w:tabs>
      <w:snapToGrid w:val="0"/>
    </w:pPr>
    <w:rPr>
      <w:sz w:val="18"/>
      <w:szCs w:val="18"/>
    </w:rPr>
  </w:style>
  <w:style w:type="paragraph" w:styleId="51">
    <w:name w:val="toc 5"/>
    <w:basedOn w:val="a4"/>
    <w:next w:val="a4"/>
    <w:uiPriority w:val="39"/>
    <w:unhideWhenUsed/>
    <w:pPr>
      <w:ind w:leftChars="800" w:left="1680"/>
    </w:pPr>
  </w:style>
  <w:style w:type="paragraph" w:customStyle="1" w:styleId="runinhead1">
    <w:name w:val="runinhead1"/>
    <w:basedOn w:val="a4"/>
    <w:pPr>
      <w:spacing w:before="100" w:beforeAutospacing="1" w:after="100" w:afterAutospacing="1"/>
    </w:pPr>
    <w:rPr>
      <w:rFonts w:ascii="宋体" w:hAnsi="宋体" w:cs="宋体"/>
    </w:rPr>
  </w:style>
  <w:style w:type="paragraph" w:customStyle="1" w:styleId="13">
    <w:name w:val="列出段落1"/>
    <w:basedOn w:val="a4"/>
    <w:link w:val="Char3"/>
    <w:uiPriority w:val="34"/>
    <w:pPr>
      <w:spacing w:before="100" w:beforeAutospacing="1" w:after="100" w:afterAutospacing="1"/>
    </w:pPr>
    <w:rPr>
      <w:rFonts w:ascii="宋体" w:hAnsi="宋体" w:cs="宋体"/>
    </w:rPr>
  </w:style>
  <w:style w:type="paragraph" w:customStyle="1" w:styleId="itemtext">
    <w:name w:val="itemtext"/>
    <w:basedOn w:val="a4"/>
    <w:pPr>
      <w:shd w:val="clear" w:color="auto" w:fill="CFD0B3"/>
      <w:spacing w:before="30" w:after="30"/>
      <w:ind w:left="30" w:right="30"/>
    </w:pPr>
    <w:rPr>
      <w:rFonts w:ascii="Verdana" w:hAnsi="Verdana" w:cs="宋体"/>
      <w:color w:val="2C2C00"/>
      <w:sz w:val="30"/>
      <w:szCs w:val="30"/>
    </w:rPr>
  </w:style>
  <w:style w:type="paragraph" w:customStyle="1" w:styleId="18">
    <w:name w:val="修订1"/>
    <w:uiPriority w:val="99"/>
    <w:semiHidden/>
    <w:rPr>
      <w:kern w:val="2"/>
      <w:sz w:val="21"/>
      <w:szCs w:val="22"/>
    </w:rPr>
  </w:style>
  <w:style w:type="paragraph" w:customStyle="1" w:styleId="slidetitle">
    <w:name w:val="slidetitle"/>
    <w:basedOn w:val="a4"/>
    <w:pPr>
      <w:spacing w:before="60" w:after="60"/>
      <w:ind w:left="60" w:right="60"/>
    </w:pPr>
    <w:rPr>
      <w:rFonts w:ascii="FFF Intelligent Condensed" w:hAnsi="FFF Intelligent Condensed" w:cs="宋体"/>
      <w:color w:val="FFE271"/>
      <w:sz w:val="54"/>
      <w:szCs w:val="54"/>
      <w:u w:val="single"/>
    </w:rPr>
  </w:style>
  <w:style w:type="paragraph" w:customStyle="1" w:styleId="itemcode">
    <w:name w:val="itemcode"/>
    <w:basedOn w:val="a4"/>
    <w:pPr>
      <w:shd w:val="clear" w:color="auto" w:fill="BABE83"/>
      <w:spacing w:before="30" w:after="30"/>
      <w:ind w:left="30" w:right="30"/>
    </w:pPr>
    <w:rPr>
      <w:rFonts w:ascii="Courier New" w:hAnsi="Courier New" w:cs="Courier New"/>
      <w:b/>
      <w:bCs/>
      <w:color w:val="2C2C00"/>
      <w:sz w:val="33"/>
      <w:szCs w:val="33"/>
    </w:rPr>
  </w:style>
  <w:style w:type="paragraph" w:customStyle="1" w:styleId="itemimage">
    <w:name w:val="itemimage"/>
    <w:basedOn w:val="a4"/>
    <w:pPr>
      <w:shd w:val="clear" w:color="auto" w:fill="BABE83"/>
      <w:spacing w:before="30" w:after="30"/>
      <w:ind w:left="30" w:right="30"/>
    </w:pPr>
    <w:rPr>
      <w:rFonts w:ascii="Verdana" w:hAnsi="Verdana" w:cs="宋体"/>
      <w:color w:val="534F2D"/>
      <w:sz w:val="30"/>
      <w:szCs w:val="30"/>
    </w:rPr>
  </w:style>
  <w:style w:type="paragraph" w:customStyle="1" w:styleId="16">
    <w:name w:val="明显引用1"/>
    <w:basedOn w:val="a4"/>
    <w:next w:val="a4"/>
    <w:link w:val="Char5"/>
    <w:uiPriority w:val="30"/>
    <w:pPr>
      <w:pBdr>
        <w:bottom w:val="single" w:sz="4" w:space="4" w:color="4F81BD"/>
      </w:pBdr>
      <w:spacing w:before="200" w:after="280"/>
      <w:ind w:left="936" w:right="936"/>
    </w:pPr>
    <w:rPr>
      <w:b/>
      <w:bCs/>
      <w:i/>
      <w:iCs/>
      <w:color w:val="4F81BD"/>
    </w:rPr>
  </w:style>
  <w:style w:type="paragraph" w:customStyle="1" w:styleId="a">
    <w:name w:val="代码清单序号"/>
    <w:basedOn w:val="a4"/>
    <w:link w:val="Char8"/>
    <w:pPr>
      <w:numPr>
        <w:numId w:val="4"/>
      </w:numPr>
      <w:jc w:val="center"/>
    </w:pPr>
    <w:rPr>
      <w:rFonts w:ascii="黑体" w:eastAsia="黑体"/>
      <w:sz w:val="18"/>
      <w:szCs w:val="18"/>
    </w:rPr>
  </w:style>
  <w:style w:type="paragraph" w:customStyle="1" w:styleId="afd">
    <w:name w:val="图题"/>
    <w:basedOn w:val="a4"/>
    <w:link w:val="Char6"/>
    <w:pPr>
      <w:jc w:val="center"/>
    </w:pPr>
    <w:rPr>
      <w:rFonts w:eastAsia="黑体"/>
      <w:sz w:val="18"/>
    </w:rPr>
  </w:style>
  <w:style w:type="paragraph" w:customStyle="1" w:styleId="af0">
    <w:name w:val="代码清单"/>
    <w:basedOn w:val="a4"/>
    <w:link w:val="Char1"/>
    <w:qFormat/>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73" w:firstLineChars="175" w:firstLine="368"/>
    </w:pPr>
    <w:rPr>
      <w:rFonts w:ascii="Courier New" w:eastAsia="楷体" w:hAnsi="Courier New" w:cs="Courier New"/>
      <w:color w:val="333333"/>
      <w:sz w:val="18"/>
    </w:rPr>
  </w:style>
  <w:style w:type="paragraph" w:customStyle="1" w:styleId="a1">
    <w:name w:val="编号"/>
    <w:basedOn w:val="a4"/>
    <w:link w:val="Char0"/>
    <w:pPr>
      <w:numPr>
        <w:numId w:val="5"/>
      </w:numPr>
      <w:ind w:left="851" w:hanging="281"/>
    </w:pPr>
  </w:style>
  <w:style w:type="paragraph" w:customStyle="1" w:styleId="19">
    <w:name w:val="目录标题1"/>
    <w:basedOn w:val="1"/>
    <w:next w:val="a4"/>
    <w:uiPriority w:val="39"/>
    <w:unhideWhenUsed/>
    <w:pPr>
      <w:spacing w:before="480" w:after="0" w:line="276" w:lineRule="auto"/>
      <w:jc w:val="left"/>
      <w:outlineLvl w:val="9"/>
    </w:pPr>
    <w:rPr>
      <w:rFonts w:ascii="Cambria" w:eastAsia="宋体" w:hAnsi="Cambria"/>
      <w:color w:val="365F91"/>
      <w:kern w:val="0"/>
      <w:sz w:val="28"/>
      <w:szCs w:val="28"/>
    </w:rPr>
  </w:style>
  <w:style w:type="paragraph" w:customStyle="1" w:styleId="a2">
    <w:name w:val="项目符号"/>
    <w:basedOn w:val="13"/>
    <w:link w:val="Char"/>
    <w:pPr>
      <w:widowControl w:val="0"/>
      <w:numPr>
        <w:numId w:val="6"/>
      </w:numPr>
      <w:spacing w:before="0" w:beforeAutospacing="0" w:after="0" w:afterAutospacing="0"/>
      <w:ind w:firstLine="0"/>
      <w:jc w:val="both"/>
    </w:pPr>
    <w:rPr>
      <w:rFonts w:ascii="Times New Roman" w:hAnsi="Times New Roman"/>
      <w:sz w:val="21"/>
    </w:rPr>
  </w:style>
  <w:style w:type="paragraph" w:customStyle="1" w:styleId="aff1">
    <w:name w:val="图注"/>
    <w:next w:val="a4"/>
    <w:pPr>
      <w:adjustRightInd w:val="0"/>
      <w:snapToGrid w:val="0"/>
      <w:spacing w:before="60" w:after="160"/>
      <w:jc w:val="center"/>
    </w:pPr>
    <w:rPr>
      <w:rFonts w:ascii="方正细等线简体" w:eastAsia="方正细等线简体" w:hAnsi="Times New Roman"/>
      <w:sz w:val="16"/>
      <w:szCs w:val="21"/>
    </w:rPr>
  </w:style>
  <w:style w:type="paragraph" w:customStyle="1" w:styleId="1-10">
    <w:name w:val="表题1-1"/>
    <w:basedOn w:val="a4"/>
    <w:link w:val="1-1Char"/>
    <w:qFormat/>
    <w:pPr>
      <w:numPr>
        <w:numId w:val="7"/>
      </w:numPr>
      <w:jc w:val="center"/>
    </w:pPr>
    <w:rPr>
      <w:rFonts w:ascii="黑体" w:eastAsia="黑体"/>
      <w:sz w:val="18"/>
      <w:szCs w:val="18"/>
    </w:rPr>
  </w:style>
  <w:style w:type="paragraph" w:customStyle="1" w:styleId="afe">
    <w:name w:val="注意"/>
    <w:basedOn w:val="a4"/>
    <w:link w:val="Char7"/>
    <w:qFormat/>
    <w:pPr>
      <w:pBdr>
        <w:top w:val="single" w:sz="4" w:space="1" w:color="auto"/>
        <w:bottom w:val="single" w:sz="4" w:space="1" w:color="auto"/>
      </w:pBdr>
    </w:pPr>
    <w:rPr>
      <w:rFonts w:eastAsia="楷体"/>
    </w:rPr>
  </w:style>
  <w:style w:type="paragraph" w:customStyle="1" w:styleId="1a">
    <w:name w:val="无间隔1"/>
    <w:uiPriority w:val="1"/>
    <w:pPr>
      <w:widowControl w:val="0"/>
      <w:ind w:firstLineChars="200" w:firstLine="200"/>
    </w:pPr>
    <w:rPr>
      <w:rFonts w:ascii="Times New Roman" w:hAnsi="Times New Roman"/>
      <w:kern w:val="2"/>
      <w:sz w:val="21"/>
      <w:szCs w:val="21"/>
    </w:rPr>
  </w:style>
  <w:style w:type="paragraph" w:customStyle="1" w:styleId="aff2">
    <w:name w:val="图"/>
    <w:next w:val="a4"/>
    <w:pPr>
      <w:snapToGrid w:val="0"/>
      <w:spacing w:before="240"/>
      <w:jc w:val="center"/>
    </w:pPr>
    <w:rPr>
      <w:rFonts w:ascii="Times New Roman" w:hAnsi="Times New Roman"/>
      <w:szCs w:val="21"/>
    </w:rPr>
  </w:style>
  <w:style w:type="paragraph" w:customStyle="1" w:styleId="1-1">
    <w:name w:val="代码序号1-1"/>
    <w:basedOn w:val="a"/>
    <w:link w:val="1-1Char0"/>
    <w:qFormat/>
    <w:pPr>
      <w:numPr>
        <w:numId w:val="8"/>
      </w:numPr>
      <w:jc w:val="left"/>
    </w:pPr>
  </w:style>
  <w:style w:type="paragraph" w:customStyle="1" w:styleId="a0">
    <w:name w:val="图序号"/>
    <w:basedOn w:val="afd"/>
    <w:link w:val="Char2"/>
    <w:qFormat/>
    <w:pPr>
      <w:numPr>
        <w:numId w:val="9"/>
      </w:numPr>
    </w:pPr>
  </w:style>
  <w:style w:type="paragraph" w:customStyle="1" w:styleId="15">
    <w:name w:val="引用1"/>
    <w:basedOn w:val="a4"/>
    <w:next w:val="a4"/>
    <w:link w:val="Char4"/>
    <w:uiPriority w:val="29"/>
    <w:rPr>
      <w:i/>
      <w:iCs/>
      <w:color w:val="000000"/>
    </w:rPr>
  </w:style>
  <w:style w:type="table" w:styleId="aff3">
    <w:name w:val="Table Grid"/>
    <w:basedOn w:val="a6"/>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b">
    <w:name w:val="正常1"/>
    <w:qFormat/>
    <w:rsid w:val="005F017B"/>
    <w:pPr>
      <w:widowControl w:val="0"/>
      <w:spacing w:line="360" w:lineRule="auto"/>
      <w:ind w:firstLineChars="200" w:firstLine="200"/>
    </w:pPr>
    <w:rPr>
      <w:rFonts w:ascii="Times New Roman" w:hAnsi="Times New Roman"/>
      <w:kern w:val="2"/>
      <w:sz w:val="21"/>
      <w:szCs w:val="21"/>
    </w:rPr>
  </w:style>
  <w:style w:type="character" w:customStyle="1" w:styleId="gp">
    <w:name w:val="gp"/>
    <w:rsid w:val="003E43BB"/>
  </w:style>
  <w:style w:type="character" w:customStyle="1" w:styleId="kn">
    <w:name w:val="kn"/>
    <w:rsid w:val="003E43BB"/>
  </w:style>
  <w:style w:type="character" w:customStyle="1" w:styleId="nn">
    <w:name w:val="nn"/>
    <w:rsid w:val="003E43BB"/>
  </w:style>
  <w:style w:type="character" w:customStyle="1" w:styleId="k">
    <w:name w:val="k"/>
    <w:rsid w:val="003E43BB"/>
  </w:style>
  <w:style w:type="character" w:customStyle="1" w:styleId="n">
    <w:name w:val="n"/>
    <w:rsid w:val="003E43BB"/>
  </w:style>
  <w:style w:type="character" w:customStyle="1" w:styleId="o">
    <w:name w:val="o"/>
    <w:rsid w:val="003E43BB"/>
  </w:style>
  <w:style w:type="character" w:customStyle="1" w:styleId="p">
    <w:name w:val="p"/>
    <w:rsid w:val="003E43BB"/>
  </w:style>
  <w:style w:type="character" w:customStyle="1" w:styleId="mi">
    <w:name w:val="mi"/>
    <w:rsid w:val="003E43BB"/>
  </w:style>
  <w:style w:type="character" w:customStyle="1" w:styleId="s1">
    <w:name w:val="s1"/>
    <w:rsid w:val="003E43BB"/>
  </w:style>
  <w:style w:type="character" w:customStyle="1" w:styleId="go">
    <w:name w:val="go"/>
    <w:rsid w:val="003E43BB"/>
  </w:style>
  <w:style w:type="character" w:customStyle="1" w:styleId="description">
    <w:name w:val="description"/>
    <w:rsid w:val="00832F03"/>
  </w:style>
  <w:style w:type="character" w:customStyle="1" w:styleId="kc">
    <w:name w:val="kc"/>
    <w:rsid w:val="00FA56F8"/>
  </w:style>
  <w:style w:type="character" w:customStyle="1" w:styleId="pre">
    <w:name w:val="pre"/>
    <w:rsid w:val="006C31F5"/>
  </w:style>
  <w:style w:type="character" w:customStyle="1" w:styleId="hljs-preprocessor">
    <w:name w:val="hljs-preprocessor"/>
    <w:rsid w:val="003E6195"/>
  </w:style>
  <w:style w:type="character" w:customStyle="1" w:styleId="hljs-number">
    <w:name w:val="hljs-number"/>
    <w:rsid w:val="003E6195"/>
  </w:style>
  <w:style w:type="character" w:customStyle="1" w:styleId="hljs-string">
    <w:name w:val="hljs-string"/>
    <w:rsid w:val="00DC19EB"/>
  </w:style>
  <w:style w:type="character" w:customStyle="1" w:styleId="hljs-builtin">
    <w:name w:val="hljs-built_in"/>
    <w:rsid w:val="00DC1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4279">
      <w:bodyDiv w:val="1"/>
      <w:marLeft w:val="0"/>
      <w:marRight w:val="0"/>
      <w:marTop w:val="0"/>
      <w:marBottom w:val="0"/>
      <w:divBdr>
        <w:top w:val="none" w:sz="0" w:space="0" w:color="auto"/>
        <w:left w:val="none" w:sz="0" w:space="0" w:color="auto"/>
        <w:bottom w:val="none" w:sz="0" w:space="0" w:color="auto"/>
        <w:right w:val="none" w:sz="0" w:space="0" w:color="auto"/>
      </w:divBdr>
    </w:div>
    <w:div w:id="50858317">
      <w:bodyDiv w:val="1"/>
      <w:marLeft w:val="0"/>
      <w:marRight w:val="0"/>
      <w:marTop w:val="0"/>
      <w:marBottom w:val="0"/>
      <w:divBdr>
        <w:top w:val="none" w:sz="0" w:space="0" w:color="auto"/>
        <w:left w:val="none" w:sz="0" w:space="0" w:color="auto"/>
        <w:bottom w:val="none" w:sz="0" w:space="0" w:color="auto"/>
        <w:right w:val="none" w:sz="0" w:space="0" w:color="auto"/>
      </w:divBdr>
    </w:div>
    <w:div w:id="62459698">
      <w:bodyDiv w:val="1"/>
      <w:marLeft w:val="0"/>
      <w:marRight w:val="0"/>
      <w:marTop w:val="0"/>
      <w:marBottom w:val="0"/>
      <w:divBdr>
        <w:top w:val="none" w:sz="0" w:space="0" w:color="auto"/>
        <w:left w:val="none" w:sz="0" w:space="0" w:color="auto"/>
        <w:bottom w:val="none" w:sz="0" w:space="0" w:color="auto"/>
        <w:right w:val="none" w:sz="0" w:space="0" w:color="auto"/>
      </w:divBdr>
    </w:div>
    <w:div w:id="72824179">
      <w:bodyDiv w:val="1"/>
      <w:marLeft w:val="0"/>
      <w:marRight w:val="0"/>
      <w:marTop w:val="0"/>
      <w:marBottom w:val="0"/>
      <w:divBdr>
        <w:top w:val="none" w:sz="0" w:space="0" w:color="auto"/>
        <w:left w:val="none" w:sz="0" w:space="0" w:color="auto"/>
        <w:bottom w:val="none" w:sz="0" w:space="0" w:color="auto"/>
        <w:right w:val="none" w:sz="0" w:space="0" w:color="auto"/>
      </w:divBdr>
    </w:div>
    <w:div w:id="82190327">
      <w:bodyDiv w:val="1"/>
      <w:marLeft w:val="0"/>
      <w:marRight w:val="0"/>
      <w:marTop w:val="0"/>
      <w:marBottom w:val="0"/>
      <w:divBdr>
        <w:top w:val="none" w:sz="0" w:space="0" w:color="auto"/>
        <w:left w:val="none" w:sz="0" w:space="0" w:color="auto"/>
        <w:bottom w:val="none" w:sz="0" w:space="0" w:color="auto"/>
        <w:right w:val="none" w:sz="0" w:space="0" w:color="auto"/>
      </w:divBdr>
    </w:div>
    <w:div w:id="280570900">
      <w:bodyDiv w:val="1"/>
      <w:marLeft w:val="0"/>
      <w:marRight w:val="0"/>
      <w:marTop w:val="0"/>
      <w:marBottom w:val="0"/>
      <w:divBdr>
        <w:top w:val="none" w:sz="0" w:space="0" w:color="auto"/>
        <w:left w:val="none" w:sz="0" w:space="0" w:color="auto"/>
        <w:bottom w:val="none" w:sz="0" w:space="0" w:color="auto"/>
        <w:right w:val="none" w:sz="0" w:space="0" w:color="auto"/>
      </w:divBdr>
    </w:div>
    <w:div w:id="491722639">
      <w:bodyDiv w:val="1"/>
      <w:marLeft w:val="0"/>
      <w:marRight w:val="0"/>
      <w:marTop w:val="0"/>
      <w:marBottom w:val="0"/>
      <w:divBdr>
        <w:top w:val="none" w:sz="0" w:space="0" w:color="auto"/>
        <w:left w:val="none" w:sz="0" w:space="0" w:color="auto"/>
        <w:bottom w:val="none" w:sz="0" w:space="0" w:color="auto"/>
        <w:right w:val="none" w:sz="0" w:space="0" w:color="auto"/>
      </w:divBdr>
    </w:div>
    <w:div w:id="596139510">
      <w:bodyDiv w:val="1"/>
      <w:marLeft w:val="0"/>
      <w:marRight w:val="0"/>
      <w:marTop w:val="0"/>
      <w:marBottom w:val="0"/>
      <w:divBdr>
        <w:top w:val="none" w:sz="0" w:space="0" w:color="auto"/>
        <w:left w:val="none" w:sz="0" w:space="0" w:color="auto"/>
        <w:bottom w:val="none" w:sz="0" w:space="0" w:color="auto"/>
        <w:right w:val="none" w:sz="0" w:space="0" w:color="auto"/>
      </w:divBdr>
    </w:div>
    <w:div w:id="605697592">
      <w:bodyDiv w:val="1"/>
      <w:marLeft w:val="0"/>
      <w:marRight w:val="0"/>
      <w:marTop w:val="0"/>
      <w:marBottom w:val="0"/>
      <w:divBdr>
        <w:top w:val="none" w:sz="0" w:space="0" w:color="auto"/>
        <w:left w:val="none" w:sz="0" w:space="0" w:color="auto"/>
        <w:bottom w:val="none" w:sz="0" w:space="0" w:color="auto"/>
        <w:right w:val="none" w:sz="0" w:space="0" w:color="auto"/>
      </w:divBdr>
    </w:div>
    <w:div w:id="657811180">
      <w:bodyDiv w:val="1"/>
      <w:marLeft w:val="0"/>
      <w:marRight w:val="0"/>
      <w:marTop w:val="0"/>
      <w:marBottom w:val="0"/>
      <w:divBdr>
        <w:top w:val="none" w:sz="0" w:space="0" w:color="auto"/>
        <w:left w:val="none" w:sz="0" w:space="0" w:color="auto"/>
        <w:bottom w:val="none" w:sz="0" w:space="0" w:color="auto"/>
        <w:right w:val="none" w:sz="0" w:space="0" w:color="auto"/>
      </w:divBdr>
    </w:div>
    <w:div w:id="672101520">
      <w:bodyDiv w:val="1"/>
      <w:marLeft w:val="0"/>
      <w:marRight w:val="0"/>
      <w:marTop w:val="0"/>
      <w:marBottom w:val="0"/>
      <w:divBdr>
        <w:top w:val="none" w:sz="0" w:space="0" w:color="auto"/>
        <w:left w:val="none" w:sz="0" w:space="0" w:color="auto"/>
        <w:bottom w:val="none" w:sz="0" w:space="0" w:color="auto"/>
        <w:right w:val="none" w:sz="0" w:space="0" w:color="auto"/>
      </w:divBdr>
    </w:div>
    <w:div w:id="757167545">
      <w:bodyDiv w:val="1"/>
      <w:marLeft w:val="0"/>
      <w:marRight w:val="0"/>
      <w:marTop w:val="0"/>
      <w:marBottom w:val="0"/>
      <w:divBdr>
        <w:top w:val="none" w:sz="0" w:space="0" w:color="auto"/>
        <w:left w:val="none" w:sz="0" w:space="0" w:color="auto"/>
        <w:bottom w:val="none" w:sz="0" w:space="0" w:color="auto"/>
        <w:right w:val="none" w:sz="0" w:space="0" w:color="auto"/>
      </w:divBdr>
    </w:div>
    <w:div w:id="770979323">
      <w:bodyDiv w:val="1"/>
      <w:marLeft w:val="0"/>
      <w:marRight w:val="0"/>
      <w:marTop w:val="0"/>
      <w:marBottom w:val="0"/>
      <w:divBdr>
        <w:top w:val="none" w:sz="0" w:space="0" w:color="auto"/>
        <w:left w:val="none" w:sz="0" w:space="0" w:color="auto"/>
        <w:bottom w:val="none" w:sz="0" w:space="0" w:color="auto"/>
        <w:right w:val="none" w:sz="0" w:space="0" w:color="auto"/>
      </w:divBdr>
    </w:div>
    <w:div w:id="787703494">
      <w:bodyDiv w:val="1"/>
      <w:marLeft w:val="0"/>
      <w:marRight w:val="0"/>
      <w:marTop w:val="0"/>
      <w:marBottom w:val="0"/>
      <w:divBdr>
        <w:top w:val="none" w:sz="0" w:space="0" w:color="auto"/>
        <w:left w:val="none" w:sz="0" w:space="0" w:color="auto"/>
        <w:bottom w:val="none" w:sz="0" w:space="0" w:color="auto"/>
        <w:right w:val="none" w:sz="0" w:space="0" w:color="auto"/>
      </w:divBdr>
    </w:div>
    <w:div w:id="806892848">
      <w:bodyDiv w:val="1"/>
      <w:marLeft w:val="0"/>
      <w:marRight w:val="0"/>
      <w:marTop w:val="0"/>
      <w:marBottom w:val="0"/>
      <w:divBdr>
        <w:top w:val="none" w:sz="0" w:space="0" w:color="auto"/>
        <w:left w:val="none" w:sz="0" w:space="0" w:color="auto"/>
        <w:bottom w:val="none" w:sz="0" w:space="0" w:color="auto"/>
        <w:right w:val="none" w:sz="0" w:space="0" w:color="auto"/>
      </w:divBdr>
    </w:div>
    <w:div w:id="921178224">
      <w:bodyDiv w:val="1"/>
      <w:marLeft w:val="0"/>
      <w:marRight w:val="0"/>
      <w:marTop w:val="0"/>
      <w:marBottom w:val="0"/>
      <w:divBdr>
        <w:top w:val="none" w:sz="0" w:space="0" w:color="auto"/>
        <w:left w:val="none" w:sz="0" w:space="0" w:color="auto"/>
        <w:bottom w:val="none" w:sz="0" w:space="0" w:color="auto"/>
        <w:right w:val="none" w:sz="0" w:space="0" w:color="auto"/>
      </w:divBdr>
    </w:div>
    <w:div w:id="986979329">
      <w:bodyDiv w:val="1"/>
      <w:marLeft w:val="0"/>
      <w:marRight w:val="0"/>
      <w:marTop w:val="0"/>
      <w:marBottom w:val="0"/>
      <w:divBdr>
        <w:top w:val="none" w:sz="0" w:space="0" w:color="auto"/>
        <w:left w:val="none" w:sz="0" w:space="0" w:color="auto"/>
        <w:bottom w:val="none" w:sz="0" w:space="0" w:color="auto"/>
        <w:right w:val="none" w:sz="0" w:space="0" w:color="auto"/>
      </w:divBdr>
    </w:div>
    <w:div w:id="1051615320">
      <w:bodyDiv w:val="1"/>
      <w:marLeft w:val="0"/>
      <w:marRight w:val="0"/>
      <w:marTop w:val="0"/>
      <w:marBottom w:val="0"/>
      <w:divBdr>
        <w:top w:val="none" w:sz="0" w:space="0" w:color="auto"/>
        <w:left w:val="none" w:sz="0" w:space="0" w:color="auto"/>
        <w:bottom w:val="none" w:sz="0" w:space="0" w:color="auto"/>
        <w:right w:val="none" w:sz="0" w:space="0" w:color="auto"/>
      </w:divBdr>
    </w:div>
    <w:div w:id="1102532351">
      <w:bodyDiv w:val="1"/>
      <w:marLeft w:val="0"/>
      <w:marRight w:val="0"/>
      <w:marTop w:val="0"/>
      <w:marBottom w:val="0"/>
      <w:divBdr>
        <w:top w:val="none" w:sz="0" w:space="0" w:color="auto"/>
        <w:left w:val="none" w:sz="0" w:space="0" w:color="auto"/>
        <w:bottom w:val="none" w:sz="0" w:space="0" w:color="auto"/>
        <w:right w:val="none" w:sz="0" w:space="0" w:color="auto"/>
      </w:divBdr>
    </w:div>
    <w:div w:id="1109854559">
      <w:bodyDiv w:val="1"/>
      <w:marLeft w:val="0"/>
      <w:marRight w:val="0"/>
      <w:marTop w:val="0"/>
      <w:marBottom w:val="0"/>
      <w:divBdr>
        <w:top w:val="none" w:sz="0" w:space="0" w:color="auto"/>
        <w:left w:val="none" w:sz="0" w:space="0" w:color="auto"/>
        <w:bottom w:val="none" w:sz="0" w:space="0" w:color="auto"/>
        <w:right w:val="none" w:sz="0" w:space="0" w:color="auto"/>
      </w:divBdr>
    </w:div>
    <w:div w:id="1162161665">
      <w:bodyDiv w:val="1"/>
      <w:marLeft w:val="0"/>
      <w:marRight w:val="0"/>
      <w:marTop w:val="0"/>
      <w:marBottom w:val="0"/>
      <w:divBdr>
        <w:top w:val="none" w:sz="0" w:space="0" w:color="auto"/>
        <w:left w:val="none" w:sz="0" w:space="0" w:color="auto"/>
        <w:bottom w:val="none" w:sz="0" w:space="0" w:color="auto"/>
        <w:right w:val="none" w:sz="0" w:space="0" w:color="auto"/>
      </w:divBdr>
      <w:divsChild>
        <w:div w:id="511845680">
          <w:marLeft w:val="0"/>
          <w:marRight w:val="0"/>
          <w:marTop w:val="0"/>
          <w:marBottom w:val="225"/>
          <w:divBdr>
            <w:top w:val="none" w:sz="0" w:space="0" w:color="auto"/>
            <w:left w:val="none" w:sz="0" w:space="0" w:color="auto"/>
            <w:bottom w:val="none" w:sz="0" w:space="0" w:color="auto"/>
            <w:right w:val="none" w:sz="0" w:space="0" w:color="auto"/>
          </w:divBdr>
        </w:div>
        <w:div w:id="920143108">
          <w:marLeft w:val="0"/>
          <w:marRight w:val="0"/>
          <w:marTop w:val="0"/>
          <w:marBottom w:val="225"/>
          <w:divBdr>
            <w:top w:val="none" w:sz="0" w:space="0" w:color="auto"/>
            <w:left w:val="none" w:sz="0" w:space="0" w:color="auto"/>
            <w:bottom w:val="none" w:sz="0" w:space="0" w:color="auto"/>
            <w:right w:val="none" w:sz="0" w:space="0" w:color="auto"/>
          </w:divBdr>
        </w:div>
        <w:div w:id="1144464675">
          <w:marLeft w:val="0"/>
          <w:marRight w:val="0"/>
          <w:marTop w:val="0"/>
          <w:marBottom w:val="225"/>
          <w:divBdr>
            <w:top w:val="none" w:sz="0" w:space="0" w:color="auto"/>
            <w:left w:val="none" w:sz="0" w:space="0" w:color="auto"/>
            <w:bottom w:val="none" w:sz="0" w:space="0" w:color="auto"/>
            <w:right w:val="none" w:sz="0" w:space="0" w:color="auto"/>
          </w:divBdr>
        </w:div>
        <w:div w:id="1218280075">
          <w:marLeft w:val="0"/>
          <w:marRight w:val="0"/>
          <w:marTop w:val="0"/>
          <w:marBottom w:val="225"/>
          <w:divBdr>
            <w:top w:val="none" w:sz="0" w:space="0" w:color="auto"/>
            <w:left w:val="none" w:sz="0" w:space="0" w:color="auto"/>
            <w:bottom w:val="none" w:sz="0" w:space="0" w:color="auto"/>
            <w:right w:val="none" w:sz="0" w:space="0" w:color="auto"/>
          </w:divBdr>
        </w:div>
        <w:div w:id="1417439673">
          <w:marLeft w:val="0"/>
          <w:marRight w:val="0"/>
          <w:marTop w:val="0"/>
          <w:marBottom w:val="225"/>
          <w:divBdr>
            <w:top w:val="none" w:sz="0" w:space="0" w:color="auto"/>
            <w:left w:val="none" w:sz="0" w:space="0" w:color="auto"/>
            <w:bottom w:val="none" w:sz="0" w:space="0" w:color="auto"/>
            <w:right w:val="none" w:sz="0" w:space="0" w:color="auto"/>
          </w:divBdr>
        </w:div>
        <w:div w:id="1493595588">
          <w:marLeft w:val="0"/>
          <w:marRight w:val="0"/>
          <w:marTop w:val="0"/>
          <w:marBottom w:val="225"/>
          <w:divBdr>
            <w:top w:val="none" w:sz="0" w:space="0" w:color="auto"/>
            <w:left w:val="none" w:sz="0" w:space="0" w:color="auto"/>
            <w:bottom w:val="none" w:sz="0" w:space="0" w:color="auto"/>
            <w:right w:val="none" w:sz="0" w:space="0" w:color="auto"/>
          </w:divBdr>
          <w:divsChild>
            <w:div w:id="149641135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693649696">
          <w:marLeft w:val="0"/>
          <w:marRight w:val="0"/>
          <w:marTop w:val="0"/>
          <w:marBottom w:val="225"/>
          <w:divBdr>
            <w:top w:val="none" w:sz="0" w:space="0" w:color="auto"/>
            <w:left w:val="none" w:sz="0" w:space="0" w:color="auto"/>
            <w:bottom w:val="none" w:sz="0" w:space="0" w:color="auto"/>
            <w:right w:val="none" w:sz="0" w:space="0" w:color="auto"/>
          </w:divBdr>
        </w:div>
        <w:div w:id="1989699419">
          <w:marLeft w:val="0"/>
          <w:marRight w:val="0"/>
          <w:marTop w:val="0"/>
          <w:marBottom w:val="225"/>
          <w:divBdr>
            <w:top w:val="none" w:sz="0" w:space="0" w:color="auto"/>
            <w:left w:val="none" w:sz="0" w:space="0" w:color="auto"/>
            <w:bottom w:val="none" w:sz="0" w:space="0" w:color="auto"/>
            <w:right w:val="none" w:sz="0" w:space="0" w:color="auto"/>
          </w:divBdr>
        </w:div>
        <w:div w:id="2098819726">
          <w:marLeft w:val="0"/>
          <w:marRight w:val="0"/>
          <w:marTop w:val="0"/>
          <w:marBottom w:val="225"/>
          <w:divBdr>
            <w:top w:val="none" w:sz="0" w:space="0" w:color="auto"/>
            <w:left w:val="none" w:sz="0" w:space="0" w:color="auto"/>
            <w:bottom w:val="none" w:sz="0" w:space="0" w:color="auto"/>
            <w:right w:val="none" w:sz="0" w:space="0" w:color="auto"/>
          </w:divBdr>
        </w:div>
      </w:divsChild>
    </w:div>
    <w:div w:id="1201623021">
      <w:bodyDiv w:val="1"/>
      <w:marLeft w:val="0"/>
      <w:marRight w:val="0"/>
      <w:marTop w:val="0"/>
      <w:marBottom w:val="0"/>
      <w:divBdr>
        <w:top w:val="none" w:sz="0" w:space="0" w:color="auto"/>
        <w:left w:val="none" w:sz="0" w:space="0" w:color="auto"/>
        <w:bottom w:val="none" w:sz="0" w:space="0" w:color="auto"/>
        <w:right w:val="none" w:sz="0" w:space="0" w:color="auto"/>
      </w:divBdr>
    </w:div>
    <w:div w:id="1243954094">
      <w:bodyDiv w:val="1"/>
      <w:marLeft w:val="0"/>
      <w:marRight w:val="0"/>
      <w:marTop w:val="0"/>
      <w:marBottom w:val="0"/>
      <w:divBdr>
        <w:top w:val="none" w:sz="0" w:space="0" w:color="auto"/>
        <w:left w:val="none" w:sz="0" w:space="0" w:color="auto"/>
        <w:bottom w:val="none" w:sz="0" w:space="0" w:color="auto"/>
        <w:right w:val="none" w:sz="0" w:space="0" w:color="auto"/>
      </w:divBdr>
    </w:div>
    <w:div w:id="1247378738">
      <w:bodyDiv w:val="1"/>
      <w:marLeft w:val="0"/>
      <w:marRight w:val="0"/>
      <w:marTop w:val="0"/>
      <w:marBottom w:val="0"/>
      <w:divBdr>
        <w:top w:val="none" w:sz="0" w:space="0" w:color="auto"/>
        <w:left w:val="none" w:sz="0" w:space="0" w:color="auto"/>
        <w:bottom w:val="none" w:sz="0" w:space="0" w:color="auto"/>
        <w:right w:val="none" w:sz="0" w:space="0" w:color="auto"/>
      </w:divBdr>
    </w:div>
    <w:div w:id="1291091274">
      <w:bodyDiv w:val="1"/>
      <w:marLeft w:val="0"/>
      <w:marRight w:val="0"/>
      <w:marTop w:val="0"/>
      <w:marBottom w:val="0"/>
      <w:divBdr>
        <w:top w:val="none" w:sz="0" w:space="0" w:color="auto"/>
        <w:left w:val="none" w:sz="0" w:space="0" w:color="auto"/>
        <w:bottom w:val="none" w:sz="0" w:space="0" w:color="auto"/>
        <w:right w:val="none" w:sz="0" w:space="0" w:color="auto"/>
      </w:divBdr>
    </w:div>
    <w:div w:id="1302420217">
      <w:bodyDiv w:val="1"/>
      <w:marLeft w:val="0"/>
      <w:marRight w:val="0"/>
      <w:marTop w:val="0"/>
      <w:marBottom w:val="0"/>
      <w:divBdr>
        <w:top w:val="none" w:sz="0" w:space="0" w:color="auto"/>
        <w:left w:val="none" w:sz="0" w:space="0" w:color="auto"/>
        <w:bottom w:val="none" w:sz="0" w:space="0" w:color="auto"/>
        <w:right w:val="none" w:sz="0" w:space="0" w:color="auto"/>
      </w:divBdr>
    </w:div>
    <w:div w:id="1326788819">
      <w:bodyDiv w:val="1"/>
      <w:marLeft w:val="0"/>
      <w:marRight w:val="0"/>
      <w:marTop w:val="0"/>
      <w:marBottom w:val="0"/>
      <w:divBdr>
        <w:top w:val="none" w:sz="0" w:space="0" w:color="auto"/>
        <w:left w:val="none" w:sz="0" w:space="0" w:color="auto"/>
        <w:bottom w:val="none" w:sz="0" w:space="0" w:color="auto"/>
        <w:right w:val="none" w:sz="0" w:space="0" w:color="auto"/>
      </w:divBdr>
    </w:div>
    <w:div w:id="1467430875">
      <w:bodyDiv w:val="1"/>
      <w:marLeft w:val="0"/>
      <w:marRight w:val="0"/>
      <w:marTop w:val="0"/>
      <w:marBottom w:val="0"/>
      <w:divBdr>
        <w:top w:val="none" w:sz="0" w:space="0" w:color="auto"/>
        <w:left w:val="none" w:sz="0" w:space="0" w:color="auto"/>
        <w:bottom w:val="none" w:sz="0" w:space="0" w:color="auto"/>
        <w:right w:val="none" w:sz="0" w:space="0" w:color="auto"/>
      </w:divBdr>
    </w:div>
    <w:div w:id="1483111414">
      <w:bodyDiv w:val="1"/>
      <w:marLeft w:val="0"/>
      <w:marRight w:val="0"/>
      <w:marTop w:val="0"/>
      <w:marBottom w:val="0"/>
      <w:divBdr>
        <w:top w:val="none" w:sz="0" w:space="0" w:color="auto"/>
        <w:left w:val="none" w:sz="0" w:space="0" w:color="auto"/>
        <w:bottom w:val="none" w:sz="0" w:space="0" w:color="auto"/>
        <w:right w:val="none" w:sz="0" w:space="0" w:color="auto"/>
      </w:divBdr>
    </w:div>
    <w:div w:id="1586113606">
      <w:bodyDiv w:val="1"/>
      <w:marLeft w:val="0"/>
      <w:marRight w:val="0"/>
      <w:marTop w:val="0"/>
      <w:marBottom w:val="0"/>
      <w:divBdr>
        <w:top w:val="none" w:sz="0" w:space="0" w:color="auto"/>
        <w:left w:val="none" w:sz="0" w:space="0" w:color="auto"/>
        <w:bottom w:val="none" w:sz="0" w:space="0" w:color="auto"/>
        <w:right w:val="none" w:sz="0" w:space="0" w:color="auto"/>
      </w:divBdr>
    </w:div>
    <w:div w:id="1631782969">
      <w:bodyDiv w:val="1"/>
      <w:marLeft w:val="0"/>
      <w:marRight w:val="0"/>
      <w:marTop w:val="0"/>
      <w:marBottom w:val="0"/>
      <w:divBdr>
        <w:top w:val="none" w:sz="0" w:space="0" w:color="auto"/>
        <w:left w:val="none" w:sz="0" w:space="0" w:color="auto"/>
        <w:bottom w:val="none" w:sz="0" w:space="0" w:color="auto"/>
        <w:right w:val="none" w:sz="0" w:space="0" w:color="auto"/>
      </w:divBdr>
    </w:div>
    <w:div w:id="1647003842">
      <w:bodyDiv w:val="1"/>
      <w:marLeft w:val="0"/>
      <w:marRight w:val="0"/>
      <w:marTop w:val="0"/>
      <w:marBottom w:val="0"/>
      <w:divBdr>
        <w:top w:val="none" w:sz="0" w:space="0" w:color="auto"/>
        <w:left w:val="none" w:sz="0" w:space="0" w:color="auto"/>
        <w:bottom w:val="none" w:sz="0" w:space="0" w:color="auto"/>
        <w:right w:val="none" w:sz="0" w:space="0" w:color="auto"/>
      </w:divBdr>
    </w:div>
    <w:div w:id="1710031925">
      <w:bodyDiv w:val="1"/>
      <w:marLeft w:val="0"/>
      <w:marRight w:val="0"/>
      <w:marTop w:val="0"/>
      <w:marBottom w:val="0"/>
      <w:divBdr>
        <w:top w:val="none" w:sz="0" w:space="0" w:color="auto"/>
        <w:left w:val="none" w:sz="0" w:space="0" w:color="auto"/>
        <w:bottom w:val="none" w:sz="0" w:space="0" w:color="auto"/>
        <w:right w:val="none" w:sz="0" w:space="0" w:color="auto"/>
      </w:divBdr>
    </w:div>
    <w:div w:id="1757507406">
      <w:bodyDiv w:val="1"/>
      <w:marLeft w:val="0"/>
      <w:marRight w:val="0"/>
      <w:marTop w:val="0"/>
      <w:marBottom w:val="0"/>
      <w:divBdr>
        <w:top w:val="none" w:sz="0" w:space="0" w:color="auto"/>
        <w:left w:val="none" w:sz="0" w:space="0" w:color="auto"/>
        <w:bottom w:val="none" w:sz="0" w:space="0" w:color="auto"/>
        <w:right w:val="none" w:sz="0" w:space="0" w:color="auto"/>
      </w:divBdr>
    </w:div>
    <w:div w:id="1769621196">
      <w:bodyDiv w:val="1"/>
      <w:marLeft w:val="0"/>
      <w:marRight w:val="0"/>
      <w:marTop w:val="0"/>
      <w:marBottom w:val="0"/>
      <w:divBdr>
        <w:top w:val="none" w:sz="0" w:space="0" w:color="auto"/>
        <w:left w:val="none" w:sz="0" w:space="0" w:color="auto"/>
        <w:bottom w:val="none" w:sz="0" w:space="0" w:color="auto"/>
        <w:right w:val="none" w:sz="0" w:space="0" w:color="auto"/>
      </w:divBdr>
    </w:div>
    <w:div w:id="1788306807">
      <w:bodyDiv w:val="1"/>
      <w:marLeft w:val="0"/>
      <w:marRight w:val="0"/>
      <w:marTop w:val="0"/>
      <w:marBottom w:val="0"/>
      <w:divBdr>
        <w:top w:val="none" w:sz="0" w:space="0" w:color="auto"/>
        <w:left w:val="none" w:sz="0" w:space="0" w:color="auto"/>
        <w:bottom w:val="none" w:sz="0" w:space="0" w:color="auto"/>
        <w:right w:val="none" w:sz="0" w:space="0" w:color="auto"/>
      </w:divBdr>
    </w:div>
    <w:div w:id="1831095917">
      <w:bodyDiv w:val="1"/>
      <w:marLeft w:val="0"/>
      <w:marRight w:val="0"/>
      <w:marTop w:val="0"/>
      <w:marBottom w:val="0"/>
      <w:divBdr>
        <w:top w:val="none" w:sz="0" w:space="0" w:color="auto"/>
        <w:left w:val="none" w:sz="0" w:space="0" w:color="auto"/>
        <w:bottom w:val="none" w:sz="0" w:space="0" w:color="auto"/>
        <w:right w:val="none" w:sz="0" w:space="0" w:color="auto"/>
      </w:divBdr>
    </w:div>
    <w:div w:id="1866364126">
      <w:bodyDiv w:val="1"/>
      <w:marLeft w:val="0"/>
      <w:marRight w:val="0"/>
      <w:marTop w:val="0"/>
      <w:marBottom w:val="0"/>
      <w:divBdr>
        <w:top w:val="none" w:sz="0" w:space="0" w:color="auto"/>
        <w:left w:val="none" w:sz="0" w:space="0" w:color="auto"/>
        <w:bottom w:val="none" w:sz="0" w:space="0" w:color="auto"/>
        <w:right w:val="none" w:sz="0" w:space="0" w:color="auto"/>
      </w:divBdr>
    </w:div>
    <w:div w:id="1866555745">
      <w:bodyDiv w:val="1"/>
      <w:marLeft w:val="0"/>
      <w:marRight w:val="0"/>
      <w:marTop w:val="0"/>
      <w:marBottom w:val="0"/>
      <w:divBdr>
        <w:top w:val="none" w:sz="0" w:space="0" w:color="auto"/>
        <w:left w:val="none" w:sz="0" w:space="0" w:color="auto"/>
        <w:bottom w:val="none" w:sz="0" w:space="0" w:color="auto"/>
        <w:right w:val="none" w:sz="0" w:space="0" w:color="auto"/>
      </w:divBdr>
    </w:div>
    <w:div w:id="2093314307">
      <w:bodyDiv w:val="1"/>
      <w:marLeft w:val="0"/>
      <w:marRight w:val="0"/>
      <w:marTop w:val="0"/>
      <w:marBottom w:val="0"/>
      <w:divBdr>
        <w:top w:val="none" w:sz="0" w:space="0" w:color="auto"/>
        <w:left w:val="none" w:sz="0" w:space="0" w:color="auto"/>
        <w:bottom w:val="none" w:sz="0" w:space="0" w:color="auto"/>
        <w:right w:val="none" w:sz="0" w:space="0" w:color="auto"/>
      </w:divBdr>
    </w:div>
    <w:div w:id="21298846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chinaz.com/web/2012/0521/252930.shtml" TargetMode="External"/><Relationship Id="rId21" Type="http://schemas.openxmlformats.org/officeDocument/2006/relationships/hyperlink" Target="http://scikit-learn.org/stable/modules/feature_extraction.html" TargetMode="External"/><Relationship Id="rId22" Type="http://schemas.openxmlformats.org/officeDocument/2006/relationships/hyperlink" Target="http://scikit-learn.org/dev/modules/neural_networks_supervised.html" TargetMode="External"/><Relationship Id="rId23" Type="http://schemas.openxmlformats.org/officeDocument/2006/relationships/hyperlink" Target="http://www.iro.umontreal.ca/~pift6266/A06/refs/backprop_old.pdf" TargetMode="External"/><Relationship Id="rId24" Type="http://schemas.openxmlformats.org/officeDocument/2006/relationships/hyperlink" Target="http://leon.bottou.org/projects/sgd" TargetMode="External"/><Relationship Id="rId25" Type="http://schemas.openxmlformats.org/officeDocument/2006/relationships/hyperlink" Target="http://ufldl.stanford.edu/wiki/index.php/Backpropagation_Algorithm" TargetMode="External"/><Relationship Id="rId26" Type="http://schemas.openxmlformats.org/officeDocument/2006/relationships/hyperlink" Target="http://yann.lecun.com/exdb/publis/pdf/lecun-98b.pdf" TargetMode="External"/><Relationship Id="rId27" Type="http://schemas.openxmlformats.org/officeDocument/2006/relationships/hyperlink" Target="http://arxiv.org/pdf/1412.6980v8.pdf" TargetMode="External"/><Relationship Id="rId28" Type="http://schemas.openxmlformats.org/officeDocument/2006/relationships/hyperlink" Target="http://www.wildml.com/2015/12/implementing-a-cnn-for-text-classification-in-tensorflow/" TargetMode="External"/><Relationship Id="rId29" Type="http://schemas.openxmlformats.org/officeDocument/2006/relationships/hyperlink" Target="https://arxiv.org/find/cs/1/au:+Kim_Y/0/1/0/all/0/1"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wildml.com/2015/11/understanding-convolutional-neural-networks-for-nlp/" TargetMode="External"/><Relationship Id="rId31" Type="http://schemas.openxmlformats.org/officeDocument/2006/relationships/header" Target="header1.xml"/><Relationship Id="rId32" Type="http://schemas.openxmlformats.org/officeDocument/2006/relationships/header" Target="header2.xml"/><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footer" Target="footer1.xml"/><Relationship Id="rId34" Type="http://schemas.openxmlformats.org/officeDocument/2006/relationships/footer" Target="footer2.xml"/><Relationship Id="rId35" Type="http://schemas.openxmlformats.org/officeDocument/2006/relationships/header" Target="header3.xml"/><Relationship Id="rId36" Type="http://schemas.openxmlformats.org/officeDocument/2006/relationships/footer" Target="footer3.xml"/><Relationship Id="rId10" Type="http://schemas.openxmlformats.org/officeDocument/2006/relationships/image" Target="media/image4.jpg"/><Relationship Id="rId11" Type="http://schemas.openxmlformats.org/officeDocument/2006/relationships/image" Target="media/image5.png"/><Relationship Id="rId12" Type="http://schemas.openxmlformats.org/officeDocument/2006/relationships/image" Target="media/image6.jpeg"/><Relationship Id="rId13" Type="http://schemas.openxmlformats.org/officeDocument/2006/relationships/hyperlink" Target="https://wenku.baidu.com/view/e41634fdcc22bcd127ff0c6b.html" TargetMode="External"/><Relationship Id="rId14" Type="http://schemas.openxmlformats.org/officeDocument/2006/relationships/hyperlink" Target="http://scikit-learn.org/stable/modules/generated/sklearn.feature_extraction.text.CountVectorizer.html" TargetMode="External"/><Relationship Id="rId15" Type="http://schemas.openxmlformats.org/officeDocument/2006/relationships/hyperlink" Target="http://www2.aueb.gr/users/ion/data/enron-spam/" TargetMode="External"/><Relationship Id="rId16" Type="http://schemas.openxmlformats.org/officeDocument/2006/relationships/hyperlink" Target="http://citeseerx.ist.psu.edu/viewdoc/summary?doi=10.1.1.46.1529" TargetMode="External"/><Relationship Id="rId17" Type="http://schemas.openxmlformats.org/officeDocument/2006/relationships/hyperlink" Target="http://citeseerx.ist.psu.edu/viewdoc/summary?doi=10.1.1.61.5542" TargetMode="External"/><Relationship Id="rId18" Type="http://schemas.openxmlformats.org/officeDocument/2006/relationships/hyperlink" Target="http://news.ifeng.com/a/20140725/41314715_0.shtml?f=hao123" TargetMode="External"/><Relationship Id="rId19" Type="http://schemas.openxmlformats.org/officeDocument/2006/relationships/hyperlink" Target="http://scikit-learn.org/stable/modules/svm.html" TargetMode="External"/><Relationship Id="rId37" Type="http://schemas.openxmlformats.org/officeDocument/2006/relationships/fontTable" Target="fontTable.xml"/><Relationship Id="rId3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7.&#25105;&#30340;&#37239;&#30424;\2014&#24180;&#24037;&#20316;&#20132;&#25509;-&#30333;&#23431;-140210\1&#12298;&#23884;&#20837;&#24335;Linux&#31995;&#32479;&#31227;&#26893;&#23454;&#36341;&#25351;&#21335;&#12299;&#65288;&#33539;&#23637;&#28304;%20&#21016;&#38892;&#65289;\&#21021;&#31295;\1\1&#31456;\&#20998;&#31456;&#33410;\&#20889;&#20316;&#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D:\7.我的酷盘\2014年工作交接-白宇-140210\1《嵌入式Linux系统移植实践指南》（范展源 刘韬）\初稿\1\1章\分章节\写作模板.dotx</Template>
  <TotalTime>3</TotalTime>
  <Pages>16</Pages>
  <Words>2867</Words>
  <Characters>16347</Characters>
  <Application>Microsoft Macintosh Word</Application>
  <DocSecurity>0</DocSecurity>
  <PresentationFormat/>
  <Lines>136</Lines>
  <Paragraphs>38</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第1章Flex开发详解</vt:lpstr>
    </vt:vector>
  </TitlesOfParts>
  <Manager/>
  <Company/>
  <LinksUpToDate>false</LinksUpToDate>
  <CharactersWithSpaces>19176</CharactersWithSpaces>
  <SharedDoc>false</SharedDoc>
  <HLinks>
    <vt:vector size="168" baseType="variant">
      <vt:variant>
        <vt:i4>8192103</vt:i4>
      </vt:variant>
      <vt:variant>
        <vt:i4>99</vt:i4>
      </vt:variant>
      <vt:variant>
        <vt:i4>0</vt:i4>
      </vt:variant>
      <vt:variant>
        <vt:i4>5</vt:i4>
      </vt:variant>
      <vt:variant>
        <vt:lpwstr>http://www.wildml.com/2015/11/understanding-convolutional-neural-networks-for-nlp/</vt:lpwstr>
      </vt:variant>
      <vt:variant>
        <vt:lpwstr/>
      </vt:variant>
      <vt:variant>
        <vt:i4>1245275</vt:i4>
      </vt:variant>
      <vt:variant>
        <vt:i4>96</vt:i4>
      </vt:variant>
      <vt:variant>
        <vt:i4>0</vt:i4>
      </vt:variant>
      <vt:variant>
        <vt:i4>5</vt:i4>
      </vt:variant>
      <vt:variant>
        <vt:lpwstr>https://arxiv.org/find/cs/1/au:+Kim_Y/0/1/0/all/0/1</vt:lpwstr>
      </vt:variant>
      <vt:variant>
        <vt:lpwstr/>
      </vt:variant>
      <vt:variant>
        <vt:i4>4128845</vt:i4>
      </vt:variant>
      <vt:variant>
        <vt:i4>93</vt:i4>
      </vt:variant>
      <vt:variant>
        <vt:i4>0</vt:i4>
      </vt:variant>
      <vt:variant>
        <vt:i4>5</vt:i4>
      </vt:variant>
      <vt:variant>
        <vt:lpwstr>http://www.wildml.com/2015/12/implementing-a-cnn-for-text-classification-in-tensorflow/</vt:lpwstr>
      </vt:variant>
      <vt:variant>
        <vt:lpwstr/>
      </vt:variant>
      <vt:variant>
        <vt:i4>5439518</vt:i4>
      </vt:variant>
      <vt:variant>
        <vt:i4>90</vt:i4>
      </vt:variant>
      <vt:variant>
        <vt:i4>0</vt:i4>
      </vt:variant>
      <vt:variant>
        <vt:i4>5</vt:i4>
      </vt:variant>
      <vt:variant>
        <vt:lpwstr>http://arxiv.org/pdf/1412.6980v8.pdf</vt:lpwstr>
      </vt:variant>
      <vt:variant>
        <vt:lpwstr/>
      </vt:variant>
      <vt:variant>
        <vt:i4>2490391</vt:i4>
      </vt:variant>
      <vt:variant>
        <vt:i4>87</vt:i4>
      </vt:variant>
      <vt:variant>
        <vt:i4>0</vt:i4>
      </vt:variant>
      <vt:variant>
        <vt:i4>5</vt:i4>
      </vt:variant>
      <vt:variant>
        <vt:lpwstr>http://yann.lecun.com/exdb/publis/pdf/lecun-98b.pdf</vt:lpwstr>
      </vt:variant>
      <vt:variant>
        <vt:lpwstr/>
      </vt:variant>
      <vt:variant>
        <vt:i4>3932252</vt:i4>
      </vt:variant>
      <vt:variant>
        <vt:i4>84</vt:i4>
      </vt:variant>
      <vt:variant>
        <vt:i4>0</vt:i4>
      </vt:variant>
      <vt:variant>
        <vt:i4>5</vt:i4>
      </vt:variant>
      <vt:variant>
        <vt:lpwstr>http://ufldl.stanford.edu/wiki/index.php/Backpropagation_Algorithm</vt:lpwstr>
      </vt:variant>
      <vt:variant>
        <vt:lpwstr/>
      </vt:variant>
      <vt:variant>
        <vt:i4>2490391</vt:i4>
      </vt:variant>
      <vt:variant>
        <vt:i4>81</vt:i4>
      </vt:variant>
      <vt:variant>
        <vt:i4>0</vt:i4>
      </vt:variant>
      <vt:variant>
        <vt:i4>5</vt:i4>
      </vt:variant>
      <vt:variant>
        <vt:lpwstr>http://leon.bottou.org/projects/sgd</vt:lpwstr>
      </vt:variant>
      <vt:variant>
        <vt:lpwstr/>
      </vt:variant>
      <vt:variant>
        <vt:i4>5308493</vt:i4>
      </vt:variant>
      <vt:variant>
        <vt:i4>78</vt:i4>
      </vt:variant>
      <vt:variant>
        <vt:i4>0</vt:i4>
      </vt:variant>
      <vt:variant>
        <vt:i4>5</vt:i4>
      </vt:variant>
      <vt:variant>
        <vt:lpwstr>http://www.iro.umontreal.ca/~pift6266/A06/refs/backprop_old.pdf</vt:lpwstr>
      </vt:variant>
      <vt:variant>
        <vt:lpwstr/>
      </vt:variant>
      <vt:variant>
        <vt:i4>2752532</vt:i4>
      </vt:variant>
      <vt:variant>
        <vt:i4>75</vt:i4>
      </vt:variant>
      <vt:variant>
        <vt:i4>0</vt:i4>
      </vt:variant>
      <vt:variant>
        <vt:i4>5</vt:i4>
      </vt:variant>
      <vt:variant>
        <vt:lpwstr>http://scikit-learn.org/dev/modules/neural_networks_supervised.html</vt:lpwstr>
      </vt:variant>
      <vt:variant>
        <vt:lpwstr>multi-layer-perceptron</vt:lpwstr>
      </vt:variant>
      <vt:variant>
        <vt:i4>6356992</vt:i4>
      </vt:variant>
      <vt:variant>
        <vt:i4>72</vt:i4>
      </vt:variant>
      <vt:variant>
        <vt:i4>0</vt:i4>
      </vt:variant>
      <vt:variant>
        <vt:i4>5</vt:i4>
      </vt:variant>
      <vt:variant>
        <vt:lpwstr>http://scikit-learn.org/stable/modules/feature_extraction.html</vt:lpwstr>
      </vt:variant>
      <vt:variant>
        <vt:lpwstr>tfidf-term-weighting</vt:lpwstr>
      </vt:variant>
      <vt:variant>
        <vt:i4>1835015</vt:i4>
      </vt:variant>
      <vt:variant>
        <vt:i4>69</vt:i4>
      </vt:variant>
      <vt:variant>
        <vt:i4>0</vt:i4>
      </vt:variant>
      <vt:variant>
        <vt:i4>5</vt:i4>
      </vt:variant>
      <vt:variant>
        <vt:lpwstr>http://www.chinaz.com/web/2012/0521/252930.shtml</vt:lpwstr>
      </vt:variant>
      <vt:variant>
        <vt:lpwstr/>
      </vt:variant>
      <vt:variant>
        <vt:i4>1638465</vt:i4>
      </vt:variant>
      <vt:variant>
        <vt:i4>66</vt:i4>
      </vt:variant>
      <vt:variant>
        <vt:i4>0</vt:i4>
      </vt:variant>
      <vt:variant>
        <vt:i4>5</vt:i4>
      </vt:variant>
      <vt:variant>
        <vt:lpwstr>http://scikit-learn.org/stable/modules/svm.html</vt:lpwstr>
      </vt:variant>
      <vt:variant>
        <vt:lpwstr>svm</vt:lpwstr>
      </vt:variant>
      <vt:variant>
        <vt:i4>4456511</vt:i4>
      </vt:variant>
      <vt:variant>
        <vt:i4>63</vt:i4>
      </vt:variant>
      <vt:variant>
        <vt:i4>0</vt:i4>
      </vt:variant>
      <vt:variant>
        <vt:i4>5</vt:i4>
      </vt:variant>
      <vt:variant>
        <vt:lpwstr>http://news.ifeng.com/a/20140725/41314715_0.shtml?f=hao123</vt:lpwstr>
      </vt:variant>
      <vt:variant>
        <vt:lpwstr/>
      </vt:variant>
      <vt:variant>
        <vt:i4>6946817</vt:i4>
      </vt:variant>
      <vt:variant>
        <vt:i4>60</vt:i4>
      </vt:variant>
      <vt:variant>
        <vt:i4>0</vt:i4>
      </vt:variant>
      <vt:variant>
        <vt:i4>5</vt:i4>
      </vt:variant>
      <vt:variant>
        <vt:lpwstr>http://citeseerx.ist.psu.edu/viewdoc/summary?doi=10.1.1.61.5542</vt:lpwstr>
      </vt:variant>
      <vt:variant>
        <vt:lpwstr/>
      </vt:variant>
      <vt:variant>
        <vt:i4>7274504</vt:i4>
      </vt:variant>
      <vt:variant>
        <vt:i4>57</vt:i4>
      </vt:variant>
      <vt:variant>
        <vt:i4>0</vt:i4>
      </vt:variant>
      <vt:variant>
        <vt:i4>5</vt:i4>
      </vt:variant>
      <vt:variant>
        <vt:lpwstr>http://citeseerx.ist.psu.edu/viewdoc/summary?doi=10.1.1.46.1529</vt:lpwstr>
      </vt:variant>
      <vt:variant>
        <vt:lpwstr/>
      </vt:variant>
      <vt:variant>
        <vt:i4>7340158</vt:i4>
      </vt:variant>
      <vt:variant>
        <vt:i4>54</vt:i4>
      </vt:variant>
      <vt:variant>
        <vt:i4>0</vt:i4>
      </vt:variant>
      <vt:variant>
        <vt:i4>5</vt:i4>
      </vt:variant>
      <vt:variant>
        <vt:lpwstr>http://www2.aueb.gr/users/ion/data/enron-spam/</vt:lpwstr>
      </vt:variant>
      <vt:variant>
        <vt:lpwstr/>
      </vt:variant>
      <vt:variant>
        <vt:i4>1376269</vt:i4>
      </vt:variant>
      <vt:variant>
        <vt:i4>51</vt:i4>
      </vt:variant>
      <vt:variant>
        <vt:i4>0</vt:i4>
      </vt:variant>
      <vt:variant>
        <vt:i4>5</vt:i4>
      </vt:variant>
      <vt:variant>
        <vt:lpwstr>http://scikit-learn.org/stable/modules/generated/sklearn.feature_extraction.text.CountVectorizer.html</vt:lpwstr>
      </vt:variant>
      <vt:variant>
        <vt:lpwstr>sklearn.feature_extraction.text.CountVectorizer</vt:lpwstr>
      </vt:variant>
      <vt:variant>
        <vt:i4>7733348</vt:i4>
      </vt:variant>
      <vt:variant>
        <vt:i4>48</vt:i4>
      </vt:variant>
      <vt:variant>
        <vt:i4>0</vt:i4>
      </vt:variant>
      <vt:variant>
        <vt:i4>5</vt:i4>
      </vt:variant>
      <vt:variant>
        <vt:lpwstr>https://wenku.baidu.com/view/e41634fdcc22bcd127ff0c6b.html</vt:lpwstr>
      </vt:variant>
      <vt:variant>
        <vt:lpwstr/>
      </vt:variant>
      <vt:variant>
        <vt:i4>4718607</vt:i4>
      </vt:variant>
      <vt:variant>
        <vt:i4>30</vt:i4>
      </vt:variant>
      <vt:variant>
        <vt:i4>0</vt:i4>
      </vt:variant>
      <vt:variant>
        <vt:i4>5</vt:i4>
      </vt:variant>
      <vt:variant>
        <vt:lpwstr>http://baike.baidu.com/item/%E6%90%9C%E7%B4%A2%E5%BC%95%E6%93%8E</vt:lpwstr>
      </vt:variant>
      <vt:variant>
        <vt:lpwstr/>
      </vt:variant>
      <vt:variant>
        <vt:i4>8323145</vt:i4>
      </vt:variant>
      <vt:variant>
        <vt:i4>27</vt:i4>
      </vt:variant>
      <vt:variant>
        <vt:i4>0</vt:i4>
      </vt:variant>
      <vt:variant>
        <vt:i4>5</vt:i4>
      </vt:variant>
      <vt:variant>
        <vt:lpwstr>http://baike.baidu.com/item/%E8%AF%AD%E6%96%99%E5%BA%93</vt:lpwstr>
      </vt:variant>
      <vt:variant>
        <vt:lpwstr/>
      </vt:variant>
      <vt:variant>
        <vt:i4>1048660</vt:i4>
      </vt:variant>
      <vt:variant>
        <vt:i4>24</vt:i4>
      </vt:variant>
      <vt:variant>
        <vt:i4>0</vt:i4>
      </vt:variant>
      <vt:variant>
        <vt:i4>5</vt:i4>
      </vt:variant>
      <vt:variant>
        <vt:lpwstr>http://baike.baidu.com/item/%E7%BB%9F%E8%AE%A1%E6%96%B9%E6%B3%95</vt:lpwstr>
      </vt:variant>
      <vt:variant>
        <vt:lpwstr/>
      </vt:variant>
      <vt:variant>
        <vt:i4>7340158</vt:i4>
      </vt:variant>
      <vt:variant>
        <vt:i4>21</vt:i4>
      </vt:variant>
      <vt:variant>
        <vt:i4>0</vt:i4>
      </vt:variant>
      <vt:variant>
        <vt:i4>5</vt:i4>
      </vt:variant>
      <vt:variant>
        <vt:lpwstr>http://www2.aueb.gr/users/ion/data/enron-spam/</vt:lpwstr>
      </vt:variant>
      <vt:variant>
        <vt:lpwstr/>
      </vt:variant>
      <vt:variant>
        <vt:i4>5898340</vt:i4>
      </vt:variant>
      <vt:variant>
        <vt:i4>6</vt:i4>
      </vt:variant>
      <vt:variant>
        <vt:i4>0</vt:i4>
      </vt:variant>
      <vt:variant>
        <vt:i4>5</vt:i4>
      </vt:variant>
      <vt:variant>
        <vt:lpwstr>http://baike.baidu.com/item/%E9%82%AE%E4%BB%B6%E6%9C%8D%E5%8A%A1%E5%99%A8</vt:lpwstr>
      </vt:variant>
      <vt:variant>
        <vt:lpwstr/>
      </vt:variant>
      <vt:variant>
        <vt:i4>8257564</vt:i4>
      </vt:variant>
      <vt:variant>
        <vt:i4>0</vt:i4>
      </vt:variant>
      <vt:variant>
        <vt:i4>0</vt:i4>
      </vt:variant>
      <vt:variant>
        <vt:i4>5</vt:i4>
      </vt:variant>
      <vt:variant>
        <vt:lpwstr>http://baike.baidu.com/item/%E5%9B%A0%E7%89%B9%E7%BD%91</vt:lpwstr>
      </vt:variant>
      <vt:variant>
        <vt:lpwstr/>
      </vt:variant>
      <vt:variant>
        <vt:i4>-429597868</vt:i4>
      </vt:variant>
      <vt:variant>
        <vt:i4>3052</vt:i4>
      </vt:variant>
      <vt:variant>
        <vt:i4>1025</vt:i4>
      </vt:variant>
      <vt:variant>
        <vt:i4>1</vt:i4>
      </vt:variant>
      <vt:variant>
        <vt:lpwstr>世界垃圾邮件最多国家排行</vt:lpwstr>
      </vt:variant>
      <vt:variant>
        <vt:lpwstr/>
      </vt:variant>
      <vt:variant>
        <vt:i4>1807887660</vt:i4>
      </vt:variant>
      <vt:variant>
        <vt:i4>4900</vt:i4>
      </vt:variant>
      <vt:variant>
        <vt:i4>1026</vt:i4>
      </vt:variant>
      <vt:variant>
        <vt:i4>1</vt:i4>
      </vt:variant>
      <vt:variant>
        <vt:lpwstr>Enron数据集主页</vt:lpwstr>
      </vt:variant>
      <vt:variant>
        <vt:lpwstr/>
      </vt:variant>
      <vt:variant>
        <vt:i4>-1162687105</vt:i4>
      </vt:variant>
      <vt:variant>
        <vt:i4>40380</vt:i4>
      </vt:variant>
      <vt:variant>
        <vt:i4>1028</vt:i4>
      </vt:variant>
      <vt:variant>
        <vt:i4>1</vt:i4>
      </vt:variant>
      <vt:variant>
        <vt:lpwstr>词袋最大特征数对模型结果的影响</vt:lpwstr>
      </vt:variant>
      <vt:variant>
        <vt:lpwstr/>
      </vt:variant>
      <vt:variant>
        <vt:i4>1570014208</vt:i4>
      </vt:variant>
      <vt:variant>
        <vt:i4>44500</vt:i4>
      </vt:variant>
      <vt:variant>
        <vt:i4>1029</vt:i4>
      </vt:variant>
      <vt:variant>
        <vt:i4>1</vt:i4>
      </vt:variant>
      <vt:variant>
        <vt:lpwstr>用于垃圾邮件检测的MLP结构图</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第1章Flex开发详解</dc:title>
  <dc:subject/>
  <dc:creator>jsj</dc:creator>
  <cp:keywords/>
  <dc:description/>
  <cp:lastModifiedBy>Microsoft Office 用户</cp:lastModifiedBy>
  <cp:revision>5</cp:revision>
  <dcterms:created xsi:type="dcterms:W3CDTF">2017-05-09T05:34:00Z</dcterms:created>
  <dcterms:modified xsi:type="dcterms:W3CDTF">2017-05-09T05:38:00Z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r8>-2115945638</vt:r8>
  </property>
  <property fmtid="{D5CDD505-2E9C-101B-9397-08002B2CF9AE}" pid="3" name="_NewReviewCycle">
    <vt:lpwstr/>
  </property>
  <property fmtid="{D5CDD505-2E9C-101B-9397-08002B2CF9AE}" pid="4" name="_EmailSubject">
    <vt:lpwstr>关于自绘图的约定</vt:lpwstr>
  </property>
  <property fmtid="{D5CDD505-2E9C-101B-9397-08002B2CF9AE}" pid="5" name="_AuthorEmail">
    <vt:lpwstr>linux1689@gmail.com</vt:lpwstr>
  </property>
  <property fmtid="{D5CDD505-2E9C-101B-9397-08002B2CF9AE}" pid="6" name="_AuthorEmailDisplayName">
    <vt:lpwstr>linux1689@gmail.com</vt:lpwstr>
  </property>
  <property fmtid="{D5CDD505-2E9C-101B-9397-08002B2CF9AE}" pid="7" name="_ReviewingToolsShownOnce">
    <vt:lpwstr/>
  </property>
  <property fmtid="{D5CDD505-2E9C-101B-9397-08002B2CF9AE}" pid="8" name="KSOProductBuildVer">
    <vt:lpwstr>2052-9.1.0.4985</vt:lpwstr>
  </property>
</Properties>
</file>